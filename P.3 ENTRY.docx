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EE" w:rsidRDefault="00B107EE" w:rsidP="00B107EE">
      <w:pPr>
        <w:spacing w:after="0" w:line="240" w:lineRule="auto"/>
        <w:jc w:val="center"/>
        <w:rPr>
          <w:rFonts w:ascii="Century Gothic" w:hAnsi="Century Gothic"/>
          <w:b/>
          <w:sz w:val="52"/>
          <w:szCs w:val="52"/>
        </w:rPr>
      </w:pPr>
    </w:p>
    <w:p w:rsidR="00B107EE" w:rsidRPr="00E3519B" w:rsidRDefault="00E3519B" w:rsidP="00B107EE">
      <w:pPr>
        <w:spacing w:after="0" w:line="240" w:lineRule="auto"/>
        <w:jc w:val="center"/>
        <w:rPr>
          <w:rFonts w:ascii="Century Gothic" w:hAnsi="Century Gothic"/>
          <w:b/>
          <w:sz w:val="48"/>
          <w:szCs w:val="52"/>
        </w:rPr>
      </w:pPr>
      <w:r w:rsidRPr="00E3519B">
        <w:rPr>
          <w:rFonts w:ascii="Century Gothic" w:hAnsi="Century Gothic"/>
          <w:b/>
          <w:sz w:val="48"/>
          <w:szCs w:val="52"/>
        </w:rPr>
        <w:t>KIBUUKA MIXED PRIMARY SCHOOL - NANSANA</w:t>
      </w:r>
    </w:p>
    <w:p w:rsidR="00B107EE" w:rsidRPr="00112849" w:rsidRDefault="001215BD" w:rsidP="00B107EE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P.3 ENTRY INTERVIEW</w:t>
      </w:r>
      <w:r w:rsidR="006D1770">
        <w:rPr>
          <w:rFonts w:ascii="Century Gothic" w:hAnsi="Century Gothic"/>
          <w:b/>
          <w:sz w:val="40"/>
          <w:szCs w:val="40"/>
        </w:rPr>
        <w:t>,</w:t>
      </w:r>
      <w:r w:rsidR="00B107EE">
        <w:rPr>
          <w:rFonts w:ascii="Century Gothic" w:hAnsi="Century Gothic"/>
          <w:b/>
          <w:sz w:val="40"/>
          <w:szCs w:val="40"/>
        </w:rPr>
        <w:t xml:space="preserve"> 202</w:t>
      </w:r>
      <w:r>
        <w:rPr>
          <w:rFonts w:ascii="Century Gothic" w:hAnsi="Century Gothic"/>
          <w:b/>
          <w:sz w:val="40"/>
          <w:szCs w:val="40"/>
        </w:rPr>
        <w:t>3</w:t>
      </w:r>
      <w:r w:rsidR="00E3519B">
        <w:rPr>
          <w:rFonts w:ascii="Century Gothic" w:hAnsi="Century Gothic"/>
          <w:b/>
          <w:sz w:val="40"/>
          <w:szCs w:val="40"/>
        </w:rPr>
        <w:t xml:space="preserve"> </w:t>
      </w:r>
    </w:p>
    <w:p w:rsidR="00B107EE" w:rsidRDefault="00B107EE" w:rsidP="00B107EE">
      <w:pPr>
        <w:spacing w:after="0" w:line="240" w:lineRule="auto"/>
        <w:rPr>
          <w:rFonts w:ascii="Century Gothic" w:hAnsi="Century Gothic"/>
          <w:b/>
          <w:sz w:val="36"/>
          <w:szCs w:val="40"/>
        </w:rPr>
      </w:pPr>
      <w:r w:rsidRPr="00780D34">
        <w:rPr>
          <w:rFonts w:ascii="Century Gothic" w:hAnsi="Century Gothic"/>
          <w:b/>
          <w:sz w:val="36"/>
          <w:szCs w:val="40"/>
        </w:rPr>
        <w:t>Pupil’s Name______</w:t>
      </w:r>
      <w:r w:rsidR="00780D34">
        <w:rPr>
          <w:rFonts w:ascii="Century Gothic" w:hAnsi="Century Gothic"/>
          <w:b/>
          <w:sz w:val="36"/>
          <w:szCs w:val="40"/>
        </w:rPr>
        <w:t>_______</w:t>
      </w:r>
      <w:r w:rsidR="001215BD">
        <w:rPr>
          <w:rFonts w:ascii="Century Gothic" w:hAnsi="Century Gothic"/>
          <w:b/>
          <w:sz w:val="36"/>
          <w:szCs w:val="40"/>
        </w:rPr>
        <w:t>_____________________</w:t>
      </w:r>
      <w:r w:rsidRPr="00780D34">
        <w:rPr>
          <w:rFonts w:ascii="Century Gothic" w:hAnsi="Century Gothic"/>
          <w:b/>
          <w:sz w:val="36"/>
          <w:szCs w:val="40"/>
        </w:rPr>
        <w:t>________</w:t>
      </w:r>
    </w:p>
    <w:p w:rsidR="00F317FC" w:rsidRPr="00F317FC" w:rsidRDefault="00F317FC" w:rsidP="00F317FC">
      <w:pPr>
        <w:spacing w:after="0" w:line="240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F317FC">
        <w:rPr>
          <w:rFonts w:ascii="Century Gothic" w:hAnsi="Century Gothic"/>
          <w:b/>
          <w:sz w:val="36"/>
          <w:szCs w:val="32"/>
          <w:u w:val="single"/>
        </w:rPr>
        <w:t>ENGLISH</w:t>
      </w:r>
    </w:p>
    <w:p w:rsidR="006503B0" w:rsidRPr="00185888" w:rsidRDefault="00C65E5E" w:rsidP="00F15120">
      <w:pPr>
        <w:pStyle w:val="NoSpacing"/>
        <w:numPr>
          <w:ilvl w:val="0"/>
          <w:numId w:val="1"/>
        </w:numPr>
        <w:spacing w:line="276" w:lineRule="auto"/>
        <w:rPr>
          <w:rFonts w:ascii="AbcPrint" w:hAnsi="AbcPrint"/>
          <w:b/>
          <w:color w:val="000000" w:themeColor="text1"/>
          <w:sz w:val="32"/>
          <w:szCs w:val="32"/>
          <w:u w:val="thick"/>
        </w:rPr>
      </w:pPr>
      <w:r w:rsidRPr="00185888">
        <w:rPr>
          <w:rFonts w:ascii="AbcPrint" w:hAnsi="AbcPrint"/>
          <w:b/>
          <w:color w:val="000000" w:themeColor="text1"/>
          <w:sz w:val="32"/>
          <w:szCs w:val="32"/>
          <w:u w:val="thick"/>
        </w:rPr>
        <w:t>Use the given words correctly in the sentences.</w:t>
      </w:r>
    </w:p>
    <w:p w:rsidR="00AC3D8A" w:rsidRPr="00185888" w:rsidRDefault="00AC3D8A" w:rsidP="00F15120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The taxi is __________________ than a bicycle. (fast)</w:t>
      </w:r>
    </w:p>
    <w:p w:rsidR="00AC3D8A" w:rsidRPr="00185888" w:rsidRDefault="00F6589A" w:rsidP="00F15120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Four __________________ were flying over that tree. (bird)</w:t>
      </w:r>
    </w:p>
    <w:p w:rsidR="006A658A" w:rsidRPr="00185888" w:rsidRDefault="003340AB" w:rsidP="00F15120">
      <w:pPr>
        <w:pStyle w:val="NoSpacing"/>
        <w:numPr>
          <w:ilvl w:val="0"/>
          <w:numId w:val="1"/>
        </w:numPr>
        <w:spacing w:line="276" w:lineRule="auto"/>
        <w:rPr>
          <w:rFonts w:ascii="AbcPrint" w:hAnsi="AbcPrint"/>
          <w:b/>
          <w:color w:val="000000" w:themeColor="text1"/>
          <w:sz w:val="32"/>
          <w:szCs w:val="32"/>
          <w:u w:val="thick"/>
        </w:rPr>
      </w:pPr>
      <w:r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D2C8AB" wp14:editId="506903D7">
                <wp:simplePos x="0" y="0"/>
                <wp:positionH relativeFrom="column">
                  <wp:posOffset>714375</wp:posOffset>
                </wp:positionH>
                <wp:positionV relativeFrom="paragraph">
                  <wp:posOffset>283845</wp:posOffset>
                </wp:positionV>
                <wp:extent cx="923290" cy="886460"/>
                <wp:effectExtent l="0" t="0" r="1016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886460"/>
                          <a:chOff x="2298" y="3572"/>
                          <a:chExt cx="1716" cy="171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298" y="3572"/>
                            <a:ext cx="1716" cy="1713"/>
                          </a:xfrm>
                          <a:custGeom>
                            <a:avLst/>
                            <a:gdLst>
                              <a:gd name="T0" fmla="*/ 902 w 1716"/>
                              <a:gd name="T1" fmla="*/ 1713 h 1713"/>
                              <a:gd name="T2" fmla="*/ 989 w 1716"/>
                              <a:gd name="T3" fmla="*/ 1704 h 1713"/>
                              <a:gd name="T4" fmla="*/ 1071 w 1716"/>
                              <a:gd name="T5" fmla="*/ 1687 h 1713"/>
                              <a:gd name="T6" fmla="*/ 1192 w 1716"/>
                              <a:gd name="T7" fmla="*/ 1648 h 1713"/>
                              <a:gd name="T8" fmla="*/ 1337 w 1716"/>
                              <a:gd name="T9" fmla="*/ 1567 h 1713"/>
                              <a:gd name="T10" fmla="*/ 1465 w 1716"/>
                              <a:gd name="T11" fmla="*/ 1464 h 1713"/>
                              <a:gd name="T12" fmla="*/ 1571 w 1716"/>
                              <a:gd name="T13" fmla="*/ 1336 h 1713"/>
                              <a:gd name="T14" fmla="*/ 1650 w 1716"/>
                              <a:gd name="T15" fmla="*/ 1191 h 1713"/>
                              <a:gd name="T16" fmla="*/ 1689 w 1716"/>
                              <a:gd name="T17" fmla="*/ 1071 h 1713"/>
                              <a:gd name="T18" fmla="*/ 1706 w 1716"/>
                              <a:gd name="T19" fmla="*/ 988 h 1713"/>
                              <a:gd name="T20" fmla="*/ 1716 w 1716"/>
                              <a:gd name="T21" fmla="*/ 902 h 1713"/>
                              <a:gd name="T22" fmla="*/ 1716 w 1716"/>
                              <a:gd name="T23" fmla="*/ 814 h 1713"/>
                              <a:gd name="T24" fmla="*/ 1706 w 1716"/>
                              <a:gd name="T25" fmla="*/ 727 h 1713"/>
                              <a:gd name="T26" fmla="*/ 1689 w 1716"/>
                              <a:gd name="T27" fmla="*/ 645 h 1713"/>
                              <a:gd name="T28" fmla="*/ 1650 w 1716"/>
                              <a:gd name="T29" fmla="*/ 524 h 1713"/>
                              <a:gd name="T30" fmla="*/ 1571 w 1716"/>
                              <a:gd name="T31" fmla="*/ 380 h 1713"/>
                              <a:gd name="T32" fmla="*/ 1465 w 1716"/>
                              <a:gd name="T33" fmla="*/ 252 h 1713"/>
                              <a:gd name="T34" fmla="*/ 1337 w 1716"/>
                              <a:gd name="T35" fmla="*/ 147 h 1713"/>
                              <a:gd name="T36" fmla="*/ 1192 w 1716"/>
                              <a:gd name="T37" fmla="*/ 68 h 1713"/>
                              <a:gd name="T38" fmla="*/ 1071 w 1716"/>
                              <a:gd name="T39" fmla="*/ 28 h 1713"/>
                              <a:gd name="T40" fmla="*/ 989 w 1716"/>
                              <a:gd name="T41" fmla="*/ 11 h 1713"/>
                              <a:gd name="T42" fmla="*/ 902 w 1716"/>
                              <a:gd name="T43" fmla="*/ 2 h 1713"/>
                              <a:gd name="T44" fmla="*/ 813 w 1716"/>
                              <a:gd name="T45" fmla="*/ 2 h 1713"/>
                              <a:gd name="T46" fmla="*/ 727 w 1716"/>
                              <a:gd name="T47" fmla="*/ 11 h 1713"/>
                              <a:gd name="T48" fmla="*/ 644 w 1716"/>
                              <a:gd name="T49" fmla="*/ 28 h 1713"/>
                              <a:gd name="T50" fmla="*/ 523 w 1716"/>
                              <a:gd name="T51" fmla="*/ 68 h 1713"/>
                              <a:gd name="T52" fmla="*/ 378 w 1716"/>
                              <a:gd name="T53" fmla="*/ 147 h 1713"/>
                              <a:gd name="T54" fmla="*/ 250 w 1716"/>
                              <a:gd name="T55" fmla="*/ 252 h 1713"/>
                              <a:gd name="T56" fmla="*/ 146 w 1716"/>
                              <a:gd name="T57" fmla="*/ 380 h 1713"/>
                              <a:gd name="T58" fmla="*/ 65 w 1716"/>
                              <a:gd name="T59" fmla="*/ 524 h 1713"/>
                              <a:gd name="T60" fmla="*/ 26 w 1716"/>
                              <a:gd name="T61" fmla="*/ 645 h 1713"/>
                              <a:gd name="T62" fmla="*/ 9 w 1716"/>
                              <a:gd name="T63" fmla="*/ 727 h 1713"/>
                              <a:gd name="T64" fmla="*/ 0 w 1716"/>
                              <a:gd name="T65" fmla="*/ 814 h 1713"/>
                              <a:gd name="T66" fmla="*/ 0 w 1716"/>
                              <a:gd name="T67" fmla="*/ 902 h 1713"/>
                              <a:gd name="T68" fmla="*/ 9 w 1716"/>
                              <a:gd name="T69" fmla="*/ 988 h 1713"/>
                              <a:gd name="T70" fmla="*/ 26 w 1716"/>
                              <a:gd name="T71" fmla="*/ 1071 h 1713"/>
                              <a:gd name="T72" fmla="*/ 65 w 1716"/>
                              <a:gd name="T73" fmla="*/ 1191 h 1713"/>
                              <a:gd name="T74" fmla="*/ 146 w 1716"/>
                              <a:gd name="T75" fmla="*/ 1336 h 1713"/>
                              <a:gd name="T76" fmla="*/ 250 w 1716"/>
                              <a:gd name="T77" fmla="*/ 1464 h 1713"/>
                              <a:gd name="T78" fmla="*/ 378 w 1716"/>
                              <a:gd name="T79" fmla="*/ 1567 h 1713"/>
                              <a:gd name="T80" fmla="*/ 523 w 1716"/>
                              <a:gd name="T81" fmla="*/ 1648 h 1713"/>
                              <a:gd name="T82" fmla="*/ 644 w 1716"/>
                              <a:gd name="T83" fmla="*/ 1687 h 1713"/>
                              <a:gd name="T84" fmla="*/ 727 w 1716"/>
                              <a:gd name="T85" fmla="*/ 1704 h 1713"/>
                              <a:gd name="T86" fmla="*/ 813 w 1716"/>
                              <a:gd name="T87" fmla="*/ 1713 h 1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16" h="1713">
                                <a:moveTo>
                                  <a:pt x="857" y="1713"/>
                                </a:moveTo>
                                <a:lnTo>
                                  <a:pt x="902" y="1713"/>
                                </a:lnTo>
                                <a:lnTo>
                                  <a:pt x="945" y="1710"/>
                                </a:lnTo>
                                <a:lnTo>
                                  <a:pt x="989" y="1704"/>
                                </a:lnTo>
                                <a:lnTo>
                                  <a:pt x="1030" y="1697"/>
                                </a:lnTo>
                                <a:lnTo>
                                  <a:pt x="1071" y="1687"/>
                                </a:lnTo>
                                <a:lnTo>
                                  <a:pt x="1113" y="1676"/>
                                </a:lnTo>
                                <a:lnTo>
                                  <a:pt x="1192" y="1648"/>
                                </a:lnTo>
                                <a:lnTo>
                                  <a:pt x="1267" y="1610"/>
                                </a:lnTo>
                                <a:lnTo>
                                  <a:pt x="1337" y="1567"/>
                                </a:lnTo>
                                <a:lnTo>
                                  <a:pt x="1403" y="1518"/>
                                </a:lnTo>
                                <a:lnTo>
                                  <a:pt x="1465" y="1464"/>
                                </a:lnTo>
                                <a:lnTo>
                                  <a:pt x="1520" y="1402"/>
                                </a:lnTo>
                                <a:lnTo>
                                  <a:pt x="1571" y="1336"/>
                                </a:lnTo>
                                <a:lnTo>
                                  <a:pt x="1612" y="1266"/>
                                </a:lnTo>
                                <a:lnTo>
                                  <a:pt x="1650" y="1191"/>
                                </a:lnTo>
                                <a:lnTo>
                                  <a:pt x="1678" y="1112"/>
                                </a:lnTo>
                                <a:lnTo>
                                  <a:pt x="1689" y="1071"/>
                                </a:lnTo>
                                <a:lnTo>
                                  <a:pt x="1699" y="1030"/>
                                </a:lnTo>
                                <a:lnTo>
                                  <a:pt x="1706" y="988"/>
                                </a:lnTo>
                                <a:lnTo>
                                  <a:pt x="1712" y="945"/>
                                </a:lnTo>
                                <a:lnTo>
                                  <a:pt x="1716" y="902"/>
                                </a:lnTo>
                                <a:lnTo>
                                  <a:pt x="1716" y="857"/>
                                </a:lnTo>
                                <a:lnTo>
                                  <a:pt x="1716" y="814"/>
                                </a:lnTo>
                                <a:lnTo>
                                  <a:pt x="1712" y="770"/>
                                </a:lnTo>
                                <a:lnTo>
                                  <a:pt x="1706" y="727"/>
                                </a:lnTo>
                                <a:lnTo>
                                  <a:pt x="1699" y="686"/>
                                </a:lnTo>
                                <a:lnTo>
                                  <a:pt x="1689" y="645"/>
                                </a:lnTo>
                                <a:lnTo>
                                  <a:pt x="1678" y="603"/>
                                </a:lnTo>
                                <a:lnTo>
                                  <a:pt x="1650" y="524"/>
                                </a:lnTo>
                                <a:lnTo>
                                  <a:pt x="1612" y="449"/>
                                </a:lnTo>
                                <a:lnTo>
                                  <a:pt x="1571" y="380"/>
                                </a:lnTo>
                                <a:lnTo>
                                  <a:pt x="1520" y="312"/>
                                </a:lnTo>
                                <a:lnTo>
                                  <a:pt x="1465" y="252"/>
                                </a:lnTo>
                                <a:lnTo>
                                  <a:pt x="1403" y="197"/>
                                </a:lnTo>
                                <a:lnTo>
                                  <a:pt x="1337" y="147"/>
                                </a:lnTo>
                                <a:lnTo>
                                  <a:pt x="1267" y="103"/>
                                </a:lnTo>
                                <a:lnTo>
                                  <a:pt x="1192" y="68"/>
                                </a:lnTo>
                                <a:lnTo>
                                  <a:pt x="1113" y="40"/>
                                </a:lnTo>
                                <a:lnTo>
                                  <a:pt x="1071" y="28"/>
                                </a:lnTo>
                                <a:lnTo>
                                  <a:pt x="1030" y="19"/>
                                </a:lnTo>
                                <a:lnTo>
                                  <a:pt x="989" y="11"/>
                                </a:lnTo>
                                <a:lnTo>
                                  <a:pt x="945" y="6"/>
                                </a:lnTo>
                                <a:lnTo>
                                  <a:pt x="902" y="2"/>
                                </a:lnTo>
                                <a:lnTo>
                                  <a:pt x="857" y="0"/>
                                </a:lnTo>
                                <a:lnTo>
                                  <a:pt x="813" y="2"/>
                                </a:lnTo>
                                <a:lnTo>
                                  <a:pt x="770" y="6"/>
                                </a:lnTo>
                                <a:lnTo>
                                  <a:pt x="727" y="11"/>
                                </a:lnTo>
                                <a:lnTo>
                                  <a:pt x="685" y="19"/>
                                </a:lnTo>
                                <a:lnTo>
                                  <a:pt x="644" y="28"/>
                                </a:lnTo>
                                <a:lnTo>
                                  <a:pt x="602" y="40"/>
                                </a:lnTo>
                                <a:lnTo>
                                  <a:pt x="523" y="68"/>
                                </a:lnTo>
                                <a:lnTo>
                                  <a:pt x="448" y="103"/>
                                </a:lnTo>
                                <a:lnTo>
                                  <a:pt x="378" y="147"/>
                                </a:lnTo>
                                <a:lnTo>
                                  <a:pt x="312" y="197"/>
                                </a:lnTo>
                                <a:lnTo>
                                  <a:pt x="250" y="252"/>
                                </a:lnTo>
                                <a:lnTo>
                                  <a:pt x="195" y="312"/>
                                </a:lnTo>
                                <a:lnTo>
                                  <a:pt x="146" y="380"/>
                                </a:lnTo>
                                <a:lnTo>
                                  <a:pt x="103" y="449"/>
                                </a:lnTo>
                                <a:lnTo>
                                  <a:pt x="65" y="524"/>
                                </a:lnTo>
                                <a:lnTo>
                                  <a:pt x="37" y="603"/>
                                </a:lnTo>
                                <a:lnTo>
                                  <a:pt x="26" y="645"/>
                                </a:lnTo>
                                <a:lnTo>
                                  <a:pt x="16" y="686"/>
                                </a:lnTo>
                                <a:lnTo>
                                  <a:pt x="9" y="727"/>
                                </a:lnTo>
                                <a:lnTo>
                                  <a:pt x="3" y="770"/>
                                </a:lnTo>
                                <a:lnTo>
                                  <a:pt x="0" y="814"/>
                                </a:lnTo>
                                <a:lnTo>
                                  <a:pt x="0" y="857"/>
                                </a:lnTo>
                                <a:lnTo>
                                  <a:pt x="0" y="902"/>
                                </a:lnTo>
                                <a:lnTo>
                                  <a:pt x="3" y="945"/>
                                </a:lnTo>
                                <a:lnTo>
                                  <a:pt x="9" y="988"/>
                                </a:lnTo>
                                <a:lnTo>
                                  <a:pt x="16" y="1030"/>
                                </a:lnTo>
                                <a:lnTo>
                                  <a:pt x="26" y="1071"/>
                                </a:lnTo>
                                <a:lnTo>
                                  <a:pt x="37" y="1112"/>
                                </a:lnTo>
                                <a:lnTo>
                                  <a:pt x="65" y="1191"/>
                                </a:lnTo>
                                <a:lnTo>
                                  <a:pt x="103" y="1266"/>
                                </a:lnTo>
                                <a:lnTo>
                                  <a:pt x="146" y="1336"/>
                                </a:lnTo>
                                <a:lnTo>
                                  <a:pt x="195" y="1402"/>
                                </a:lnTo>
                                <a:lnTo>
                                  <a:pt x="250" y="1464"/>
                                </a:lnTo>
                                <a:lnTo>
                                  <a:pt x="312" y="1518"/>
                                </a:lnTo>
                                <a:lnTo>
                                  <a:pt x="378" y="1567"/>
                                </a:lnTo>
                                <a:lnTo>
                                  <a:pt x="448" y="1610"/>
                                </a:lnTo>
                                <a:lnTo>
                                  <a:pt x="523" y="1648"/>
                                </a:lnTo>
                                <a:lnTo>
                                  <a:pt x="602" y="1676"/>
                                </a:lnTo>
                                <a:lnTo>
                                  <a:pt x="644" y="1687"/>
                                </a:lnTo>
                                <a:lnTo>
                                  <a:pt x="685" y="1697"/>
                                </a:lnTo>
                                <a:lnTo>
                                  <a:pt x="727" y="1704"/>
                                </a:lnTo>
                                <a:lnTo>
                                  <a:pt x="770" y="1710"/>
                                </a:lnTo>
                                <a:lnTo>
                                  <a:pt x="813" y="1713"/>
                                </a:lnTo>
                                <a:lnTo>
                                  <a:pt x="857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115" y="4393"/>
                            <a:ext cx="85" cy="85"/>
                          </a:xfrm>
                          <a:custGeom>
                            <a:avLst/>
                            <a:gdLst>
                              <a:gd name="T0" fmla="*/ 43 w 85"/>
                              <a:gd name="T1" fmla="*/ 85 h 85"/>
                              <a:gd name="T2" fmla="*/ 60 w 85"/>
                              <a:gd name="T3" fmla="*/ 81 h 85"/>
                              <a:gd name="T4" fmla="*/ 74 w 85"/>
                              <a:gd name="T5" fmla="*/ 71 h 85"/>
                              <a:gd name="T6" fmla="*/ 83 w 85"/>
                              <a:gd name="T7" fmla="*/ 58 h 85"/>
                              <a:gd name="T8" fmla="*/ 85 w 85"/>
                              <a:gd name="T9" fmla="*/ 41 h 85"/>
                              <a:gd name="T10" fmla="*/ 83 w 85"/>
                              <a:gd name="T11" fmla="*/ 25 h 85"/>
                              <a:gd name="T12" fmla="*/ 74 w 85"/>
                              <a:gd name="T13" fmla="*/ 13 h 85"/>
                              <a:gd name="T14" fmla="*/ 60 w 85"/>
                              <a:gd name="T15" fmla="*/ 4 h 85"/>
                              <a:gd name="T16" fmla="*/ 43 w 85"/>
                              <a:gd name="T17" fmla="*/ 0 h 85"/>
                              <a:gd name="T18" fmla="*/ 26 w 85"/>
                              <a:gd name="T19" fmla="*/ 4 h 85"/>
                              <a:gd name="T20" fmla="*/ 13 w 85"/>
                              <a:gd name="T21" fmla="*/ 13 h 85"/>
                              <a:gd name="T22" fmla="*/ 4 w 85"/>
                              <a:gd name="T23" fmla="*/ 25 h 85"/>
                              <a:gd name="T24" fmla="*/ 0 w 85"/>
                              <a:gd name="T25" fmla="*/ 41 h 85"/>
                              <a:gd name="T26" fmla="*/ 4 w 85"/>
                              <a:gd name="T27" fmla="*/ 58 h 85"/>
                              <a:gd name="T28" fmla="*/ 13 w 85"/>
                              <a:gd name="T29" fmla="*/ 71 h 85"/>
                              <a:gd name="T30" fmla="*/ 26 w 85"/>
                              <a:gd name="T31" fmla="*/ 81 h 85"/>
                              <a:gd name="T32" fmla="*/ 43 w 85"/>
                              <a:gd name="T33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43" y="85"/>
                                </a:moveTo>
                                <a:lnTo>
                                  <a:pt x="60" y="81"/>
                                </a:lnTo>
                                <a:lnTo>
                                  <a:pt x="74" y="71"/>
                                </a:lnTo>
                                <a:lnTo>
                                  <a:pt x="83" y="58"/>
                                </a:lnTo>
                                <a:lnTo>
                                  <a:pt x="85" y="41"/>
                                </a:lnTo>
                                <a:lnTo>
                                  <a:pt x="83" y="25"/>
                                </a:lnTo>
                                <a:lnTo>
                                  <a:pt x="74" y="13"/>
                                </a:lnTo>
                                <a:lnTo>
                                  <a:pt x="60" y="4"/>
                                </a:lnTo>
                                <a:lnTo>
                                  <a:pt x="43" y="0"/>
                                </a:lnTo>
                                <a:lnTo>
                                  <a:pt x="26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5"/>
                                </a:lnTo>
                                <a:lnTo>
                                  <a:pt x="0" y="41"/>
                                </a:lnTo>
                                <a:lnTo>
                                  <a:pt x="4" y="58"/>
                                </a:lnTo>
                                <a:lnTo>
                                  <a:pt x="13" y="71"/>
                                </a:lnTo>
                                <a:lnTo>
                                  <a:pt x="26" y="81"/>
                                </a:lnTo>
                                <a:lnTo>
                                  <a:pt x="43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3473" y="3743"/>
                            <a:ext cx="55" cy="145"/>
                          </a:xfrm>
                          <a:custGeom>
                            <a:avLst/>
                            <a:gdLst>
                              <a:gd name="T0" fmla="*/ 55 w 55"/>
                              <a:gd name="T1" fmla="*/ 145 h 145"/>
                              <a:gd name="T2" fmla="*/ 34 w 55"/>
                              <a:gd name="T3" fmla="*/ 145 h 145"/>
                              <a:gd name="T4" fmla="*/ 34 w 55"/>
                              <a:gd name="T5" fmla="*/ 43 h 145"/>
                              <a:gd name="T6" fmla="*/ 0 w 55"/>
                              <a:gd name="T7" fmla="*/ 43 h 145"/>
                              <a:gd name="T8" fmla="*/ 0 w 55"/>
                              <a:gd name="T9" fmla="*/ 28 h 145"/>
                              <a:gd name="T10" fmla="*/ 15 w 55"/>
                              <a:gd name="T11" fmla="*/ 26 h 145"/>
                              <a:gd name="T12" fmla="*/ 26 w 55"/>
                              <a:gd name="T13" fmla="*/ 23 h 145"/>
                              <a:gd name="T14" fmla="*/ 34 w 55"/>
                              <a:gd name="T15" fmla="*/ 15 h 145"/>
                              <a:gd name="T16" fmla="*/ 40 w 55"/>
                              <a:gd name="T17" fmla="*/ 0 h 145"/>
                              <a:gd name="T18" fmla="*/ 55 w 55"/>
                              <a:gd name="T19" fmla="*/ 0 h 145"/>
                              <a:gd name="T20" fmla="*/ 55 w 55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5" h="145">
                                <a:moveTo>
                                  <a:pt x="55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3"/>
                                </a:lnTo>
                                <a:lnTo>
                                  <a:pt x="34" y="15"/>
                                </a:lnTo>
                                <a:lnTo>
                                  <a:pt x="40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701" y="3989"/>
                            <a:ext cx="100" cy="145"/>
                          </a:xfrm>
                          <a:custGeom>
                            <a:avLst/>
                            <a:gdLst>
                              <a:gd name="T0" fmla="*/ 4 w 100"/>
                              <a:gd name="T1" fmla="*/ 51 h 145"/>
                              <a:gd name="T2" fmla="*/ 6 w 100"/>
                              <a:gd name="T3" fmla="*/ 36 h 145"/>
                              <a:gd name="T4" fmla="*/ 9 w 100"/>
                              <a:gd name="T5" fmla="*/ 23 h 145"/>
                              <a:gd name="T6" fmla="*/ 15 w 100"/>
                              <a:gd name="T7" fmla="*/ 13 h 145"/>
                              <a:gd name="T8" fmla="*/ 23 w 100"/>
                              <a:gd name="T9" fmla="*/ 8 h 145"/>
                              <a:gd name="T10" fmla="*/ 40 w 100"/>
                              <a:gd name="T11" fmla="*/ 0 h 145"/>
                              <a:gd name="T12" fmla="*/ 55 w 100"/>
                              <a:gd name="T13" fmla="*/ 0 h 145"/>
                              <a:gd name="T14" fmla="*/ 72 w 100"/>
                              <a:gd name="T15" fmla="*/ 2 h 145"/>
                              <a:gd name="T16" fmla="*/ 87 w 100"/>
                              <a:gd name="T17" fmla="*/ 11 h 145"/>
                              <a:gd name="T18" fmla="*/ 96 w 100"/>
                              <a:gd name="T19" fmla="*/ 25 h 145"/>
                              <a:gd name="T20" fmla="*/ 100 w 100"/>
                              <a:gd name="T21" fmla="*/ 42 h 145"/>
                              <a:gd name="T22" fmla="*/ 96 w 100"/>
                              <a:gd name="T23" fmla="*/ 60 h 145"/>
                              <a:gd name="T24" fmla="*/ 89 w 100"/>
                              <a:gd name="T25" fmla="*/ 72 h 145"/>
                              <a:gd name="T26" fmla="*/ 75 w 100"/>
                              <a:gd name="T27" fmla="*/ 83 h 145"/>
                              <a:gd name="T28" fmla="*/ 60 w 100"/>
                              <a:gd name="T29" fmla="*/ 90 h 145"/>
                              <a:gd name="T30" fmla="*/ 45 w 100"/>
                              <a:gd name="T31" fmla="*/ 100 h 145"/>
                              <a:gd name="T32" fmla="*/ 34 w 100"/>
                              <a:gd name="T33" fmla="*/ 107 h 145"/>
                              <a:gd name="T34" fmla="*/ 26 w 100"/>
                              <a:gd name="T35" fmla="*/ 115 h 145"/>
                              <a:gd name="T36" fmla="*/ 23 w 100"/>
                              <a:gd name="T37" fmla="*/ 122 h 145"/>
                              <a:gd name="T38" fmla="*/ 21 w 100"/>
                              <a:gd name="T39" fmla="*/ 126 h 145"/>
                              <a:gd name="T40" fmla="*/ 100 w 100"/>
                              <a:gd name="T41" fmla="*/ 126 h 145"/>
                              <a:gd name="T42" fmla="*/ 100 w 100"/>
                              <a:gd name="T43" fmla="*/ 145 h 145"/>
                              <a:gd name="T44" fmla="*/ 0 w 100"/>
                              <a:gd name="T45" fmla="*/ 145 h 145"/>
                              <a:gd name="T46" fmla="*/ 4 w 100"/>
                              <a:gd name="T47" fmla="*/ 124 h 145"/>
                              <a:gd name="T48" fmla="*/ 9 w 100"/>
                              <a:gd name="T49" fmla="*/ 109 h 145"/>
                              <a:gd name="T50" fmla="*/ 21 w 100"/>
                              <a:gd name="T51" fmla="*/ 96 h 145"/>
                              <a:gd name="T52" fmla="*/ 34 w 100"/>
                              <a:gd name="T53" fmla="*/ 87 h 145"/>
                              <a:gd name="T54" fmla="*/ 53 w 100"/>
                              <a:gd name="T55" fmla="*/ 75 h 145"/>
                              <a:gd name="T56" fmla="*/ 64 w 100"/>
                              <a:gd name="T57" fmla="*/ 70 h 145"/>
                              <a:gd name="T58" fmla="*/ 72 w 100"/>
                              <a:gd name="T59" fmla="*/ 62 h 145"/>
                              <a:gd name="T60" fmla="*/ 77 w 100"/>
                              <a:gd name="T61" fmla="*/ 55 h 145"/>
                              <a:gd name="T62" fmla="*/ 79 w 100"/>
                              <a:gd name="T63" fmla="*/ 42 h 145"/>
                              <a:gd name="T64" fmla="*/ 79 w 100"/>
                              <a:gd name="T65" fmla="*/ 32 h 145"/>
                              <a:gd name="T66" fmla="*/ 73 w 100"/>
                              <a:gd name="T67" fmla="*/ 25 h 145"/>
                              <a:gd name="T68" fmla="*/ 64 w 100"/>
                              <a:gd name="T69" fmla="*/ 17 h 145"/>
                              <a:gd name="T70" fmla="*/ 51 w 100"/>
                              <a:gd name="T71" fmla="*/ 15 h 145"/>
                              <a:gd name="T72" fmla="*/ 41 w 100"/>
                              <a:gd name="T73" fmla="*/ 17 h 145"/>
                              <a:gd name="T74" fmla="*/ 36 w 100"/>
                              <a:gd name="T75" fmla="*/ 19 h 145"/>
                              <a:gd name="T76" fmla="*/ 26 w 100"/>
                              <a:gd name="T77" fmla="*/ 30 h 145"/>
                              <a:gd name="T78" fmla="*/ 23 w 100"/>
                              <a:gd name="T79" fmla="*/ 42 h 145"/>
                              <a:gd name="T80" fmla="*/ 23 w 100"/>
                              <a:gd name="T81" fmla="*/ 51 h 145"/>
                              <a:gd name="T82" fmla="*/ 4 w 100"/>
                              <a:gd name="T83" fmla="*/ 51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0" h="145">
                                <a:moveTo>
                                  <a:pt x="4" y="51"/>
                                </a:moveTo>
                                <a:lnTo>
                                  <a:pt x="6" y="36"/>
                                </a:lnTo>
                                <a:lnTo>
                                  <a:pt x="9" y="23"/>
                                </a:lnTo>
                                <a:lnTo>
                                  <a:pt x="15" y="13"/>
                                </a:lnTo>
                                <a:lnTo>
                                  <a:pt x="23" y="8"/>
                                </a:lnTo>
                                <a:lnTo>
                                  <a:pt x="40" y="0"/>
                                </a:lnTo>
                                <a:lnTo>
                                  <a:pt x="55" y="0"/>
                                </a:lnTo>
                                <a:lnTo>
                                  <a:pt x="72" y="2"/>
                                </a:lnTo>
                                <a:lnTo>
                                  <a:pt x="87" y="11"/>
                                </a:lnTo>
                                <a:lnTo>
                                  <a:pt x="96" y="25"/>
                                </a:lnTo>
                                <a:lnTo>
                                  <a:pt x="100" y="42"/>
                                </a:lnTo>
                                <a:lnTo>
                                  <a:pt x="96" y="60"/>
                                </a:lnTo>
                                <a:lnTo>
                                  <a:pt x="89" y="72"/>
                                </a:lnTo>
                                <a:lnTo>
                                  <a:pt x="75" y="83"/>
                                </a:lnTo>
                                <a:lnTo>
                                  <a:pt x="60" y="90"/>
                                </a:lnTo>
                                <a:lnTo>
                                  <a:pt x="45" y="100"/>
                                </a:lnTo>
                                <a:lnTo>
                                  <a:pt x="34" y="107"/>
                                </a:lnTo>
                                <a:lnTo>
                                  <a:pt x="26" y="115"/>
                                </a:lnTo>
                                <a:lnTo>
                                  <a:pt x="23" y="122"/>
                                </a:lnTo>
                                <a:lnTo>
                                  <a:pt x="21" y="126"/>
                                </a:lnTo>
                                <a:lnTo>
                                  <a:pt x="100" y="126"/>
                                </a:lnTo>
                                <a:lnTo>
                                  <a:pt x="100" y="145"/>
                                </a:lnTo>
                                <a:lnTo>
                                  <a:pt x="0" y="145"/>
                                </a:lnTo>
                                <a:lnTo>
                                  <a:pt x="4" y="124"/>
                                </a:lnTo>
                                <a:lnTo>
                                  <a:pt x="9" y="109"/>
                                </a:lnTo>
                                <a:lnTo>
                                  <a:pt x="21" y="96"/>
                                </a:lnTo>
                                <a:lnTo>
                                  <a:pt x="34" y="87"/>
                                </a:lnTo>
                                <a:lnTo>
                                  <a:pt x="53" y="75"/>
                                </a:lnTo>
                                <a:lnTo>
                                  <a:pt x="64" y="70"/>
                                </a:lnTo>
                                <a:lnTo>
                                  <a:pt x="72" y="62"/>
                                </a:lnTo>
                                <a:lnTo>
                                  <a:pt x="77" y="55"/>
                                </a:lnTo>
                                <a:lnTo>
                                  <a:pt x="79" y="42"/>
                                </a:lnTo>
                                <a:lnTo>
                                  <a:pt x="79" y="32"/>
                                </a:lnTo>
                                <a:lnTo>
                                  <a:pt x="73" y="25"/>
                                </a:lnTo>
                                <a:lnTo>
                                  <a:pt x="64" y="17"/>
                                </a:lnTo>
                                <a:lnTo>
                                  <a:pt x="51" y="15"/>
                                </a:lnTo>
                                <a:lnTo>
                                  <a:pt x="41" y="17"/>
                                </a:lnTo>
                                <a:lnTo>
                                  <a:pt x="36" y="19"/>
                                </a:lnTo>
                                <a:lnTo>
                                  <a:pt x="26" y="30"/>
                                </a:lnTo>
                                <a:lnTo>
                                  <a:pt x="23" y="42"/>
                                </a:lnTo>
                                <a:lnTo>
                                  <a:pt x="23" y="51"/>
                                </a:lnTo>
                                <a:lnTo>
                                  <a:pt x="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810" y="4324"/>
                            <a:ext cx="100" cy="148"/>
                          </a:xfrm>
                          <a:custGeom>
                            <a:avLst/>
                            <a:gdLst>
                              <a:gd name="T0" fmla="*/ 38 w 100"/>
                              <a:gd name="T1" fmla="*/ 62 h 148"/>
                              <a:gd name="T2" fmla="*/ 49 w 100"/>
                              <a:gd name="T3" fmla="*/ 63 h 148"/>
                              <a:gd name="T4" fmla="*/ 59 w 100"/>
                              <a:gd name="T5" fmla="*/ 62 h 148"/>
                              <a:gd name="T6" fmla="*/ 68 w 100"/>
                              <a:gd name="T7" fmla="*/ 58 h 148"/>
                              <a:gd name="T8" fmla="*/ 74 w 100"/>
                              <a:gd name="T9" fmla="*/ 50 h 148"/>
                              <a:gd name="T10" fmla="*/ 76 w 100"/>
                              <a:gd name="T11" fmla="*/ 39 h 148"/>
                              <a:gd name="T12" fmla="*/ 76 w 100"/>
                              <a:gd name="T13" fmla="*/ 32 h 148"/>
                              <a:gd name="T14" fmla="*/ 72 w 100"/>
                              <a:gd name="T15" fmla="*/ 24 h 148"/>
                              <a:gd name="T16" fmla="*/ 62 w 100"/>
                              <a:gd name="T17" fmla="*/ 18 h 148"/>
                              <a:gd name="T18" fmla="*/ 49 w 100"/>
                              <a:gd name="T19" fmla="*/ 16 h 148"/>
                              <a:gd name="T20" fmla="*/ 42 w 100"/>
                              <a:gd name="T21" fmla="*/ 16 h 148"/>
                              <a:gd name="T22" fmla="*/ 34 w 100"/>
                              <a:gd name="T23" fmla="*/ 18 h 148"/>
                              <a:gd name="T24" fmla="*/ 27 w 100"/>
                              <a:gd name="T25" fmla="*/ 28 h 148"/>
                              <a:gd name="T26" fmla="*/ 23 w 100"/>
                              <a:gd name="T27" fmla="*/ 37 h 148"/>
                              <a:gd name="T28" fmla="*/ 21 w 100"/>
                              <a:gd name="T29" fmla="*/ 47 h 148"/>
                              <a:gd name="T30" fmla="*/ 4 w 100"/>
                              <a:gd name="T31" fmla="*/ 47 h 148"/>
                              <a:gd name="T32" fmla="*/ 6 w 100"/>
                              <a:gd name="T33" fmla="*/ 32 h 148"/>
                              <a:gd name="T34" fmla="*/ 13 w 100"/>
                              <a:gd name="T35" fmla="*/ 15 h 148"/>
                              <a:gd name="T36" fmla="*/ 19 w 100"/>
                              <a:gd name="T37" fmla="*/ 9 h 148"/>
                              <a:gd name="T38" fmla="*/ 27 w 100"/>
                              <a:gd name="T39" fmla="*/ 3 h 148"/>
                              <a:gd name="T40" fmla="*/ 38 w 100"/>
                              <a:gd name="T41" fmla="*/ 0 h 148"/>
                              <a:gd name="T42" fmla="*/ 51 w 100"/>
                              <a:gd name="T43" fmla="*/ 0 h 148"/>
                              <a:gd name="T44" fmla="*/ 70 w 100"/>
                              <a:gd name="T45" fmla="*/ 1 h 148"/>
                              <a:gd name="T46" fmla="*/ 83 w 100"/>
                              <a:gd name="T47" fmla="*/ 11 h 148"/>
                              <a:gd name="T48" fmla="*/ 93 w 100"/>
                              <a:gd name="T49" fmla="*/ 22 h 148"/>
                              <a:gd name="T50" fmla="*/ 94 w 100"/>
                              <a:gd name="T51" fmla="*/ 37 h 148"/>
                              <a:gd name="T52" fmla="*/ 93 w 100"/>
                              <a:gd name="T53" fmla="*/ 50 h 148"/>
                              <a:gd name="T54" fmla="*/ 89 w 100"/>
                              <a:gd name="T55" fmla="*/ 58 h 148"/>
                              <a:gd name="T56" fmla="*/ 83 w 100"/>
                              <a:gd name="T57" fmla="*/ 63 h 148"/>
                              <a:gd name="T58" fmla="*/ 77 w 100"/>
                              <a:gd name="T59" fmla="*/ 67 h 148"/>
                              <a:gd name="T60" fmla="*/ 77 w 100"/>
                              <a:gd name="T61" fmla="*/ 67 h 148"/>
                              <a:gd name="T62" fmla="*/ 87 w 100"/>
                              <a:gd name="T63" fmla="*/ 73 h 148"/>
                              <a:gd name="T64" fmla="*/ 94 w 100"/>
                              <a:gd name="T65" fmla="*/ 78 h 148"/>
                              <a:gd name="T66" fmla="*/ 98 w 100"/>
                              <a:gd name="T67" fmla="*/ 88 h 148"/>
                              <a:gd name="T68" fmla="*/ 100 w 100"/>
                              <a:gd name="T69" fmla="*/ 101 h 148"/>
                              <a:gd name="T70" fmla="*/ 98 w 100"/>
                              <a:gd name="T71" fmla="*/ 118 h 148"/>
                              <a:gd name="T72" fmla="*/ 89 w 100"/>
                              <a:gd name="T73" fmla="*/ 133 h 148"/>
                              <a:gd name="T74" fmla="*/ 72 w 100"/>
                              <a:gd name="T75" fmla="*/ 144 h 148"/>
                              <a:gd name="T76" fmla="*/ 61 w 100"/>
                              <a:gd name="T77" fmla="*/ 146 h 148"/>
                              <a:gd name="T78" fmla="*/ 49 w 100"/>
                              <a:gd name="T79" fmla="*/ 148 h 148"/>
                              <a:gd name="T80" fmla="*/ 34 w 100"/>
                              <a:gd name="T81" fmla="*/ 146 h 148"/>
                              <a:gd name="T82" fmla="*/ 21 w 100"/>
                              <a:gd name="T83" fmla="*/ 140 h 148"/>
                              <a:gd name="T84" fmla="*/ 12 w 100"/>
                              <a:gd name="T85" fmla="*/ 133 h 148"/>
                              <a:gd name="T86" fmla="*/ 6 w 100"/>
                              <a:gd name="T87" fmla="*/ 124 h 148"/>
                              <a:gd name="T88" fmla="*/ 0 w 100"/>
                              <a:gd name="T89" fmla="*/ 99 h 148"/>
                              <a:gd name="T90" fmla="*/ 19 w 100"/>
                              <a:gd name="T91" fmla="*/ 99 h 148"/>
                              <a:gd name="T92" fmla="*/ 19 w 100"/>
                              <a:gd name="T93" fmla="*/ 110 h 148"/>
                              <a:gd name="T94" fmla="*/ 25 w 100"/>
                              <a:gd name="T95" fmla="*/ 120 h 148"/>
                              <a:gd name="T96" fmla="*/ 34 w 100"/>
                              <a:gd name="T97" fmla="*/ 127 h 148"/>
                              <a:gd name="T98" fmla="*/ 40 w 100"/>
                              <a:gd name="T99" fmla="*/ 131 h 148"/>
                              <a:gd name="T100" fmla="*/ 49 w 100"/>
                              <a:gd name="T101" fmla="*/ 131 h 148"/>
                              <a:gd name="T102" fmla="*/ 62 w 100"/>
                              <a:gd name="T103" fmla="*/ 129 h 148"/>
                              <a:gd name="T104" fmla="*/ 72 w 100"/>
                              <a:gd name="T105" fmla="*/ 124 h 148"/>
                              <a:gd name="T106" fmla="*/ 79 w 100"/>
                              <a:gd name="T107" fmla="*/ 114 h 148"/>
                              <a:gd name="T108" fmla="*/ 81 w 100"/>
                              <a:gd name="T109" fmla="*/ 103 h 148"/>
                              <a:gd name="T110" fmla="*/ 77 w 100"/>
                              <a:gd name="T111" fmla="*/ 90 h 148"/>
                              <a:gd name="T112" fmla="*/ 70 w 100"/>
                              <a:gd name="T113" fmla="*/ 82 h 148"/>
                              <a:gd name="T114" fmla="*/ 59 w 100"/>
                              <a:gd name="T115" fmla="*/ 78 h 148"/>
                              <a:gd name="T116" fmla="*/ 47 w 100"/>
                              <a:gd name="T117" fmla="*/ 77 h 148"/>
                              <a:gd name="T118" fmla="*/ 38 w 100"/>
                              <a:gd name="T119" fmla="*/ 77 h 148"/>
                              <a:gd name="T120" fmla="*/ 38 w 100"/>
                              <a:gd name="T121" fmla="*/ 6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38" y="62"/>
                                </a:moveTo>
                                <a:lnTo>
                                  <a:pt x="49" y="63"/>
                                </a:lnTo>
                                <a:lnTo>
                                  <a:pt x="59" y="62"/>
                                </a:lnTo>
                                <a:lnTo>
                                  <a:pt x="68" y="58"/>
                                </a:lnTo>
                                <a:lnTo>
                                  <a:pt x="74" y="50"/>
                                </a:lnTo>
                                <a:lnTo>
                                  <a:pt x="76" y="39"/>
                                </a:lnTo>
                                <a:lnTo>
                                  <a:pt x="76" y="32"/>
                                </a:lnTo>
                                <a:lnTo>
                                  <a:pt x="72" y="24"/>
                                </a:lnTo>
                                <a:lnTo>
                                  <a:pt x="62" y="18"/>
                                </a:lnTo>
                                <a:lnTo>
                                  <a:pt x="49" y="16"/>
                                </a:lnTo>
                                <a:lnTo>
                                  <a:pt x="42" y="16"/>
                                </a:lnTo>
                                <a:lnTo>
                                  <a:pt x="34" y="18"/>
                                </a:lnTo>
                                <a:lnTo>
                                  <a:pt x="27" y="28"/>
                                </a:lnTo>
                                <a:lnTo>
                                  <a:pt x="23" y="37"/>
                                </a:lnTo>
                                <a:lnTo>
                                  <a:pt x="21" y="47"/>
                                </a:lnTo>
                                <a:lnTo>
                                  <a:pt x="4" y="47"/>
                                </a:lnTo>
                                <a:lnTo>
                                  <a:pt x="6" y="32"/>
                                </a:lnTo>
                                <a:lnTo>
                                  <a:pt x="13" y="15"/>
                                </a:lnTo>
                                <a:lnTo>
                                  <a:pt x="19" y="9"/>
                                </a:lnTo>
                                <a:lnTo>
                                  <a:pt x="27" y="3"/>
                                </a:lnTo>
                                <a:lnTo>
                                  <a:pt x="38" y="0"/>
                                </a:lnTo>
                                <a:lnTo>
                                  <a:pt x="51" y="0"/>
                                </a:lnTo>
                                <a:lnTo>
                                  <a:pt x="70" y="1"/>
                                </a:lnTo>
                                <a:lnTo>
                                  <a:pt x="83" y="11"/>
                                </a:lnTo>
                                <a:lnTo>
                                  <a:pt x="93" y="22"/>
                                </a:lnTo>
                                <a:lnTo>
                                  <a:pt x="94" y="37"/>
                                </a:lnTo>
                                <a:lnTo>
                                  <a:pt x="93" y="50"/>
                                </a:lnTo>
                                <a:lnTo>
                                  <a:pt x="89" y="58"/>
                                </a:lnTo>
                                <a:lnTo>
                                  <a:pt x="83" y="63"/>
                                </a:lnTo>
                                <a:lnTo>
                                  <a:pt x="77" y="67"/>
                                </a:lnTo>
                                <a:lnTo>
                                  <a:pt x="87" y="73"/>
                                </a:lnTo>
                                <a:lnTo>
                                  <a:pt x="94" y="78"/>
                                </a:lnTo>
                                <a:lnTo>
                                  <a:pt x="98" y="88"/>
                                </a:lnTo>
                                <a:lnTo>
                                  <a:pt x="100" y="101"/>
                                </a:lnTo>
                                <a:lnTo>
                                  <a:pt x="98" y="118"/>
                                </a:lnTo>
                                <a:lnTo>
                                  <a:pt x="89" y="133"/>
                                </a:lnTo>
                                <a:lnTo>
                                  <a:pt x="72" y="144"/>
                                </a:lnTo>
                                <a:lnTo>
                                  <a:pt x="61" y="146"/>
                                </a:lnTo>
                                <a:lnTo>
                                  <a:pt x="49" y="148"/>
                                </a:lnTo>
                                <a:lnTo>
                                  <a:pt x="34" y="146"/>
                                </a:lnTo>
                                <a:lnTo>
                                  <a:pt x="21" y="140"/>
                                </a:lnTo>
                                <a:lnTo>
                                  <a:pt x="12" y="133"/>
                                </a:lnTo>
                                <a:lnTo>
                                  <a:pt x="6" y="124"/>
                                </a:lnTo>
                                <a:lnTo>
                                  <a:pt x="0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10"/>
                                </a:lnTo>
                                <a:lnTo>
                                  <a:pt x="25" y="120"/>
                                </a:lnTo>
                                <a:lnTo>
                                  <a:pt x="34" y="127"/>
                                </a:lnTo>
                                <a:lnTo>
                                  <a:pt x="40" y="131"/>
                                </a:lnTo>
                                <a:lnTo>
                                  <a:pt x="49" y="131"/>
                                </a:lnTo>
                                <a:lnTo>
                                  <a:pt x="62" y="129"/>
                                </a:lnTo>
                                <a:lnTo>
                                  <a:pt x="72" y="124"/>
                                </a:lnTo>
                                <a:lnTo>
                                  <a:pt x="79" y="114"/>
                                </a:lnTo>
                                <a:lnTo>
                                  <a:pt x="81" y="103"/>
                                </a:lnTo>
                                <a:lnTo>
                                  <a:pt x="77" y="90"/>
                                </a:lnTo>
                                <a:lnTo>
                                  <a:pt x="70" y="82"/>
                                </a:lnTo>
                                <a:lnTo>
                                  <a:pt x="59" y="78"/>
                                </a:lnTo>
                                <a:lnTo>
                                  <a:pt x="47" y="77"/>
                                </a:lnTo>
                                <a:lnTo>
                                  <a:pt x="38" y="77"/>
                                </a:lnTo>
                                <a:lnTo>
                                  <a:pt x="38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EditPoints="1"/>
                        </wps:cNvSpPr>
                        <wps:spPr bwMode="auto">
                          <a:xfrm>
                            <a:off x="3752" y="4637"/>
                            <a:ext cx="102" cy="14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11 h 145"/>
                              <a:gd name="T2" fmla="*/ 102 w 102"/>
                              <a:gd name="T3" fmla="*/ 94 h 145"/>
                              <a:gd name="T4" fmla="*/ 81 w 102"/>
                              <a:gd name="T5" fmla="*/ 94 h 145"/>
                              <a:gd name="T6" fmla="*/ 81 w 102"/>
                              <a:gd name="T7" fmla="*/ 0 h 145"/>
                              <a:gd name="T8" fmla="*/ 66 w 102"/>
                              <a:gd name="T9" fmla="*/ 0 h 145"/>
                              <a:gd name="T10" fmla="*/ 0 w 102"/>
                              <a:gd name="T11" fmla="*/ 92 h 145"/>
                              <a:gd name="T12" fmla="*/ 0 w 102"/>
                              <a:gd name="T13" fmla="*/ 111 h 145"/>
                              <a:gd name="T14" fmla="*/ 62 w 102"/>
                              <a:gd name="T15" fmla="*/ 111 h 145"/>
                              <a:gd name="T16" fmla="*/ 62 w 102"/>
                              <a:gd name="T17" fmla="*/ 145 h 145"/>
                              <a:gd name="T18" fmla="*/ 81 w 102"/>
                              <a:gd name="T19" fmla="*/ 145 h 145"/>
                              <a:gd name="T20" fmla="*/ 81 w 102"/>
                              <a:gd name="T21" fmla="*/ 111 h 145"/>
                              <a:gd name="T22" fmla="*/ 102 w 102"/>
                              <a:gd name="T23" fmla="*/ 111 h 145"/>
                              <a:gd name="T24" fmla="*/ 62 w 102"/>
                              <a:gd name="T25" fmla="*/ 28 h 145"/>
                              <a:gd name="T26" fmla="*/ 62 w 102"/>
                              <a:gd name="T27" fmla="*/ 28 h 145"/>
                              <a:gd name="T28" fmla="*/ 62 w 102"/>
                              <a:gd name="T29" fmla="*/ 94 h 145"/>
                              <a:gd name="T30" fmla="*/ 17 w 102"/>
                              <a:gd name="T31" fmla="*/ 94 h 145"/>
                              <a:gd name="T32" fmla="*/ 62 w 102"/>
                              <a:gd name="T33" fmla="*/ 28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45">
                                <a:moveTo>
                                  <a:pt x="102" y="111"/>
                                </a:moveTo>
                                <a:lnTo>
                                  <a:pt x="102" y="94"/>
                                </a:lnTo>
                                <a:lnTo>
                                  <a:pt x="81" y="94"/>
                                </a:lnTo>
                                <a:lnTo>
                                  <a:pt x="81" y="0"/>
                                </a:lnTo>
                                <a:lnTo>
                                  <a:pt x="66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111"/>
                                </a:lnTo>
                                <a:lnTo>
                                  <a:pt x="62" y="111"/>
                                </a:lnTo>
                                <a:lnTo>
                                  <a:pt x="62" y="145"/>
                                </a:lnTo>
                                <a:lnTo>
                                  <a:pt x="81" y="145"/>
                                </a:lnTo>
                                <a:lnTo>
                                  <a:pt x="81" y="111"/>
                                </a:lnTo>
                                <a:lnTo>
                                  <a:pt x="102" y="111"/>
                                </a:lnTo>
                                <a:close/>
                                <a:moveTo>
                                  <a:pt x="62" y="28"/>
                                </a:moveTo>
                                <a:lnTo>
                                  <a:pt x="62" y="28"/>
                                </a:lnTo>
                                <a:lnTo>
                                  <a:pt x="62" y="94"/>
                                </a:lnTo>
                                <a:lnTo>
                                  <a:pt x="17" y="94"/>
                                </a:lnTo>
                                <a:lnTo>
                                  <a:pt x="62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498" y="4910"/>
                            <a:ext cx="99" cy="144"/>
                          </a:xfrm>
                          <a:custGeom>
                            <a:avLst/>
                            <a:gdLst>
                              <a:gd name="T0" fmla="*/ 24 w 99"/>
                              <a:gd name="T1" fmla="*/ 56 h 144"/>
                              <a:gd name="T2" fmla="*/ 35 w 99"/>
                              <a:gd name="T3" fmla="*/ 50 h 144"/>
                              <a:gd name="T4" fmla="*/ 52 w 99"/>
                              <a:gd name="T5" fmla="*/ 49 h 144"/>
                              <a:gd name="T6" fmla="*/ 69 w 99"/>
                              <a:gd name="T7" fmla="*/ 50 h 144"/>
                              <a:gd name="T8" fmla="*/ 84 w 99"/>
                              <a:gd name="T9" fmla="*/ 60 h 144"/>
                              <a:gd name="T10" fmla="*/ 96 w 99"/>
                              <a:gd name="T11" fmla="*/ 75 h 144"/>
                              <a:gd name="T12" fmla="*/ 97 w 99"/>
                              <a:gd name="T13" fmla="*/ 84 h 144"/>
                              <a:gd name="T14" fmla="*/ 99 w 99"/>
                              <a:gd name="T15" fmla="*/ 94 h 144"/>
                              <a:gd name="T16" fmla="*/ 97 w 99"/>
                              <a:gd name="T17" fmla="*/ 109 h 144"/>
                              <a:gd name="T18" fmla="*/ 90 w 99"/>
                              <a:gd name="T19" fmla="*/ 126 h 144"/>
                              <a:gd name="T20" fmla="*/ 82 w 99"/>
                              <a:gd name="T21" fmla="*/ 133 h 144"/>
                              <a:gd name="T22" fmla="*/ 75 w 99"/>
                              <a:gd name="T23" fmla="*/ 139 h 144"/>
                              <a:gd name="T24" fmla="*/ 62 w 99"/>
                              <a:gd name="T25" fmla="*/ 142 h 144"/>
                              <a:gd name="T26" fmla="*/ 47 w 99"/>
                              <a:gd name="T27" fmla="*/ 144 h 144"/>
                              <a:gd name="T28" fmla="*/ 32 w 99"/>
                              <a:gd name="T29" fmla="*/ 142 h 144"/>
                              <a:gd name="T30" fmla="*/ 16 w 99"/>
                              <a:gd name="T31" fmla="*/ 137 h 144"/>
                              <a:gd name="T32" fmla="*/ 5 w 99"/>
                              <a:gd name="T33" fmla="*/ 126 h 144"/>
                              <a:gd name="T34" fmla="*/ 1 w 99"/>
                              <a:gd name="T35" fmla="*/ 116 h 144"/>
                              <a:gd name="T36" fmla="*/ 0 w 99"/>
                              <a:gd name="T37" fmla="*/ 105 h 144"/>
                              <a:gd name="T38" fmla="*/ 18 w 99"/>
                              <a:gd name="T39" fmla="*/ 105 h 144"/>
                              <a:gd name="T40" fmla="*/ 22 w 99"/>
                              <a:gd name="T41" fmla="*/ 116 h 144"/>
                              <a:gd name="T42" fmla="*/ 28 w 99"/>
                              <a:gd name="T43" fmla="*/ 124 h 144"/>
                              <a:gd name="T44" fmla="*/ 37 w 99"/>
                              <a:gd name="T45" fmla="*/ 127 h 144"/>
                              <a:gd name="T46" fmla="*/ 49 w 99"/>
                              <a:gd name="T47" fmla="*/ 129 h 144"/>
                              <a:gd name="T48" fmla="*/ 62 w 99"/>
                              <a:gd name="T49" fmla="*/ 127 h 144"/>
                              <a:gd name="T50" fmla="*/ 71 w 99"/>
                              <a:gd name="T51" fmla="*/ 120 h 144"/>
                              <a:gd name="T52" fmla="*/ 79 w 99"/>
                              <a:gd name="T53" fmla="*/ 109 h 144"/>
                              <a:gd name="T54" fmla="*/ 81 w 99"/>
                              <a:gd name="T55" fmla="*/ 96 h 144"/>
                              <a:gd name="T56" fmla="*/ 77 w 99"/>
                              <a:gd name="T57" fmla="*/ 82 h 144"/>
                              <a:gd name="T58" fmla="*/ 71 w 99"/>
                              <a:gd name="T59" fmla="*/ 73 h 144"/>
                              <a:gd name="T60" fmla="*/ 60 w 99"/>
                              <a:gd name="T61" fmla="*/ 65 h 144"/>
                              <a:gd name="T62" fmla="*/ 47 w 99"/>
                              <a:gd name="T63" fmla="*/ 64 h 144"/>
                              <a:gd name="T64" fmla="*/ 33 w 99"/>
                              <a:gd name="T65" fmla="*/ 67 h 144"/>
                              <a:gd name="T66" fmla="*/ 20 w 99"/>
                              <a:gd name="T67" fmla="*/ 77 h 144"/>
                              <a:gd name="T68" fmla="*/ 5 w 99"/>
                              <a:gd name="T69" fmla="*/ 77 h 144"/>
                              <a:gd name="T70" fmla="*/ 16 w 99"/>
                              <a:gd name="T71" fmla="*/ 0 h 144"/>
                              <a:gd name="T72" fmla="*/ 92 w 99"/>
                              <a:gd name="T73" fmla="*/ 0 h 144"/>
                              <a:gd name="T74" fmla="*/ 92 w 99"/>
                              <a:gd name="T75" fmla="*/ 17 h 144"/>
                              <a:gd name="T76" fmla="*/ 30 w 99"/>
                              <a:gd name="T77" fmla="*/ 17 h 144"/>
                              <a:gd name="T78" fmla="*/ 24 w 99"/>
                              <a:gd name="T79" fmla="*/ 56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9" h="144">
                                <a:moveTo>
                                  <a:pt x="24" y="56"/>
                                </a:moveTo>
                                <a:lnTo>
                                  <a:pt x="35" y="50"/>
                                </a:lnTo>
                                <a:lnTo>
                                  <a:pt x="52" y="49"/>
                                </a:lnTo>
                                <a:lnTo>
                                  <a:pt x="69" y="50"/>
                                </a:lnTo>
                                <a:lnTo>
                                  <a:pt x="84" y="60"/>
                                </a:lnTo>
                                <a:lnTo>
                                  <a:pt x="96" y="75"/>
                                </a:lnTo>
                                <a:lnTo>
                                  <a:pt x="97" y="84"/>
                                </a:lnTo>
                                <a:lnTo>
                                  <a:pt x="99" y="94"/>
                                </a:lnTo>
                                <a:lnTo>
                                  <a:pt x="97" y="109"/>
                                </a:lnTo>
                                <a:lnTo>
                                  <a:pt x="90" y="126"/>
                                </a:lnTo>
                                <a:lnTo>
                                  <a:pt x="82" y="133"/>
                                </a:lnTo>
                                <a:lnTo>
                                  <a:pt x="75" y="139"/>
                                </a:lnTo>
                                <a:lnTo>
                                  <a:pt x="62" y="142"/>
                                </a:lnTo>
                                <a:lnTo>
                                  <a:pt x="47" y="144"/>
                                </a:lnTo>
                                <a:lnTo>
                                  <a:pt x="32" y="142"/>
                                </a:lnTo>
                                <a:lnTo>
                                  <a:pt x="16" y="137"/>
                                </a:lnTo>
                                <a:lnTo>
                                  <a:pt x="5" y="126"/>
                                </a:lnTo>
                                <a:lnTo>
                                  <a:pt x="1" y="116"/>
                                </a:lnTo>
                                <a:lnTo>
                                  <a:pt x="0" y="105"/>
                                </a:lnTo>
                                <a:lnTo>
                                  <a:pt x="18" y="105"/>
                                </a:lnTo>
                                <a:lnTo>
                                  <a:pt x="22" y="116"/>
                                </a:lnTo>
                                <a:lnTo>
                                  <a:pt x="28" y="124"/>
                                </a:lnTo>
                                <a:lnTo>
                                  <a:pt x="37" y="127"/>
                                </a:lnTo>
                                <a:lnTo>
                                  <a:pt x="49" y="129"/>
                                </a:lnTo>
                                <a:lnTo>
                                  <a:pt x="62" y="127"/>
                                </a:lnTo>
                                <a:lnTo>
                                  <a:pt x="71" y="120"/>
                                </a:lnTo>
                                <a:lnTo>
                                  <a:pt x="79" y="109"/>
                                </a:lnTo>
                                <a:lnTo>
                                  <a:pt x="81" y="96"/>
                                </a:lnTo>
                                <a:lnTo>
                                  <a:pt x="77" y="82"/>
                                </a:lnTo>
                                <a:lnTo>
                                  <a:pt x="71" y="73"/>
                                </a:lnTo>
                                <a:lnTo>
                                  <a:pt x="60" y="65"/>
                                </a:lnTo>
                                <a:lnTo>
                                  <a:pt x="47" y="64"/>
                                </a:lnTo>
                                <a:lnTo>
                                  <a:pt x="33" y="67"/>
                                </a:lnTo>
                                <a:lnTo>
                                  <a:pt x="20" y="77"/>
                                </a:lnTo>
                                <a:lnTo>
                                  <a:pt x="5" y="77"/>
                                </a:lnTo>
                                <a:lnTo>
                                  <a:pt x="1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17"/>
                                </a:lnTo>
                                <a:lnTo>
                                  <a:pt x="30" y="17"/>
                                </a:lnTo>
                                <a:lnTo>
                                  <a:pt x="24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EditPoints="1"/>
                        </wps:cNvSpPr>
                        <wps:spPr bwMode="auto">
                          <a:xfrm>
                            <a:off x="3106" y="5039"/>
                            <a:ext cx="100" cy="149"/>
                          </a:xfrm>
                          <a:custGeom>
                            <a:avLst/>
                            <a:gdLst>
                              <a:gd name="T0" fmla="*/ 96 w 100"/>
                              <a:gd name="T1" fmla="*/ 38 h 149"/>
                              <a:gd name="T2" fmla="*/ 90 w 100"/>
                              <a:gd name="T3" fmla="*/ 19 h 149"/>
                              <a:gd name="T4" fmla="*/ 81 w 100"/>
                              <a:gd name="T5" fmla="*/ 8 h 149"/>
                              <a:gd name="T6" fmla="*/ 68 w 100"/>
                              <a:gd name="T7" fmla="*/ 0 h 149"/>
                              <a:gd name="T8" fmla="*/ 52 w 100"/>
                              <a:gd name="T9" fmla="*/ 0 h 149"/>
                              <a:gd name="T10" fmla="*/ 39 w 100"/>
                              <a:gd name="T11" fmla="*/ 2 h 149"/>
                              <a:gd name="T12" fmla="*/ 28 w 100"/>
                              <a:gd name="T13" fmla="*/ 8 h 149"/>
                              <a:gd name="T14" fmla="*/ 19 w 100"/>
                              <a:gd name="T15" fmla="*/ 15 h 149"/>
                              <a:gd name="T16" fmla="*/ 11 w 100"/>
                              <a:gd name="T17" fmla="*/ 27 h 149"/>
                              <a:gd name="T18" fmla="*/ 3 w 100"/>
                              <a:gd name="T19" fmla="*/ 51 h 149"/>
                              <a:gd name="T20" fmla="*/ 0 w 100"/>
                              <a:gd name="T21" fmla="*/ 77 h 149"/>
                              <a:gd name="T22" fmla="*/ 3 w 100"/>
                              <a:gd name="T23" fmla="*/ 104 h 149"/>
                              <a:gd name="T24" fmla="*/ 5 w 100"/>
                              <a:gd name="T25" fmla="*/ 117 h 149"/>
                              <a:gd name="T26" fmla="*/ 11 w 100"/>
                              <a:gd name="T27" fmla="*/ 126 h 149"/>
                              <a:gd name="T28" fmla="*/ 20 w 100"/>
                              <a:gd name="T29" fmla="*/ 137 h 149"/>
                              <a:gd name="T30" fmla="*/ 30 w 100"/>
                              <a:gd name="T31" fmla="*/ 143 h 149"/>
                              <a:gd name="T32" fmla="*/ 41 w 100"/>
                              <a:gd name="T33" fmla="*/ 147 h 149"/>
                              <a:gd name="T34" fmla="*/ 49 w 100"/>
                              <a:gd name="T35" fmla="*/ 149 h 149"/>
                              <a:gd name="T36" fmla="*/ 62 w 100"/>
                              <a:gd name="T37" fmla="*/ 147 h 149"/>
                              <a:gd name="T38" fmla="*/ 71 w 100"/>
                              <a:gd name="T39" fmla="*/ 145 h 149"/>
                              <a:gd name="T40" fmla="*/ 84 w 100"/>
                              <a:gd name="T41" fmla="*/ 134 h 149"/>
                              <a:gd name="T42" fmla="*/ 92 w 100"/>
                              <a:gd name="T43" fmla="*/ 126 h 149"/>
                              <a:gd name="T44" fmla="*/ 96 w 100"/>
                              <a:gd name="T45" fmla="*/ 117 h 149"/>
                              <a:gd name="T46" fmla="*/ 100 w 100"/>
                              <a:gd name="T47" fmla="*/ 98 h 149"/>
                              <a:gd name="T48" fmla="*/ 98 w 100"/>
                              <a:gd name="T49" fmla="*/ 87 h 149"/>
                              <a:gd name="T50" fmla="*/ 94 w 100"/>
                              <a:gd name="T51" fmla="*/ 75 h 149"/>
                              <a:gd name="T52" fmla="*/ 83 w 100"/>
                              <a:gd name="T53" fmla="*/ 62 h 149"/>
                              <a:gd name="T54" fmla="*/ 68 w 100"/>
                              <a:gd name="T55" fmla="*/ 55 h 149"/>
                              <a:gd name="T56" fmla="*/ 52 w 100"/>
                              <a:gd name="T57" fmla="*/ 53 h 149"/>
                              <a:gd name="T58" fmla="*/ 41 w 100"/>
                              <a:gd name="T59" fmla="*/ 53 h 149"/>
                              <a:gd name="T60" fmla="*/ 32 w 100"/>
                              <a:gd name="T61" fmla="*/ 59 h 149"/>
                              <a:gd name="T62" fmla="*/ 24 w 100"/>
                              <a:gd name="T63" fmla="*/ 64 h 149"/>
                              <a:gd name="T64" fmla="*/ 20 w 100"/>
                              <a:gd name="T65" fmla="*/ 70 h 149"/>
                              <a:gd name="T66" fmla="*/ 19 w 100"/>
                              <a:gd name="T67" fmla="*/ 70 h 149"/>
                              <a:gd name="T68" fmla="*/ 20 w 100"/>
                              <a:gd name="T69" fmla="*/ 55 h 149"/>
                              <a:gd name="T70" fmla="*/ 26 w 100"/>
                              <a:gd name="T71" fmla="*/ 36 h 149"/>
                              <a:gd name="T72" fmla="*/ 35 w 100"/>
                              <a:gd name="T73" fmla="*/ 21 h 149"/>
                              <a:gd name="T74" fmla="*/ 45 w 100"/>
                              <a:gd name="T75" fmla="*/ 17 h 149"/>
                              <a:gd name="T76" fmla="*/ 52 w 100"/>
                              <a:gd name="T77" fmla="*/ 15 h 149"/>
                              <a:gd name="T78" fmla="*/ 64 w 100"/>
                              <a:gd name="T79" fmla="*/ 17 h 149"/>
                              <a:gd name="T80" fmla="*/ 71 w 100"/>
                              <a:gd name="T81" fmla="*/ 21 h 149"/>
                              <a:gd name="T82" fmla="*/ 75 w 100"/>
                              <a:gd name="T83" fmla="*/ 28 h 149"/>
                              <a:gd name="T84" fmla="*/ 79 w 100"/>
                              <a:gd name="T85" fmla="*/ 38 h 149"/>
                              <a:gd name="T86" fmla="*/ 96 w 100"/>
                              <a:gd name="T87" fmla="*/ 38 h 149"/>
                              <a:gd name="T88" fmla="*/ 39 w 100"/>
                              <a:gd name="T89" fmla="*/ 128 h 149"/>
                              <a:gd name="T90" fmla="*/ 30 w 100"/>
                              <a:gd name="T91" fmla="*/ 122 h 149"/>
                              <a:gd name="T92" fmla="*/ 24 w 100"/>
                              <a:gd name="T93" fmla="*/ 111 h 149"/>
                              <a:gd name="T94" fmla="*/ 22 w 100"/>
                              <a:gd name="T95" fmla="*/ 100 h 149"/>
                              <a:gd name="T96" fmla="*/ 24 w 100"/>
                              <a:gd name="T97" fmla="*/ 87 h 149"/>
                              <a:gd name="T98" fmla="*/ 30 w 100"/>
                              <a:gd name="T99" fmla="*/ 77 h 149"/>
                              <a:gd name="T100" fmla="*/ 39 w 100"/>
                              <a:gd name="T101" fmla="*/ 70 h 149"/>
                              <a:gd name="T102" fmla="*/ 51 w 100"/>
                              <a:gd name="T103" fmla="*/ 68 h 149"/>
                              <a:gd name="T104" fmla="*/ 66 w 100"/>
                              <a:gd name="T105" fmla="*/ 72 h 149"/>
                              <a:gd name="T106" fmla="*/ 73 w 100"/>
                              <a:gd name="T107" fmla="*/ 79 h 149"/>
                              <a:gd name="T108" fmla="*/ 79 w 100"/>
                              <a:gd name="T109" fmla="*/ 89 h 149"/>
                              <a:gd name="T110" fmla="*/ 81 w 100"/>
                              <a:gd name="T111" fmla="*/ 98 h 149"/>
                              <a:gd name="T112" fmla="*/ 79 w 100"/>
                              <a:gd name="T113" fmla="*/ 113 h 149"/>
                              <a:gd name="T114" fmla="*/ 73 w 100"/>
                              <a:gd name="T115" fmla="*/ 122 h 149"/>
                              <a:gd name="T116" fmla="*/ 64 w 100"/>
                              <a:gd name="T117" fmla="*/ 130 h 149"/>
                              <a:gd name="T118" fmla="*/ 51 w 100"/>
                              <a:gd name="T119" fmla="*/ 132 h 149"/>
                              <a:gd name="T120" fmla="*/ 39 w 100"/>
                              <a:gd name="T121" fmla="*/ 128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0" h="149">
                                <a:moveTo>
                                  <a:pt x="96" y="38"/>
                                </a:moveTo>
                                <a:lnTo>
                                  <a:pt x="90" y="19"/>
                                </a:lnTo>
                                <a:lnTo>
                                  <a:pt x="81" y="8"/>
                                </a:lnTo>
                                <a:lnTo>
                                  <a:pt x="68" y="0"/>
                                </a:lnTo>
                                <a:lnTo>
                                  <a:pt x="52" y="0"/>
                                </a:lnTo>
                                <a:lnTo>
                                  <a:pt x="39" y="2"/>
                                </a:lnTo>
                                <a:lnTo>
                                  <a:pt x="28" y="8"/>
                                </a:lnTo>
                                <a:lnTo>
                                  <a:pt x="19" y="15"/>
                                </a:lnTo>
                                <a:lnTo>
                                  <a:pt x="11" y="27"/>
                                </a:lnTo>
                                <a:lnTo>
                                  <a:pt x="3" y="51"/>
                                </a:lnTo>
                                <a:lnTo>
                                  <a:pt x="0" y="77"/>
                                </a:lnTo>
                                <a:lnTo>
                                  <a:pt x="3" y="104"/>
                                </a:lnTo>
                                <a:lnTo>
                                  <a:pt x="5" y="117"/>
                                </a:lnTo>
                                <a:lnTo>
                                  <a:pt x="11" y="126"/>
                                </a:lnTo>
                                <a:lnTo>
                                  <a:pt x="20" y="137"/>
                                </a:lnTo>
                                <a:lnTo>
                                  <a:pt x="30" y="143"/>
                                </a:lnTo>
                                <a:lnTo>
                                  <a:pt x="41" y="147"/>
                                </a:lnTo>
                                <a:lnTo>
                                  <a:pt x="49" y="149"/>
                                </a:lnTo>
                                <a:lnTo>
                                  <a:pt x="62" y="147"/>
                                </a:lnTo>
                                <a:lnTo>
                                  <a:pt x="71" y="145"/>
                                </a:lnTo>
                                <a:lnTo>
                                  <a:pt x="84" y="134"/>
                                </a:lnTo>
                                <a:lnTo>
                                  <a:pt x="92" y="126"/>
                                </a:lnTo>
                                <a:lnTo>
                                  <a:pt x="96" y="117"/>
                                </a:lnTo>
                                <a:lnTo>
                                  <a:pt x="100" y="98"/>
                                </a:lnTo>
                                <a:lnTo>
                                  <a:pt x="98" y="87"/>
                                </a:lnTo>
                                <a:lnTo>
                                  <a:pt x="94" y="75"/>
                                </a:lnTo>
                                <a:lnTo>
                                  <a:pt x="83" y="62"/>
                                </a:lnTo>
                                <a:lnTo>
                                  <a:pt x="68" y="55"/>
                                </a:lnTo>
                                <a:lnTo>
                                  <a:pt x="52" y="53"/>
                                </a:lnTo>
                                <a:lnTo>
                                  <a:pt x="41" y="53"/>
                                </a:lnTo>
                                <a:lnTo>
                                  <a:pt x="32" y="59"/>
                                </a:lnTo>
                                <a:lnTo>
                                  <a:pt x="24" y="64"/>
                                </a:lnTo>
                                <a:lnTo>
                                  <a:pt x="20" y="70"/>
                                </a:lnTo>
                                <a:lnTo>
                                  <a:pt x="19" y="70"/>
                                </a:lnTo>
                                <a:lnTo>
                                  <a:pt x="20" y="55"/>
                                </a:lnTo>
                                <a:lnTo>
                                  <a:pt x="26" y="36"/>
                                </a:lnTo>
                                <a:lnTo>
                                  <a:pt x="35" y="21"/>
                                </a:lnTo>
                                <a:lnTo>
                                  <a:pt x="45" y="17"/>
                                </a:lnTo>
                                <a:lnTo>
                                  <a:pt x="52" y="15"/>
                                </a:lnTo>
                                <a:lnTo>
                                  <a:pt x="64" y="17"/>
                                </a:lnTo>
                                <a:lnTo>
                                  <a:pt x="71" y="21"/>
                                </a:lnTo>
                                <a:lnTo>
                                  <a:pt x="75" y="28"/>
                                </a:lnTo>
                                <a:lnTo>
                                  <a:pt x="79" y="38"/>
                                </a:lnTo>
                                <a:lnTo>
                                  <a:pt x="96" y="38"/>
                                </a:lnTo>
                                <a:close/>
                                <a:moveTo>
                                  <a:pt x="39" y="128"/>
                                </a:moveTo>
                                <a:lnTo>
                                  <a:pt x="30" y="122"/>
                                </a:lnTo>
                                <a:lnTo>
                                  <a:pt x="24" y="111"/>
                                </a:lnTo>
                                <a:lnTo>
                                  <a:pt x="22" y="100"/>
                                </a:lnTo>
                                <a:lnTo>
                                  <a:pt x="24" y="87"/>
                                </a:lnTo>
                                <a:lnTo>
                                  <a:pt x="30" y="77"/>
                                </a:lnTo>
                                <a:lnTo>
                                  <a:pt x="39" y="70"/>
                                </a:lnTo>
                                <a:lnTo>
                                  <a:pt x="51" y="68"/>
                                </a:lnTo>
                                <a:lnTo>
                                  <a:pt x="66" y="72"/>
                                </a:lnTo>
                                <a:lnTo>
                                  <a:pt x="73" y="79"/>
                                </a:lnTo>
                                <a:lnTo>
                                  <a:pt x="79" y="89"/>
                                </a:lnTo>
                                <a:lnTo>
                                  <a:pt x="81" y="98"/>
                                </a:lnTo>
                                <a:lnTo>
                                  <a:pt x="79" y="113"/>
                                </a:lnTo>
                                <a:lnTo>
                                  <a:pt x="73" y="122"/>
                                </a:lnTo>
                                <a:lnTo>
                                  <a:pt x="64" y="130"/>
                                </a:lnTo>
                                <a:lnTo>
                                  <a:pt x="51" y="132"/>
                                </a:lnTo>
                                <a:lnTo>
                                  <a:pt x="39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778" y="4938"/>
                            <a:ext cx="102" cy="143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43"/>
                              <a:gd name="T2" fmla="*/ 102 w 102"/>
                              <a:gd name="T3" fmla="*/ 0 h 143"/>
                              <a:gd name="T4" fmla="*/ 102 w 102"/>
                              <a:gd name="T5" fmla="*/ 15 h 143"/>
                              <a:gd name="T6" fmla="*/ 94 w 102"/>
                              <a:gd name="T7" fmla="*/ 22 h 143"/>
                              <a:gd name="T8" fmla="*/ 87 w 102"/>
                              <a:gd name="T9" fmla="*/ 34 h 143"/>
                              <a:gd name="T10" fmla="*/ 79 w 102"/>
                              <a:gd name="T11" fmla="*/ 45 h 143"/>
                              <a:gd name="T12" fmla="*/ 70 w 102"/>
                              <a:gd name="T13" fmla="*/ 60 h 143"/>
                              <a:gd name="T14" fmla="*/ 60 w 102"/>
                              <a:gd name="T15" fmla="*/ 77 h 143"/>
                              <a:gd name="T16" fmla="*/ 53 w 102"/>
                              <a:gd name="T17" fmla="*/ 98 h 143"/>
                              <a:gd name="T18" fmla="*/ 41 w 102"/>
                              <a:gd name="T19" fmla="*/ 143 h 143"/>
                              <a:gd name="T20" fmla="*/ 21 w 102"/>
                              <a:gd name="T21" fmla="*/ 143 h 143"/>
                              <a:gd name="T22" fmla="*/ 28 w 102"/>
                              <a:gd name="T23" fmla="*/ 111 h 143"/>
                              <a:gd name="T24" fmla="*/ 43 w 102"/>
                              <a:gd name="T25" fmla="*/ 77 h 143"/>
                              <a:gd name="T26" fmla="*/ 60 w 102"/>
                              <a:gd name="T27" fmla="*/ 45 h 143"/>
                              <a:gd name="T28" fmla="*/ 81 w 102"/>
                              <a:gd name="T29" fmla="*/ 19 h 143"/>
                              <a:gd name="T30" fmla="*/ 0 w 102"/>
                              <a:gd name="T31" fmla="*/ 19 h 143"/>
                              <a:gd name="T32" fmla="*/ 0 w 102"/>
                              <a:gd name="T33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43">
                                <a:moveTo>
                                  <a:pt x="0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94" y="22"/>
                                </a:lnTo>
                                <a:lnTo>
                                  <a:pt x="87" y="34"/>
                                </a:lnTo>
                                <a:lnTo>
                                  <a:pt x="79" y="45"/>
                                </a:lnTo>
                                <a:lnTo>
                                  <a:pt x="70" y="60"/>
                                </a:lnTo>
                                <a:lnTo>
                                  <a:pt x="60" y="77"/>
                                </a:lnTo>
                                <a:lnTo>
                                  <a:pt x="53" y="98"/>
                                </a:lnTo>
                                <a:lnTo>
                                  <a:pt x="41" y="143"/>
                                </a:lnTo>
                                <a:lnTo>
                                  <a:pt x="21" y="143"/>
                                </a:lnTo>
                                <a:lnTo>
                                  <a:pt x="28" y="111"/>
                                </a:lnTo>
                                <a:lnTo>
                                  <a:pt x="43" y="77"/>
                                </a:lnTo>
                                <a:lnTo>
                                  <a:pt x="60" y="45"/>
                                </a:lnTo>
                                <a:lnTo>
                                  <a:pt x="81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EditPoints="1"/>
                        </wps:cNvSpPr>
                        <wps:spPr bwMode="auto">
                          <a:xfrm>
                            <a:off x="2497" y="4690"/>
                            <a:ext cx="100" cy="148"/>
                          </a:xfrm>
                          <a:custGeom>
                            <a:avLst/>
                            <a:gdLst>
                              <a:gd name="T0" fmla="*/ 89 w 100"/>
                              <a:gd name="T1" fmla="*/ 60 h 148"/>
                              <a:gd name="T2" fmla="*/ 94 w 100"/>
                              <a:gd name="T3" fmla="*/ 37 h 148"/>
                              <a:gd name="T4" fmla="*/ 85 w 100"/>
                              <a:gd name="T5" fmla="*/ 13 h 148"/>
                              <a:gd name="T6" fmla="*/ 49 w 100"/>
                              <a:gd name="T7" fmla="*/ 0 h 148"/>
                              <a:gd name="T8" fmla="*/ 28 w 100"/>
                              <a:gd name="T9" fmla="*/ 4 h 148"/>
                              <a:gd name="T10" fmla="*/ 8 w 100"/>
                              <a:gd name="T11" fmla="*/ 26 h 148"/>
                              <a:gd name="T12" fmla="*/ 8 w 100"/>
                              <a:gd name="T13" fmla="*/ 49 h 148"/>
                              <a:gd name="T14" fmla="*/ 17 w 100"/>
                              <a:gd name="T15" fmla="*/ 64 h 148"/>
                              <a:gd name="T16" fmla="*/ 15 w 100"/>
                              <a:gd name="T17" fmla="*/ 73 h 148"/>
                              <a:gd name="T18" fmla="*/ 2 w 100"/>
                              <a:gd name="T19" fmla="*/ 92 h 148"/>
                              <a:gd name="T20" fmla="*/ 2 w 100"/>
                              <a:gd name="T21" fmla="*/ 111 h 148"/>
                              <a:gd name="T22" fmla="*/ 8 w 100"/>
                              <a:gd name="T23" fmla="*/ 128 h 148"/>
                              <a:gd name="T24" fmla="*/ 25 w 100"/>
                              <a:gd name="T25" fmla="*/ 143 h 148"/>
                              <a:gd name="T26" fmla="*/ 51 w 100"/>
                              <a:gd name="T27" fmla="*/ 148 h 148"/>
                              <a:gd name="T28" fmla="*/ 89 w 100"/>
                              <a:gd name="T29" fmla="*/ 135 h 148"/>
                              <a:gd name="T30" fmla="*/ 100 w 100"/>
                              <a:gd name="T31" fmla="*/ 103 h 148"/>
                              <a:gd name="T32" fmla="*/ 96 w 100"/>
                              <a:gd name="T33" fmla="*/ 84 h 148"/>
                              <a:gd name="T34" fmla="*/ 77 w 100"/>
                              <a:gd name="T35" fmla="*/ 68 h 148"/>
                              <a:gd name="T36" fmla="*/ 23 w 100"/>
                              <a:gd name="T37" fmla="*/ 94 h 148"/>
                              <a:gd name="T38" fmla="*/ 38 w 100"/>
                              <a:gd name="T39" fmla="*/ 79 h 148"/>
                              <a:gd name="T40" fmla="*/ 62 w 100"/>
                              <a:gd name="T41" fmla="*/ 79 h 148"/>
                              <a:gd name="T42" fmla="*/ 79 w 100"/>
                              <a:gd name="T43" fmla="*/ 92 h 148"/>
                              <a:gd name="T44" fmla="*/ 77 w 100"/>
                              <a:gd name="T45" fmla="*/ 120 h 148"/>
                              <a:gd name="T46" fmla="*/ 62 w 100"/>
                              <a:gd name="T47" fmla="*/ 131 h 148"/>
                              <a:gd name="T48" fmla="*/ 36 w 100"/>
                              <a:gd name="T49" fmla="*/ 130 h 148"/>
                              <a:gd name="T50" fmla="*/ 21 w 100"/>
                              <a:gd name="T51" fmla="*/ 113 h 148"/>
                              <a:gd name="T52" fmla="*/ 23 w 100"/>
                              <a:gd name="T53" fmla="*/ 94 h 148"/>
                              <a:gd name="T54" fmla="*/ 70 w 100"/>
                              <a:gd name="T55" fmla="*/ 54 h 148"/>
                              <a:gd name="T56" fmla="*/ 51 w 100"/>
                              <a:gd name="T57" fmla="*/ 62 h 148"/>
                              <a:gd name="T58" fmla="*/ 32 w 100"/>
                              <a:gd name="T59" fmla="*/ 56 h 148"/>
                              <a:gd name="T60" fmla="*/ 25 w 100"/>
                              <a:gd name="T61" fmla="*/ 39 h 148"/>
                              <a:gd name="T62" fmla="*/ 30 w 100"/>
                              <a:gd name="T63" fmla="*/ 24 h 148"/>
                              <a:gd name="T64" fmla="*/ 49 w 100"/>
                              <a:gd name="T65" fmla="*/ 17 h 148"/>
                              <a:gd name="T66" fmla="*/ 70 w 100"/>
                              <a:gd name="T67" fmla="*/ 24 h 148"/>
                              <a:gd name="T68" fmla="*/ 76 w 100"/>
                              <a:gd name="T69" fmla="*/ 37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81" y="66"/>
                                </a:moveTo>
                                <a:lnTo>
                                  <a:pt x="89" y="60"/>
                                </a:lnTo>
                                <a:lnTo>
                                  <a:pt x="93" y="51"/>
                                </a:lnTo>
                                <a:lnTo>
                                  <a:pt x="94" y="37"/>
                                </a:lnTo>
                                <a:lnTo>
                                  <a:pt x="93" y="24"/>
                                </a:lnTo>
                                <a:lnTo>
                                  <a:pt x="85" y="13"/>
                                </a:lnTo>
                                <a:lnTo>
                                  <a:pt x="70" y="4"/>
                                </a:lnTo>
                                <a:lnTo>
                                  <a:pt x="49" y="0"/>
                                </a:lnTo>
                                <a:lnTo>
                                  <a:pt x="38" y="2"/>
                                </a:lnTo>
                                <a:lnTo>
                                  <a:pt x="28" y="4"/>
                                </a:lnTo>
                                <a:lnTo>
                                  <a:pt x="15" y="15"/>
                                </a:lnTo>
                                <a:lnTo>
                                  <a:pt x="8" y="26"/>
                                </a:lnTo>
                                <a:lnTo>
                                  <a:pt x="6" y="39"/>
                                </a:lnTo>
                                <a:lnTo>
                                  <a:pt x="8" y="49"/>
                                </a:lnTo>
                                <a:lnTo>
                                  <a:pt x="12" y="58"/>
                                </a:lnTo>
                                <a:lnTo>
                                  <a:pt x="17" y="64"/>
                                </a:lnTo>
                                <a:lnTo>
                                  <a:pt x="27" y="68"/>
                                </a:lnTo>
                                <a:lnTo>
                                  <a:pt x="15" y="73"/>
                                </a:lnTo>
                                <a:lnTo>
                                  <a:pt x="8" y="81"/>
                                </a:lnTo>
                                <a:lnTo>
                                  <a:pt x="2" y="92"/>
                                </a:lnTo>
                                <a:lnTo>
                                  <a:pt x="0" y="103"/>
                                </a:lnTo>
                                <a:lnTo>
                                  <a:pt x="2" y="111"/>
                                </a:lnTo>
                                <a:lnTo>
                                  <a:pt x="2" y="118"/>
                                </a:lnTo>
                                <a:lnTo>
                                  <a:pt x="8" y="128"/>
                                </a:lnTo>
                                <a:lnTo>
                                  <a:pt x="15" y="137"/>
                                </a:lnTo>
                                <a:lnTo>
                                  <a:pt x="25" y="143"/>
                                </a:lnTo>
                                <a:lnTo>
                                  <a:pt x="34" y="146"/>
                                </a:lnTo>
                                <a:lnTo>
                                  <a:pt x="51" y="148"/>
                                </a:lnTo>
                                <a:lnTo>
                                  <a:pt x="74" y="145"/>
                                </a:lnTo>
                                <a:lnTo>
                                  <a:pt x="89" y="135"/>
                                </a:lnTo>
                                <a:lnTo>
                                  <a:pt x="98" y="120"/>
                                </a:lnTo>
                                <a:lnTo>
                                  <a:pt x="100" y="103"/>
                                </a:lnTo>
                                <a:lnTo>
                                  <a:pt x="100" y="94"/>
                                </a:lnTo>
                                <a:lnTo>
                                  <a:pt x="96" y="84"/>
                                </a:lnTo>
                                <a:lnTo>
                                  <a:pt x="89" y="75"/>
                                </a:lnTo>
                                <a:lnTo>
                                  <a:pt x="77" y="68"/>
                                </a:lnTo>
                                <a:lnTo>
                                  <a:pt x="81" y="66"/>
                                </a:lnTo>
                                <a:close/>
                                <a:moveTo>
                                  <a:pt x="23" y="94"/>
                                </a:moveTo>
                                <a:lnTo>
                                  <a:pt x="28" y="84"/>
                                </a:lnTo>
                                <a:lnTo>
                                  <a:pt x="38" y="79"/>
                                </a:lnTo>
                                <a:lnTo>
                                  <a:pt x="51" y="77"/>
                                </a:lnTo>
                                <a:lnTo>
                                  <a:pt x="62" y="79"/>
                                </a:lnTo>
                                <a:lnTo>
                                  <a:pt x="72" y="84"/>
                                </a:lnTo>
                                <a:lnTo>
                                  <a:pt x="79" y="92"/>
                                </a:lnTo>
                                <a:lnTo>
                                  <a:pt x="81" y="105"/>
                                </a:lnTo>
                                <a:lnTo>
                                  <a:pt x="77" y="120"/>
                                </a:lnTo>
                                <a:lnTo>
                                  <a:pt x="72" y="128"/>
                                </a:lnTo>
                                <a:lnTo>
                                  <a:pt x="62" y="131"/>
                                </a:lnTo>
                                <a:lnTo>
                                  <a:pt x="51" y="133"/>
                                </a:lnTo>
                                <a:lnTo>
                                  <a:pt x="36" y="130"/>
                                </a:lnTo>
                                <a:lnTo>
                                  <a:pt x="27" y="122"/>
                                </a:lnTo>
                                <a:lnTo>
                                  <a:pt x="21" y="113"/>
                                </a:lnTo>
                                <a:lnTo>
                                  <a:pt x="21" y="103"/>
                                </a:lnTo>
                                <a:lnTo>
                                  <a:pt x="23" y="94"/>
                                </a:lnTo>
                                <a:close/>
                                <a:moveTo>
                                  <a:pt x="74" y="47"/>
                                </a:moveTo>
                                <a:lnTo>
                                  <a:pt x="70" y="54"/>
                                </a:lnTo>
                                <a:lnTo>
                                  <a:pt x="60" y="60"/>
                                </a:lnTo>
                                <a:lnTo>
                                  <a:pt x="51" y="62"/>
                                </a:lnTo>
                                <a:lnTo>
                                  <a:pt x="42" y="60"/>
                                </a:lnTo>
                                <a:lnTo>
                                  <a:pt x="32" y="56"/>
                                </a:lnTo>
                                <a:lnTo>
                                  <a:pt x="27" y="49"/>
                                </a:lnTo>
                                <a:lnTo>
                                  <a:pt x="25" y="39"/>
                                </a:lnTo>
                                <a:lnTo>
                                  <a:pt x="27" y="32"/>
                                </a:lnTo>
                                <a:lnTo>
                                  <a:pt x="30" y="24"/>
                                </a:lnTo>
                                <a:lnTo>
                                  <a:pt x="38" y="19"/>
                                </a:lnTo>
                                <a:lnTo>
                                  <a:pt x="49" y="17"/>
                                </a:lnTo>
                                <a:lnTo>
                                  <a:pt x="62" y="19"/>
                                </a:lnTo>
                                <a:lnTo>
                                  <a:pt x="70" y="24"/>
                                </a:lnTo>
                                <a:lnTo>
                                  <a:pt x="76" y="32"/>
                                </a:lnTo>
                                <a:lnTo>
                                  <a:pt x="76" y="37"/>
                                </a:lnTo>
                                <a:lnTo>
                                  <a:pt x="7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EditPoints="1"/>
                        </wps:cNvSpPr>
                        <wps:spPr bwMode="auto">
                          <a:xfrm>
                            <a:off x="2394" y="4356"/>
                            <a:ext cx="96" cy="148"/>
                          </a:xfrm>
                          <a:custGeom>
                            <a:avLst/>
                            <a:gdLst>
                              <a:gd name="T0" fmla="*/ 1 w 96"/>
                              <a:gd name="T1" fmla="*/ 67 h 148"/>
                              <a:gd name="T2" fmla="*/ 11 w 96"/>
                              <a:gd name="T3" fmla="*/ 82 h 148"/>
                              <a:gd name="T4" fmla="*/ 26 w 96"/>
                              <a:gd name="T5" fmla="*/ 92 h 148"/>
                              <a:gd name="T6" fmla="*/ 45 w 96"/>
                              <a:gd name="T7" fmla="*/ 95 h 148"/>
                              <a:gd name="T8" fmla="*/ 54 w 96"/>
                              <a:gd name="T9" fmla="*/ 93 h 148"/>
                              <a:gd name="T10" fmla="*/ 64 w 96"/>
                              <a:gd name="T11" fmla="*/ 92 h 148"/>
                              <a:gd name="T12" fmla="*/ 73 w 96"/>
                              <a:gd name="T13" fmla="*/ 86 h 148"/>
                              <a:gd name="T14" fmla="*/ 79 w 96"/>
                              <a:gd name="T15" fmla="*/ 78 h 148"/>
                              <a:gd name="T16" fmla="*/ 79 w 96"/>
                              <a:gd name="T17" fmla="*/ 78 h 148"/>
                              <a:gd name="T18" fmla="*/ 77 w 96"/>
                              <a:gd name="T19" fmla="*/ 92 h 148"/>
                              <a:gd name="T20" fmla="*/ 73 w 96"/>
                              <a:gd name="T21" fmla="*/ 103 h 148"/>
                              <a:gd name="T22" fmla="*/ 66 w 96"/>
                              <a:gd name="T23" fmla="*/ 120 h 148"/>
                              <a:gd name="T24" fmla="*/ 56 w 96"/>
                              <a:gd name="T25" fmla="*/ 129 h 148"/>
                              <a:gd name="T26" fmla="*/ 43 w 96"/>
                              <a:gd name="T27" fmla="*/ 133 h 148"/>
                              <a:gd name="T28" fmla="*/ 34 w 96"/>
                              <a:gd name="T29" fmla="*/ 131 h 148"/>
                              <a:gd name="T30" fmla="*/ 26 w 96"/>
                              <a:gd name="T31" fmla="*/ 125 h 148"/>
                              <a:gd name="T32" fmla="*/ 20 w 96"/>
                              <a:gd name="T33" fmla="*/ 120 h 148"/>
                              <a:gd name="T34" fmla="*/ 18 w 96"/>
                              <a:gd name="T35" fmla="*/ 108 h 148"/>
                              <a:gd name="T36" fmla="*/ 0 w 96"/>
                              <a:gd name="T37" fmla="*/ 108 h 148"/>
                              <a:gd name="T38" fmla="*/ 1 w 96"/>
                              <a:gd name="T39" fmla="*/ 122 h 148"/>
                              <a:gd name="T40" fmla="*/ 9 w 96"/>
                              <a:gd name="T41" fmla="*/ 133 h 148"/>
                              <a:gd name="T42" fmla="*/ 22 w 96"/>
                              <a:gd name="T43" fmla="*/ 144 h 148"/>
                              <a:gd name="T44" fmla="*/ 32 w 96"/>
                              <a:gd name="T45" fmla="*/ 146 h 148"/>
                              <a:gd name="T46" fmla="*/ 43 w 96"/>
                              <a:gd name="T47" fmla="*/ 148 h 148"/>
                              <a:gd name="T48" fmla="*/ 60 w 96"/>
                              <a:gd name="T49" fmla="*/ 144 h 148"/>
                              <a:gd name="T50" fmla="*/ 73 w 96"/>
                              <a:gd name="T51" fmla="*/ 137 h 148"/>
                              <a:gd name="T52" fmla="*/ 82 w 96"/>
                              <a:gd name="T53" fmla="*/ 125 h 148"/>
                              <a:gd name="T54" fmla="*/ 88 w 96"/>
                              <a:gd name="T55" fmla="*/ 112 h 148"/>
                              <a:gd name="T56" fmla="*/ 96 w 96"/>
                              <a:gd name="T57" fmla="*/ 86 h 148"/>
                              <a:gd name="T58" fmla="*/ 96 w 96"/>
                              <a:gd name="T59" fmla="*/ 75 h 148"/>
                              <a:gd name="T60" fmla="*/ 96 w 96"/>
                              <a:gd name="T61" fmla="*/ 65 h 148"/>
                              <a:gd name="T62" fmla="*/ 96 w 96"/>
                              <a:gd name="T63" fmla="*/ 46 h 148"/>
                              <a:gd name="T64" fmla="*/ 88 w 96"/>
                              <a:gd name="T65" fmla="*/ 24 h 148"/>
                              <a:gd name="T66" fmla="*/ 82 w 96"/>
                              <a:gd name="T67" fmla="*/ 15 h 148"/>
                              <a:gd name="T68" fmla="*/ 73 w 96"/>
                              <a:gd name="T69" fmla="*/ 7 h 148"/>
                              <a:gd name="T70" fmla="*/ 62 w 96"/>
                              <a:gd name="T71" fmla="*/ 1 h 148"/>
                              <a:gd name="T72" fmla="*/ 45 w 96"/>
                              <a:gd name="T73" fmla="*/ 0 h 148"/>
                              <a:gd name="T74" fmla="*/ 35 w 96"/>
                              <a:gd name="T75" fmla="*/ 1 h 148"/>
                              <a:gd name="T76" fmla="*/ 26 w 96"/>
                              <a:gd name="T77" fmla="*/ 3 h 148"/>
                              <a:gd name="T78" fmla="*/ 11 w 96"/>
                              <a:gd name="T79" fmla="*/ 15 h 148"/>
                              <a:gd name="T80" fmla="*/ 1 w 96"/>
                              <a:gd name="T81" fmla="*/ 30 h 148"/>
                              <a:gd name="T82" fmla="*/ 0 w 96"/>
                              <a:gd name="T83" fmla="*/ 50 h 148"/>
                              <a:gd name="T84" fmla="*/ 1 w 96"/>
                              <a:gd name="T85" fmla="*/ 67 h 148"/>
                              <a:gd name="T86" fmla="*/ 75 w 96"/>
                              <a:gd name="T87" fmla="*/ 56 h 148"/>
                              <a:gd name="T88" fmla="*/ 71 w 96"/>
                              <a:gd name="T89" fmla="*/ 63 h 148"/>
                              <a:gd name="T90" fmla="*/ 64 w 96"/>
                              <a:gd name="T91" fmla="*/ 73 h 148"/>
                              <a:gd name="T92" fmla="*/ 56 w 96"/>
                              <a:gd name="T93" fmla="*/ 78 h 148"/>
                              <a:gd name="T94" fmla="*/ 47 w 96"/>
                              <a:gd name="T95" fmla="*/ 78 h 148"/>
                              <a:gd name="T96" fmla="*/ 37 w 96"/>
                              <a:gd name="T97" fmla="*/ 78 h 148"/>
                              <a:gd name="T98" fmla="*/ 28 w 96"/>
                              <a:gd name="T99" fmla="*/ 73 h 148"/>
                              <a:gd name="T100" fmla="*/ 20 w 96"/>
                              <a:gd name="T101" fmla="*/ 63 h 148"/>
                              <a:gd name="T102" fmla="*/ 18 w 96"/>
                              <a:gd name="T103" fmla="*/ 58 h 148"/>
                              <a:gd name="T104" fmla="*/ 18 w 96"/>
                              <a:gd name="T105" fmla="*/ 48 h 148"/>
                              <a:gd name="T106" fmla="*/ 20 w 96"/>
                              <a:gd name="T107" fmla="*/ 35 h 148"/>
                              <a:gd name="T108" fmla="*/ 26 w 96"/>
                              <a:gd name="T109" fmla="*/ 26 h 148"/>
                              <a:gd name="T110" fmla="*/ 34 w 96"/>
                              <a:gd name="T111" fmla="*/ 18 h 148"/>
                              <a:gd name="T112" fmla="*/ 47 w 96"/>
                              <a:gd name="T113" fmla="*/ 16 h 148"/>
                              <a:gd name="T114" fmla="*/ 60 w 96"/>
                              <a:gd name="T115" fmla="*/ 18 h 148"/>
                              <a:gd name="T116" fmla="*/ 67 w 96"/>
                              <a:gd name="T117" fmla="*/ 26 h 148"/>
                              <a:gd name="T118" fmla="*/ 73 w 96"/>
                              <a:gd name="T119" fmla="*/ 35 h 148"/>
                              <a:gd name="T120" fmla="*/ 75 w 96"/>
                              <a:gd name="T121" fmla="*/ 46 h 148"/>
                              <a:gd name="T122" fmla="*/ 75 w 96"/>
                              <a:gd name="T123" fmla="*/ 5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1" y="67"/>
                                </a:moveTo>
                                <a:lnTo>
                                  <a:pt x="11" y="82"/>
                                </a:lnTo>
                                <a:lnTo>
                                  <a:pt x="26" y="92"/>
                                </a:lnTo>
                                <a:lnTo>
                                  <a:pt x="45" y="95"/>
                                </a:lnTo>
                                <a:lnTo>
                                  <a:pt x="54" y="93"/>
                                </a:lnTo>
                                <a:lnTo>
                                  <a:pt x="64" y="92"/>
                                </a:lnTo>
                                <a:lnTo>
                                  <a:pt x="73" y="86"/>
                                </a:lnTo>
                                <a:lnTo>
                                  <a:pt x="79" y="78"/>
                                </a:lnTo>
                                <a:lnTo>
                                  <a:pt x="77" y="92"/>
                                </a:lnTo>
                                <a:lnTo>
                                  <a:pt x="73" y="103"/>
                                </a:lnTo>
                                <a:lnTo>
                                  <a:pt x="66" y="120"/>
                                </a:lnTo>
                                <a:lnTo>
                                  <a:pt x="56" y="129"/>
                                </a:lnTo>
                                <a:lnTo>
                                  <a:pt x="43" y="133"/>
                                </a:lnTo>
                                <a:lnTo>
                                  <a:pt x="34" y="131"/>
                                </a:lnTo>
                                <a:lnTo>
                                  <a:pt x="26" y="125"/>
                                </a:lnTo>
                                <a:lnTo>
                                  <a:pt x="20" y="120"/>
                                </a:lnTo>
                                <a:lnTo>
                                  <a:pt x="18" y="108"/>
                                </a:lnTo>
                                <a:lnTo>
                                  <a:pt x="0" y="108"/>
                                </a:lnTo>
                                <a:lnTo>
                                  <a:pt x="1" y="122"/>
                                </a:lnTo>
                                <a:lnTo>
                                  <a:pt x="9" y="133"/>
                                </a:lnTo>
                                <a:lnTo>
                                  <a:pt x="22" y="144"/>
                                </a:lnTo>
                                <a:lnTo>
                                  <a:pt x="32" y="146"/>
                                </a:lnTo>
                                <a:lnTo>
                                  <a:pt x="43" y="148"/>
                                </a:lnTo>
                                <a:lnTo>
                                  <a:pt x="60" y="144"/>
                                </a:lnTo>
                                <a:lnTo>
                                  <a:pt x="73" y="137"/>
                                </a:lnTo>
                                <a:lnTo>
                                  <a:pt x="82" y="125"/>
                                </a:lnTo>
                                <a:lnTo>
                                  <a:pt x="88" y="112"/>
                                </a:lnTo>
                                <a:lnTo>
                                  <a:pt x="96" y="86"/>
                                </a:lnTo>
                                <a:lnTo>
                                  <a:pt x="96" y="75"/>
                                </a:lnTo>
                                <a:lnTo>
                                  <a:pt x="96" y="65"/>
                                </a:lnTo>
                                <a:lnTo>
                                  <a:pt x="96" y="46"/>
                                </a:lnTo>
                                <a:lnTo>
                                  <a:pt x="88" y="24"/>
                                </a:lnTo>
                                <a:lnTo>
                                  <a:pt x="82" y="15"/>
                                </a:lnTo>
                                <a:lnTo>
                                  <a:pt x="73" y="7"/>
                                </a:lnTo>
                                <a:lnTo>
                                  <a:pt x="62" y="1"/>
                                </a:lnTo>
                                <a:lnTo>
                                  <a:pt x="45" y="0"/>
                                </a:lnTo>
                                <a:lnTo>
                                  <a:pt x="35" y="1"/>
                                </a:lnTo>
                                <a:lnTo>
                                  <a:pt x="26" y="3"/>
                                </a:lnTo>
                                <a:lnTo>
                                  <a:pt x="11" y="15"/>
                                </a:lnTo>
                                <a:lnTo>
                                  <a:pt x="1" y="30"/>
                                </a:lnTo>
                                <a:lnTo>
                                  <a:pt x="0" y="50"/>
                                </a:lnTo>
                                <a:lnTo>
                                  <a:pt x="1" y="67"/>
                                </a:lnTo>
                                <a:close/>
                                <a:moveTo>
                                  <a:pt x="75" y="56"/>
                                </a:moveTo>
                                <a:lnTo>
                                  <a:pt x="71" y="63"/>
                                </a:lnTo>
                                <a:lnTo>
                                  <a:pt x="64" y="73"/>
                                </a:lnTo>
                                <a:lnTo>
                                  <a:pt x="56" y="78"/>
                                </a:lnTo>
                                <a:lnTo>
                                  <a:pt x="47" y="78"/>
                                </a:lnTo>
                                <a:lnTo>
                                  <a:pt x="37" y="78"/>
                                </a:lnTo>
                                <a:lnTo>
                                  <a:pt x="28" y="73"/>
                                </a:lnTo>
                                <a:lnTo>
                                  <a:pt x="20" y="63"/>
                                </a:lnTo>
                                <a:lnTo>
                                  <a:pt x="18" y="58"/>
                                </a:lnTo>
                                <a:lnTo>
                                  <a:pt x="18" y="48"/>
                                </a:lnTo>
                                <a:lnTo>
                                  <a:pt x="20" y="35"/>
                                </a:ln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47" y="16"/>
                                </a:lnTo>
                                <a:lnTo>
                                  <a:pt x="60" y="18"/>
                                </a:lnTo>
                                <a:lnTo>
                                  <a:pt x="67" y="26"/>
                                </a:lnTo>
                                <a:lnTo>
                                  <a:pt x="73" y="35"/>
                                </a:lnTo>
                                <a:lnTo>
                                  <a:pt x="75" y="46"/>
                                </a:lnTo>
                                <a:lnTo>
                                  <a:pt x="7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2499" y="3982"/>
                            <a:ext cx="53" cy="144"/>
                          </a:xfrm>
                          <a:custGeom>
                            <a:avLst/>
                            <a:gdLst>
                              <a:gd name="T0" fmla="*/ 53 w 53"/>
                              <a:gd name="T1" fmla="*/ 144 h 144"/>
                              <a:gd name="T2" fmla="*/ 34 w 53"/>
                              <a:gd name="T3" fmla="*/ 144 h 144"/>
                              <a:gd name="T4" fmla="*/ 34 w 53"/>
                              <a:gd name="T5" fmla="*/ 41 h 144"/>
                              <a:gd name="T6" fmla="*/ 0 w 53"/>
                              <a:gd name="T7" fmla="*/ 41 h 144"/>
                              <a:gd name="T8" fmla="*/ 0 w 53"/>
                              <a:gd name="T9" fmla="*/ 28 h 144"/>
                              <a:gd name="T10" fmla="*/ 15 w 53"/>
                              <a:gd name="T11" fmla="*/ 26 h 144"/>
                              <a:gd name="T12" fmla="*/ 26 w 53"/>
                              <a:gd name="T13" fmla="*/ 22 h 144"/>
                              <a:gd name="T14" fmla="*/ 34 w 53"/>
                              <a:gd name="T15" fmla="*/ 13 h 144"/>
                              <a:gd name="T16" fmla="*/ 40 w 53"/>
                              <a:gd name="T17" fmla="*/ 0 h 144"/>
                              <a:gd name="T18" fmla="*/ 53 w 53"/>
                              <a:gd name="T19" fmla="*/ 0 h 144"/>
                              <a:gd name="T20" fmla="*/ 53 w 53"/>
                              <a:gd name="T21" fmla="*/ 14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4">
                                <a:moveTo>
                                  <a:pt x="53" y="144"/>
                                </a:moveTo>
                                <a:lnTo>
                                  <a:pt x="34" y="144"/>
                                </a:lnTo>
                                <a:lnTo>
                                  <a:pt x="34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2"/>
                                </a:lnTo>
                                <a:lnTo>
                                  <a:pt x="34" y="13"/>
                                </a:lnTo>
                                <a:lnTo>
                                  <a:pt x="4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EditPoints="1"/>
                        </wps:cNvSpPr>
                        <wps:spPr bwMode="auto">
                          <a:xfrm>
                            <a:off x="2584" y="3982"/>
                            <a:ext cx="100" cy="148"/>
                          </a:xfrm>
                          <a:custGeom>
                            <a:avLst/>
                            <a:gdLst>
                              <a:gd name="T0" fmla="*/ 56 w 100"/>
                              <a:gd name="T1" fmla="*/ 17 h 148"/>
                              <a:gd name="T2" fmla="*/ 64 w 100"/>
                              <a:gd name="T3" fmla="*/ 20 h 148"/>
                              <a:gd name="T4" fmla="*/ 73 w 100"/>
                              <a:gd name="T5" fmla="*/ 32 h 148"/>
                              <a:gd name="T6" fmla="*/ 79 w 100"/>
                              <a:gd name="T7" fmla="*/ 50 h 148"/>
                              <a:gd name="T8" fmla="*/ 81 w 100"/>
                              <a:gd name="T9" fmla="*/ 75 h 148"/>
                              <a:gd name="T10" fmla="*/ 79 w 100"/>
                              <a:gd name="T11" fmla="*/ 99 h 148"/>
                              <a:gd name="T12" fmla="*/ 73 w 100"/>
                              <a:gd name="T13" fmla="*/ 116 h 148"/>
                              <a:gd name="T14" fmla="*/ 64 w 100"/>
                              <a:gd name="T15" fmla="*/ 129 h 148"/>
                              <a:gd name="T16" fmla="*/ 56 w 100"/>
                              <a:gd name="T17" fmla="*/ 131 h 148"/>
                              <a:gd name="T18" fmla="*/ 49 w 100"/>
                              <a:gd name="T19" fmla="*/ 133 h 148"/>
                              <a:gd name="T20" fmla="*/ 43 w 100"/>
                              <a:gd name="T21" fmla="*/ 131 h 148"/>
                              <a:gd name="T22" fmla="*/ 36 w 100"/>
                              <a:gd name="T23" fmla="*/ 129 h 148"/>
                              <a:gd name="T24" fmla="*/ 26 w 100"/>
                              <a:gd name="T25" fmla="*/ 116 h 148"/>
                              <a:gd name="T26" fmla="*/ 21 w 100"/>
                              <a:gd name="T27" fmla="*/ 99 h 148"/>
                              <a:gd name="T28" fmla="*/ 19 w 100"/>
                              <a:gd name="T29" fmla="*/ 75 h 148"/>
                              <a:gd name="T30" fmla="*/ 21 w 100"/>
                              <a:gd name="T31" fmla="*/ 50 h 148"/>
                              <a:gd name="T32" fmla="*/ 26 w 100"/>
                              <a:gd name="T33" fmla="*/ 32 h 148"/>
                              <a:gd name="T34" fmla="*/ 36 w 100"/>
                              <a:gd name="T35" fmla="*/ 20 h 148"/>
                              <a:gd name="T36" fmla="*/ 43 w 100"/>
                              <a:gd name="T37" fmla="*/ 17 h 148"/>
                              <a:gd name="T38" fmla="*/ 49 w 100"/>
                              <a:gd name="T39" fmla="*/ 17 h 148"/>
                              <a:gd name="T40" fmla="*/ 56 w 100"/>
                              <a:gd name="T41" fmla="*/ 17 h 148"/>
                              <a:gd name="T42" fmla="*/ 64 w 100"/>
                              <a:gd name="T43" fmla="*/ 146 h 148"/>
                              <a:gd name="T44" fmla="*/ 75 w 100"/>
                              <a:gd name="T45" fmla="*/ 142 h 148"/>
                              <a:gd name="T46" fmla="*/ 85 w 100"/>
                              <a:gd name="T47" fmla="*/ 133 h 148"/>
                              <a:gd name="T48" fmla="*/ 90 w 100"/>
                              <a:gd name="T49" fmla="*/ 124 h 148"/>
                              <a:gd name="T50" fmla="*/ 98 w 100"/>
                              <a:gd name="T51" fmla="*/ 99 h 148"/>
                              <a:gd name="T52" fmla="*/ 100 w 100"/>
                              <a:gd name="T53" fmla="*/ 75 h 148"/>
                              <a:gd name="T54" fmla="*/ 98 w 100"/>
                              <a:gd name="T55" fmla="*/ 50 h 148"/>
                              <a:gd name="T56" fmla="*/ 90 w 100"/>
                              <a:gd name="T57" fmla="*/ 26 h 148"/>
                              <a:gd name="T58" fmla="*/ 85 w 100"/>
                              <a:gd name="T59" fmla="*/ 15 h 148"/>
                              <a:gd name="T60" fmla="*/ 75 w 100"/>
                              <a:gd name="T61" fmla="*/ 7 h 148"/>
                              <a:gd name="T62" fmla="*/ 64 w 100"/>
                              <a:gd name="T63" fmla="*/ 2 h 148"/>
                              <a:gd name="T64" fmla="*/ 49 w 100"/>
                              <a:gd name="T65" fmla="*/ 0 h 148"/>
                              <a:gd name="T66" fmla="*/ 36 w 100"/>
                              <a:gd name="T67" fmla="*/ 2 h 148"/>
                              <a:gd name="T68" fmla="*/ 24 w 100"/>
                              <a:gd name="T69" fmla="*/ 7 h 148"/>
                              <a:gd name="T70" fmla="*/ 15 w 100"/>
                              <a:gd name="T71" fmla="*/ 15 h 148"/>
                              <a:gd name="T72" fmla="*/ 9 w 100"/>
                              <a:gd name="T73" fmla="*/ 26 h 148"/>
                              <a:gd name="T74" fmla="*/ 2 w 100"/>
                              <a:gd name="T75" fmla="*/ 50 h 148"/>
                              <a:gd name="T76" fmla="*/ 0 w 100"/>
                              <a:gd name="T77" fmla="*/ 75 h 148"/>
                              <a:gd name="T78" fmla="*/ 2 w 100"/>
                              <a:gd name="T79" fmla="*/ 99 h 148"/>
                              <a:gd name="T80" fmla="*/ 9 w 100"/>
                              <a:gd name="T81" fmla="*/ 124 h 148"/>
                              <a:gd name="T82" fmla="*/ 15 w 100"/>
                              <a:gd name="T83" fmla="*/ 133 h 148"/>
                              <a:gd name="T84" fmla="*/ 24 w 100"/>
                              <a:gd name="T85" fmla="*/ 142 h 148"/>
                              <a:gd name="T86" fmla="*/ 36 w 100"/>
                              <a:gd name="T87" fmla="*/ 146 h 148"/>
                              <a:gd name="T88" fmla="*/ 49 w 100"/>
                              <a:gd name="T89" fmla="*/ 148 h 148"/>
                              <a:gd name="T90" fmla="*/ 64 w 100"/>
                              <a:gd name="T91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56" y="17"/>
                                </a:moveTo>
                                <a:lnTo>
                                  <a:pt x="64" y="20"/>
                                </a:lnTo>
                                <a:lnTo>
                                  <a:pt x="73" y="32"/>
                                </a:lnTo>
                                <a:lnTo>
                                  <a:pt x="79" y="50"/>
                                </a:lnTo>
                                <a:lnTo>
                                  <a:pt x="81" y="75"/>
                                </a:lnTo>
                                <a:lnTo>
                                  <a:pt x="79" y="99"/>
                                </a:lnTo>
                                <a:lnTo>
                                  <a:pt x="73" y="116"/>
                                </a:lnTo>
                                <a:lnTo>
                                  <a:pt x="64" y="129"/>
                                </a:lnTo>
                                <a:lnTo>
                                  <a:pt x="56" y="131"/>
                                </a:lnTo>
                                <a:lnTo>
                                  <a:pt x="49" y="133"/>
                                </a:lnTo>
                                <a:lnTo>
                                  <a:pt x="43" y="131"/>
                                </a:lnTo>
                                <a:lnTo>
                                  <a:pt x="36" y="129"/>
                                </a:lnTo>
                                <a:lnTo>
                                  <a:pt x="26" y="116"/>
                                </a:lnTo>
                                <a:lnTo>
                                  <a:pt x="21" y="99"/>
                                </a:lnTo>
                                <a:lnTo>
                                  <a:pt x="19" y="75"/>
                                </a:lnTo>
                                <a:lnTo>
                                  <a:pt x="21" y="50"/>
                                </a:lnTo>
                                <a:lnTo>
                                  <a:pt x="26" y="32"/>
                                </a:lnTo>
                                <a:lnTo>
                                  <a:pt x="36" y="20"/>
                                </a:lnTo>
                                <a:lnTo>
                                  <a:pt x="43" y="17"/>
                                </a:lnTo>
                                <a:lnTo>
                                  <a:pt x="49" y="17"/>
                                </a:lnTo>
                                <a:lnTo>
                                  <a:pt x="56" y="17"/>
                                </a:lnTo>
                                <a:close/>
                                <a:moveTo>
                                  <a:pt x="64" y="146"/>
                                </a:moveTo>
                                <a:lnTo>
                                  <a:pt x="75" y="142"/>
                                </a:lnTo>
                                <a:lnTo>
                                  <a:pt x="85" y="133"/>
                                </a:lnTo>
                                <a:lnTo>
                                  <a:pt x="90" y="124"/>
                                </a:lnTo>
                                <a:lnTo>
                                  <a:pt x="98" y="99"/>
                                </a:lnTo>
                                <a:lnTo>
                                  <a:pt x="100" y="75"/>
                                </a:lnTo>
                                <a:lnTo>
                                  <a:pt x="98" y="50"/>
                                </a:lnTo>
                                <a:lnTo>
                                  <a:pt x="90" y="26"/>
                                </a:lnTo>
                                <a:lnTo>
                                  <a:pt x="85" y="15"/>
                                </a:lnTo>
                                <a:lnTo>
                                  <a:pt x="75" y="7"/>
                                </a:lnTo>
                                <a:lnTo>
                                  <a:pt x="64" y="2"/>
                                </a:lnTo>
                                <a:lnTo>
                                  <a:pt x="49" y="0"/>
                                </a:lnTo>
                                <a:lnTo>
                                  <a:pt x="36" y="2"/>
                                </a:lnTo>
                                <a:lnTo>
                                  <a:pt x="24" y="7"/>
                                </a:lnTo>
                                <a:lnTo>
                                  <a:pt x="15" y="15"/>
                                </a:lnTo>
                                <a:lnTo>
                                  <a:pt x="9" y="26"/>
                                </a:lnTo>
                                <a:lnTo>
                                  <a:pt x="2" y="50"/>
                                </a:lnTo>
                                <a:lnTo>
                                  <a:pt x="0" y="75"/>
                                </a:lnTo>
                                <a:lnTo>
                                  <a:pt x="2" y="99"/>
                                </a:lnTo>
                                <a:lnTo>
                                  <a:pt x="9" y="124"/>
                                </a:lnTo>
                                <a:lnTo>
                                  <a:pt x="15" y="133"/>
                                </a:lnTo>
                                <a:lnTo>
                                  <a:pt x="24" y="142"/>
                                </a:lnTo>
                                <a:lnTo>
                                  <a:pt x="36" y="146"/>
                                </a:lnTo>
                                <a:lnTo>
                                  <a:pt x="49" y="148"/>
                                </a:lnTo>
                                <a:lnTo>
                                  <a:pt x="6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740" y="3756"/>
                            <a:ext cx="53" cy="145"/>
                          </a:xfrm>
                          <a:custGeom>
                            <a:avLst/>
                            <a:gdLst>
                              <a:gd name="T0" fmla="*/ 53 w 53"/>
                              <a:gd name="T1" fmla="*/ 145 h 145"/>
                              <a:gd name="T2" fmla="*/ 34 w 53"/>
                              <a:gd name="T3" fmla="*/ 145 h 145"/>
                              <a:gd name="T4" fmla="*/ 34 w 53"/>
                              <a:gd name="T5" fmla="*/ 42 h 145"/>
                              <a:gd name="T6" fmla="*/ 0 w 53"/>
                              <a:gd name="T7" fmla="*/ 42 h 145"/>
                              <a:gd name="T8" fmla="*/ 0 w 53"/>
                              <a:gd name="T9" fmla="*/ 28 h 145"/>
                              <a:gd name="T10" fmla="*/ 15 w 53"/>
                              <a:gd name="T11" fmla="*/ 27 h 145"/>
                              <a:gd name="T12" fmla="*/ 27 w 53"/>
                              <a:gd name="T13" fmla="*/ 23 h 145"/>
                              <a:gd name="T14" fmla="*/ 34 w 53"/>
                              <a:gd name="T15" fmla="*/ 13 h 145"/>
                              <a:gd name="T16" fmla="*/ 40 w 53"/>
                              <a:gd name="T17" fmla="*/ 0 h 145"/>
                              <a:gd name="T18" fmla="*/ 53 w 53"/>
                              <a:gd name="T19" fmla="*/ 0 h 145"/>
                              <a:gd name="T20" fmla="*/ 53 w 53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5">
                                <a:moveTo>
                                  <a:pt x="53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2"/>
                                </a:lnTo>
                                <a:lnTo>
                                  <a:pt x="0" y="42"/>
                                </a:lnTo>
                                <a:lnTo>
                                  <a:pt x="0" y="28"/>
                                </a:lnTo>
                                <a:lnTo>
                                  <a:pt x="15" y="27"/>
                                </a:lnTo>
                                <a:lnTo>
                                  <a:pt x="27" y="23"/>
                                </a:lnTo>
                                <a:lnTo>
                                  <a:pt x="34" y="13"/>
                                </a:lnTo>
                                <a:lnTo>
                                  <a:pt x="4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2821" y="3756"/>
                            <a:ext cx="53" cy="145"/>
                          </a:xfrm>
                          <a:custGeom>
                            <a:avLst/>
                            <a:gdLst>
                              <a:gd name="T0" fmla="*/ 53 w 53"/>
                              <a:gd name="T1" fmla="*/ 145 h 145"/>
                              <a:gd name="T2" fmla="*/ 34 w 53"/>
                              <a:gd name="T3" fmla="*/ 145 h 145"/>
                              <a:gd name="T4" fmla="*/ 34 w 53"/>
                              <a:gd name="T5" fmla="*/ 42 h 145"/>
                              <a:gd name="T6" fmla="*/ 0 w 53"/>
                              <a:gd name="T7" fmla="*/ 42 h 145"/>
                              <a:gd name="T8" fmla="*/ 0 w 53"/>
                              <a:gd name="T9" fmla="*/ 28 h 145"/>
                              <a:gd name="T10" fmla="*/ 15 w 53"/>
                              <a:gd name="T11" fmla="*/ 27 h 145"/>
                              <a:gd name="T12" fmla="*/ 25 w 53"/>
                              <a:gd name="T13" fmla="*/ 23 h 145"/>
                              <a:gd name="T14" fmla="*/ 32 w 53"/>
                              <a:gd name="T15" fmla="*/ 13 h 145"/>
                              <a:gd name="T16" fmla="*/ 38 w 53"/>
                              <a:gd name="T17" fmla="*/ 0 h 145"/>
                              <a:gd name="T18" fmla="*/ 53 w 53"/>
                              <a:gd name="T19" fmla="*/ 0 h 145"/>
                              <a:gd name="T20" fmla="*/ 53 w 53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5">
                                <a:moveTo>
                                  <a:pt x="53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2"/>
                                </a:lnTo>
                                <a:lnTo>
                                  <a:pt x="0" y="42"/>
                                </a:lnTo>
                                <a:lnTo>
                                  <a:pt x="0" y="28"/>
                                </a:lnTo>
                                <a:lnTo>
                                  <a:pt x="15" y="27"/>
                                </a:lnTo>
                                <a:lnTo>
                                  <a:pt x="25" y="23"/>
                                </a:lnTo>
                                <a:lnTo>
                                  <a:pt x="32" y="13"/>
                                </a:lnTo>
                                <a:lnTo>
                                  <a:pt x="3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3053" y="3670"/>
                            <a:ext cx="53" cy="144"/>
                          </a:xfrm>
                          <a:custGeom>
                            <a:avLst/>
                            <a:gdLst>
                              <a:gd name="T0" fmla="*/ 53 w 53"/>
                              <a:gd name="T1" fmla="*/ 144 h 144"/>
                              <a:gd name="T2" fmla="*/ 34 w 53"/>
                              <a:gd name="T3" fmla="*/ 144 h 144"/>
                              <a:gd name="T4" fmla="*/ 34 w 53"/>
                              <a:gd name="T5" fmla="*/ 41 h 144"/>
                              <a:gd name="T6" fmla="*/ 0 w 53"/>
                              <a:gd name="T7" fmla="*/ 41 h 144"/>
                              <a:gd name="T8" fmla="*/ 0 w 53"/>
                              <a:gd name="T9" fmla="*/ 28 h 144"/>
                              <a:gd name="T10" fmla="*/ 15 w 53"/>
                              <a:gd name="T11" fmla="*/ 26 h 144"/>
                              <a:gd name="T12" fmla="*/ 26 w 53"/>
                              <a:gd name="T13" fmla="*/ 22 h 144"/>
                              <a:gd name="T14" fmla="*/ 34 w 53"/>
                              <a:gd name="T15" fmla="*/ 15 h 144"/>
                              <a:gd name="T16" fmla="*/ 38 w 53"/>
                              <a:gd name="T17" fmla="*/ 0 h 144"/>
                              <a:gd name="T18" fmla="*/ 53 w 53"/>
                              <a:gd name="T19" fmla="*/ 0 h 144"/>
                              <a:gd name="T20" fmla="*/ 53 w 53"/>
                              <a:gd name="T21" fmla="*/ 14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4">
                                <a:moveTo>
                                  <a:pt x="53" y="144"/>
                                </a:moveTo>
                                <a:lnTo>
                                  <a:pt x="34" y="144"/>
                                </a:lnTo>
                                <a:lnTo>
                                  <a:pt x="34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2"/>
                                </a:lnTo>
                                <a:lnTo>
                                  <a:pt x="34" y="15"/>
                                </a:lnTo>
                                <a:lnTo>
                                  <a:pt x="3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3140" y="3670"/>
                            <a:ext cx="98" cy="144"/>
                          </a:xfrm>
                          <a:custGeom>
                            <a:avLst/>
                            <a:gdLst>
                              <a:gd name="T0" fmla="*/ 3 w 98"/>
                              <a:gd name="T1" fmla="*/ 52 h 144"/>
                              <a:gd name="T2" fmla="*/ 5 w 98"/>
                              <a:gd name="T3" fmla="*/ 36 h 144"/>
                              <a:gd name="T4" fmla="*/ 9 w 98"/>
                              <a:gd name="T5" fmla="*/ 24 h 144"/>
                              <a:gd name="T6" fmla="*/ 15 w 98"/>
                              <a:gd name="T7" fmla="*/ 15 h 144"/>
                              <a:gd name="T8" fmla="*/ 22 w 98"/>
                              <a:gd name="T9" fmla="*/ 9 h 144"/>
                              <a:gd name="T10" fmla="*/ 39 w 98"/>
                              <a:gd name="T11" fmla="*/ 2 h 144"/>
                              <a:gd name="T12" fmla="*/ 52 w 98"/>
                              <a:gd name="T13" fmla="*/ 0 h 144"/>
                              <a:gd name="T14" fmla="*/ 71 w 98"/>
                              <a:gd name="T15" fmla="*/ 4 h 144"/>
                              <a:gd name="T16" fmla="*/ 84 w 98"/>
                              <a:gd name="T17" fmla="*/ 11 h 144"/>
                              <a:gd name="T18" fmla="*/ 96 w 98"/>
                              <a:gd name="T19" fmla="*/ 26 h 144"/>
                              <a:gd name="T20" fmla="*/ 98 w 98"/>
                              <a:gd name="T21" fmla="*/ 43 h 144"/>
                              <a:gd name="T22" fmla="*/ 96 w 98"/>
                              <a:gd name="T23" fmla="*/ 60 h 144"/>
                              <a:gd name="T24" fmla="*/ 86 w 98"/>
                              <a:gd name="T25" fmla="*/ 73 h 144"/>
                              <a:gd name="T26" fmla="*/ 75 w 98"/>
                              <a:gd name="T27" fmla="*/ 83 h 144"/>
                              <a:gd name="T28" fmla="*/ 60 w 98"/>
                              <a:gd name="T29" fmla="*/ 92 h 144"/>
                              <a:gd name="T30" fmla="*/ 45 w 98"/>
                              <a:gd name="T31" fmla="*/ 99 h 144"/>
                              <a:gd name="T32" fmla="*/ 32 w 98"/>
                              <a:gd name="T33" fmla="*/ 109 h 144"/>
                              <a:gd name="T34" fmla="*/ 24 w 98"/>
                              <a:gd name="T35" fmla="*/ 116 h 144"/>
                              <a:gd name="T36" fmla="*/ 20 w 98"/>
                              <a:gd name="T37" fmla="*/ 122 h 144"/>
                              <a:gd name="T38" fmla="*/ 18 w 98"/>
                              <a:gd name="T39" fmla="*/ 128 h 144"/>
                              <a:gd name="T40" fmla="*/ 98 w 98"/>
                              <a:gd name="T41" fmla="*/ 128 h 144"/>
                              <a:gd name="T42" fmla="*/ 98 w 98"/>
                              <a:gd name="T43" fmla="*/ 144 h 144"/>
                              <a:gd name="T44" fmla="*/ 0 w 98"/>
                              <a:gd name="T45" fmla="*/ 144 h 144"/>
                              <a:gd name="T46" fmla="*/ 3 w 98"/>
                              <a:gd name="T47" fmla="*/ 126 h 144"/>
                              <a:gd name="T48" fmla="*/ 11 w 98"/>
                              <a:gd name="T49" fmla="*/ 109 h 144"/>
                              <a:gd name="T50" fmla="*/ 20 w 98"/>
                              <a:gd name="T51" fmla="*/ 98 h 144"/>
                              <a:gd name="T52" fmla="*/ 34 w 98"/>
                              <a:gd name="T53" fmla="*/ 88 h 144"/>
                              <a:gd name="T54" fmla="*/ 52 w 98"/>
                              <a:gd name="T55" fmla="*/ 77 h 144"/>
                              <a:gd name="T56" fmla="*/ 64 w 98"/>
                              <a:gd name="T57" fmla="*/ 69 h 144"/>
                              <a:gd name="T58" fmla="*/ 71 w 98"/>
                              <a:gd name="T59" fmla="*/ 64 h 144"/>
                              <a:gd name="T60" fmla="*/ 77 w 98"/>
                              <a:gd name="T61" fmla="*/ 54 h 144"/>
                              <a:gd name="T62" fmla="*/ 79 w 98"/>
                              <a:gd name="T63" fmla="*/ 43 h 144"/>
                              <a:gd name="T64" fmla="*/ 77 w 98"/>
                              <a:gd name="T65" fmla="*/ 34 h 144"/>
                              <a:gd name="T66" fmla="*/ 73 w 98"/>
                              <a:gd name="T67" fmla="*/ 24 h 144"/>
                              <a:gd name="T68" fmla="*/ 64 w 98"/>
                              <a:gd name="T69" fmla="*/ 19 h 144"/>
                              <a:gd name="T70" fmla="*/ 50 w 98"/>
                              <a:gd name="T71" fmla="*/ 17 h 144"/>
                              <a:gd name="T72" fmla="*/ 41 w 98"/>
                              <a:gd name="T73" fmla="*/ 17 h 144"/>
                              <a:gd name="T74" fmla="*/ 34 w 98"/>
                              <a:gd name="T75" fmla="*/ 21 h 144"/>
                              <a:gd name="T76" fmla="*/ 26 w 98"/>
                              <a:gd name="T77" fmla="*/ 30 h 144"/>
                              <a:gd name="T78" fmla="*/ 22 w 98"/>
                              <a:gd name="T79" fmla="*/ 43 h 144"/>
                              <a:gd name="T80" fmla="*/ 20 w 98"/>
                              <a:gd name="T81" fmla="*/ 52 h 144"/>
                              <a:gd name="T82" fmla="*/ 3 w 98"/>
                              <a:gd name="T83" fmla="*/ 5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8" h="144">
                                <a:moveTo>
                                  <a:pt x="3" y="52"/>
                                </a:moveTo>
                                <a:lnTo>
                                  <a:pt x="5" y="36"/>
                                </a:lnTo>
                                <a:lnTo>
                                  <a:pt x="9" y="24"/>
                                </a:lnTo>
                                <a:lnTo>
                                  <a:pt x="15" y="15"/>
                                </a:lnTo>
                                <a:lnTo>
                                  <a:pt x="22" y="9"/>
                                </a:lnTo>
                                <a:lnTo>
                                  <a:pt x="39" y="2"/>
                                </a:lnTo>
                                <a:lnTo>
                                  <a:pt x="52" y="0"/>
                                </a:lnTo>
                                <a:lnTo>
                                  <a:pt x="71" y="4"/>
                                </a:lnTo>
                                <a:lnTo>
                                  <a:pt x="84" y="11"/>
                                </a:lnTo>
                                <a:lnTo>
                                  <a:pt x="96" y="26"/>
                                </a:lnTo>
                                <a:lnTo>
                                  <a:pt x="98" y="43"/>
                                </a:lnTo>
                                <a:lnTo>
                                  <a:pt x="96" y="60"/>
                                </a:lnTo>
                                <a:lnTo>
                                  <a:pt x="86" y="73"/>
                                </a:lnTo>
                                <a:lnTo>
                                  <a:pt x="75" y="83"/>
                                </a:lnTo>
                                <a:lnTo>
                                  <a:pt x="60" y="92"/>
                                </a:lnTo>
                                <a:lnTo>
                                  <a:pt x="45" y="99"/>
                                </a:lnTo>
                                <a:lnTo>
                                  <a:pt x="32" y="109"/>
                                </a:lnTo>
                                <a:lnTo>
                                  <a:pt x="24" y="116"/>
                                </a:lnTo>
                                <a:lnTo>
                                  <a:pt x="20" y="122"/>
                                </a:lnTo>
                                <a:lnTo>
                                  <a:pt x="18" y="128"/>
                                </a:lnTo>
                                <a:lnTo>
                                  <a:pt x="98" y="128"/>
                                </a:lnTo>
                                <a:lnTo>
                                  <a:pt x="98" y="144"/>
                                </a:lnTo>
                                <a:lnTo>
                                  <a:pt x="0" y="144"/>
                                </a:lnTo>
                                <a:lnTo>
                                  <a:pt x="3" y="126"/>
                                </a:lnTo>
                                <a:lnTo>
                                  <a:pt x="11" y="109"/>
                                </a:lnTo>
                                <a:lnTo>
                                  <a:pt x="20" y="98"/>
                                </a:lnTo>
                                <a:lnTo>
                                  <a:pt x="34" y="88"/>
                                </a:lnTo>
                                <a:lnTo>
                                  <a:pt x="52" y="77"/>
                                </a:lnTo>
                                <a:lnTo>
                                  <a:pt x="64" y="69"/>
                                </a:lnTo>
                                <a:lnTo>
                                  <a:pt x="71" y="64"/>
                                </a:lnTo>
                                <a:lnTo>
                                  <a:pt x="77" y="54"/>
                                </a:lnTo>
                                <a:lnTo>
                                  <a:pt x="79" y="43"/>
                                </a:lnTo>
                                <a:lnTo>
                                  <a:pt x="77" y="34"/>
                                </a:lnTo>
                                <a:lnTo>
                                  <a:pt x="73" y="24"/>
                                </a:lnTo>
                                <a:lnTo>
                                  <a:pt x="64" y="19"/>
                                </a:lnTo>
                                <a:lnTo>
                                  <a:pt x="50" y="17"/>
                                </a:lnTo>
                                <a:lnTo>
                                  <a:pt x="41" y="17"/>
                                </a:lnTo>
                                <a:lnTo>
                                  <a:pt x="34" y="21"/>
                                </a:lnTo>
                                <a:lnTo>
                                  <a:pt x="26" y="30"/>
                                </a:lnTo>
                                <a:lnTo>
                                  <a:pt x="22" y="43"/>
                                </a:lnTo>
                                <a:lnTo>
                                  <a:pt x="20" y="52"/>
                                </a:lnTo>
                                <a:lnTo>
                                  <a:pt x="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2347" y="3619"/>
                            <a:ext cx="1623" cy="1618"/>
                          </a:xfrm>
                          <a:custGeom>
                            <a:avLst/>
                            <a:gdLst>
                              <a:gd name="T0" fmla="*/ 851 w 1623"/>
                              <a:gd name="T1" fmla="*/ 1618 h 1618"/>
                              <a:gd name="T2" fmla="*/ 934 w 1623"/>
                              <a:gd name="T3" fmla="*/ 1610 h 1618"/>
                              <a:gd name="T4" fmla="*/ 1051 w 1623"/>
                              <a:gd name="T5" fmla="*/ 1582 h 1618"/>
                              <a:gd name="T6" fmla="*/ 1198 w 1623"/>
                              <a:gd name="T7" fmla="*/ 1520 h 1618"/>
                              <a:gd name="T8" fmla="*/ 1328 w 1623"/>
                              <a:gd name="T9" fmla="*/ 1433 h 1618"/>
                              <a:gd name="T10" fmla="*/ 1437 w 1623"/>
                              <a:gd name="T11" fmla="*/ 1325 h 1618"/>
                              <a:gd name="T12" fmla="*/ 1524 w 1623"/>
                              <a:gd name="T13" fmla="*/ 1195 h 1618"/>
                              <a:gd name="T14" fmla="*/ 1586 w 1623"/>
                              <a:gd name="T15" fmla="*/ 1050 h 1618"/>
                              <a:gd name="T16" fmla="*/ 1614 w 1623"/>
                              <a:gd name="T17" fmla="*/ 932 h 1618"/>
                              <a:gd name="T18" fmla="*/ 1621 w 1623"/>
                              <a:gd name="T19" fmla="*/ 851 h 1618"/>
                              <a:gd name="T20" fmla="*/ 1621 w 1623"/>
                              <a:gd name="T21" fmla="*/ 768 h 1618"/>
                              <a:gd name="T22" fmla="*/ 1614 w 1623"/>
                              <a:gd name="T23" fmla="*/ 686 h 1618"/>
                              <a:gd name="T24" fmla="*/ 1586 w 1623"/>
                              <a:gd name="T25" fmla="*/ 569 h 1618"/>
                              <a:gd name="T26" fmla="*/ 1524 w 1623"/>
                              <a:gd name="T27" fmla="*/ 423 h 1618"/>
                              <a:gd name="T28" fmla="*/ 1437 w 1623"/>
                              <a:gd name="T29" fmla="*/ 295 h 1618"/>
                              <a:gd name="T30" fmla="*/ 1328 w 1623"/>
                              <a:gd name="T31" fmla="*/ 184 h 1618"/>
                              <a:gd name="T32" fmla="*/ 1198 w 1623"/>
                              <a:gd name="T33" fmla="*/ 98 h 1618"/>
                              <a:gd name="T34" fmla="*/ 1051 w 1623"/>
                              <a:gd name="T35" fmla="*/ 36 h 1618"/>
                              <a:gd name="T36" fmla="*/ 934 w 1623"/>
                              <a:gd name="T37" fmla="*/ 10 h 1618"/>
                              <a:gd name="T38" fmla="*/ 851 w 1623"/>
                              <a:gd name="T39" fmla="*/ 0 h 1618"/>
                              <a:gd name="T40" fmla="*/ 770 w 1623"/>
                              <a:gd name="T41" fmla="*/ 0 h 1618"/>
                              <a:gd name="T42" fmla="*/ 687 w 1623"/>
                              <a:gd name="T43" fmla="*/ 10 h 1618"/>
                              <a:gd name="T44" fmla="*/ 570 w 1623"/>
                              <a:gd name="T45" fmla="*/ 36 h 1618"/>
                              <a:gd name="T46" fmla="*/ 423 w 1623"/>
                              <a:gd name="T47" fmla="*/ 98 h 1618"/>
                              <a:gd name="T48" fmla="*/ 295 w 1623"/>
                              <a:gd name="T49" fmla="*/ 184 h 1618"/>
                              <a:gd name="T50" fmla="*/ 184 w 1623"/>
                              <a:gd name="T51" fmla="*/ 295 h 1618"/>
                              <a:gd name="T52" fmla="*/ 97 w 1623"/>
                              <a:gd name="T53" fmla="*/ 423 h 1618"/>
                              <a:gd name="T54" fmla="*/ 35 w 1623"/>
                              <a:gd name="T55" fmla="*/ 569 h 1618"/>
                              <a:gd name="T56" fmla="*/ 9 w 1623"/>
                              <a:gd name="T57" fmla="*/ 686 h 1618"/>
                              <a:gd name="T58" fmla="*/ 0 w 1623"/>
                              <a:gd name="T59" fmla="*/ 768 h 1618"/>
                              <a:gd name="T60" fmla="*/ 0 w 1623"/>
                              <a:gd name="T61" fmla="*/ 851 h 1618"/>
                              <a:gd name="T62" fmla="*/ 9 w 1623"/>
                              <a:gd name="T63" fmla="*/ 932 h 1618"/>
                              <a:gd name="T64" fmla="*/ 35 w 1623"/>
                              <a:gd name="T65" fmla="*/ 1050 h 1618"/>
                              <a:gd name="T66" fmla="*/ 97 w 1623"/>
                              <a:gd name="T67" fmla="*/ 1195 h 1618"/>
                              <a:gd name="T68" fmla="*/ 184 w 1623"/>
                              <a:gd name="T69" fmla="*/ 1325 h 1618"/>
                              <a:gd name="T70" fmla="*/ 295 w 1623"/>
                              <a:gd name="T71" fmla="*/ 1433 h 1618"/>
                              <a:gd name="T72" fmla="*/ 423 w 1623"/>
                              <a:gd name="T73" fmla="*/ 1520 h 1618"/>
                              <a:gd name="T74" fmla="*/ 570 w 1623"/>
                              <a:gd name="T75" fmla="*/ 1582 h 1618"/>
                              <a:gd name="T76" fmla="*/ 687 w 1623"/>
                              <a:gd name="T77" fmla="*/ 1610 h 1618"/>
                              <a:gd name="T78" fmla="*/ 770 w 1623"/>
                              <a:gd name="T79" fmla="*/ 1618 h 1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623" h="1618">
                                <a:moveTo>
                                  <a:pt x="810" y="1618"/>
                                </a:moveTo>
                                <a:lnTo>
                                  <a:pt x="851" y="1618"/>
                                </a:lnTo>
                                <a:lnTo>
                                  <a:pt x="892" y="1614"/>
                                </a:lnTo>
                                <a:lnTo>
                                  <a:pt x="934" y="1610"/>
                                </a:lnTo>
                                <a:lnTo>
                                  <a:pt x="973" y="1603"/>
                                </a:lnTo>
                                <a:lnTo>
                                  <a:pt x="1051" y="1582"/>
                                </a:lnTo>
                                <a:lnTo>
                                  <a:pt x="1126" y="1556"/>
                                </a:lnTo>
                                <a:lnTo>
                                  <a:pt x="1198" y="1520"/>
                                </a:lnTo>
                                <a:lnTo>
                                  <a:pt x="1264" y="1480"/>
                                </a:lnTo>
                                <a:lnTo>
                                  <a:pt x="1328" y="1433"/>
                                </a:lnTo>
                                <a:lnTo>
                                  <a:pt x="1384" y="1381"/>
                                </a:lnTo>
                                <a:lnTo>
                                  <a:pt x="1437" y="1325"/>
                                </a:lnTo>
                                <a:lnTo>
                                  <a:pt x="1484" y="1261"/>
                                </a:lnTo>
                                <a:lnTo>
                                  <a:pt x="1524" y="1195"/>
                                </a:lnTo>
                                <a:lnTo>
                                  <a:pt x="1559" y="1124"/>
                                </a:lnTo>
                                <a:lnTo>
                                  <a:pt x="1586" y="1050"/>
                                </a:lnTo>
                                <a:lnTo>
                                  <a:pt x="1606" y="971"/>
                                </a:lnTo>
                                <a:lnTo>
                                  <a:pt x="1614" y="932"/>
                                </a:lnTo>
                                <a:lnTo>
                                  <a:pt x="1618" y="891"/>
                                </a:lnTo>
                                <a:lnTo>
                                  <a:pt x="1621" y="851"/>
                                </a:lnTo>
                                <a:lnTo>
                                  <a:pt x="1623" y="808"/>
                                </a:lnTo>
                                <a:lnTo>
                                  <a:pt x="1621" y="768"/>
                                </a:lnTo>
                                <a:lnTo>
                                  <a:pt x="1618" y="727"/>
                                </a:lnTo>
                                <a:lnTo>
                                  <a:pt x="1614" y="686"/>
                                </a:lnTo>
                                <a:lnTo>
                                  <a:pt x="1606" y="646"/>
                                </a:lnTo>
                                <a:lnTo>
                                  <a:pt x="1586" y="569"/>
                                </a:lnTo>
                                <a:lnTo>
                                  <a:pt x="1559" y="494"/>
                                </a:lnTo>
                                <a:lnTo>
                                  <a:pt x="1524" y="423"/>
                                </a:lnTo>
                                <a:lnTo>
                                  <a:pt x="1484" y="357"/>
                                </a:lnTo>
                                <a:lnTo>
                                  <a:pt x="1437" y="295"/>
                                </a:lnTo>
                                <a:lnTo>
                                  <a:pt x="1384" y="237"/>
                                </a:lnTo>
                                <a:lnTo>
                                  <a:pt x="1328" y="184"/>
                                </a:lnTo>
                                <a:lnTo>
                                  <a:pt x="1264" y="137"/>
                                </a:lnTo>
                                <a:lnTo>
                                  <a:pt x="1198" y="98"/>
                                </a:lnTo>
                                <a:lnTo>
                                  <a:pt x="1126" y="64"/>
                                </a:lnTo>
                                <a:lnTo>
                                  <a:pt x="1051" y="36"/>
                                </a:lnTo>
                                <a:lnTo>
                                  <a:pt x="973" y="17"/>
                                </a:lnTo>
                                <a:lnTo>
                                  <a:pt x="934" y="10"/>
                                </a:lnTo>
                                <a:lnTo>
                                  <a:pt x="892" y="4"/>
                                </a:lnTo>
                                <a:lnTo>
                                  <a:pt x="851" y="0"/>
                                </a:lnTo>
                                <a:lnTo>
                                  <a:pt x="810" y="0"/>
                                </a:lnTo>
                                <a:lnTo>
                                  <a:pt x="770" y="0"/>
                                </a:lnTo>
                                <a:lnTo>
                                  <a:pt x="729" y="4"/>
                                </a:lnTo>
                                <a:lnTo>
                                  <a:pt x="687" y="10"/>
                                </a:lnTo>
                                <a:lnTo>
                                  <a:pt x="648" y="17"/>
                                </a:lnTo>
                                <a:lnTo>
                                  <a:pt x="570" y="36"/>
                                </a:lnTo>
                                <a:lnTo>
                                  <a:pt x="495" y="64"/>
                                </a:lnTo>
                                <a:lnTo>
                                  <a:pt x="423" y="98"/>
                                </a:lnTo>
                                <a:lnTo>
                                  <a:pt x="357" y="137"/>
                                </a:lnTo>
                                <a:lnTo>
                                  <a:pt x="295" y="184"/>
                                </a:lnTo>
                                <a:lnTo>
                                  <a:pt x="237" y="237"/>
                                </a:lnTo>
                                <a:lnTo>
                                  <a:pt x="184" y="295"/>
                                </a:lnTo>
                                <a:lnTo>
                                  <a:pt x="137" y="357"/>
                                </a:lnTo>
                                <a:lnTo>
                                  <a:pt x="97" y="423"/>
                                </a:lnTo>
                                <a:lnTo>
                                  <a:pt x="64" y="494"/>
                                </a:lnTo>
                                <a:lnTo>
                                  <a:pt x="35" y="569"/>
                                </a:lnTo>
                                <a:lnTo>
                                  <a:pt x="15" y="646"/>
                                </a:lnTo>
                                <a:lnTo>
                                  <a:pt x="9" y="686"/>
                                </a:lnTo>
                                <a:lnTo>
                                  <a:pt x="3" y="727"/>
                                </a:lnTo>
                                <a:lnTo>
                                  <a:pt x="0" y="768"/>
                                </a:lnTo>
                                <a:lnTo>
                                  <a:pt x="0" y="808"/>
                                </a:lnTo>
                                <a:lnTo>
                                  <a:pt x="0" y="851"/>
                                </a:lnTo>
                                <a:lnTo>
                                  <a:pt x="3" y="891"/>
                                </a:lnTo>
                                <a:lnTo>
                                  <a:pt x="9" y="932"/>
                                </a:lnTo>
                                <a:lnTo>
                                  <a:pt x="15" y="971"/>
                                </a:lnTo>
                                <a:lnTo>
                                  <a:pt x="35" y="1050"/>
                                </a:lnTo>
                                <a:lnTo>
                                  <a:pt x="64" y="1124"/>
                                </a:lnTo>
                                <a:lnTo>
                                  <a:pt x="97" y="1195"/>
                                </a:lnTo>
                                <a:lnTo>
                                  <a:pt x="137" y="1261"/>
                                </a:lnTo>
                                <a:lnTo>
                                  <a:pt x="184" y="1325"/>
                                </a:lnTo>
                                <a:lnTo>
                                  <a:pt x="237" y="1381"/>
                                </a:lnTo>
                                <a:lnTo>
                                  <a:pt x="295" y="1433"/>
                                </a:lnTo>
                                <a:lnTo>
                                  <a:pt x="357" y="1480"/>
                                </a:lnTo>
                                <a:lnTo>
                                  <a:pt x="423" y="1520"/>
                                </a:lnTo>
                                <a:lnTo>
                                  <a:pt x="495" y="1556"/>
                                </a:lnTo>
                                <a:lnTo>
                                  <a:pt x="570" y="1582"/>
                                </a:lnTo>
                                <a:lnTo>
                                  <a:pt x="648" y="1603"/>
                                </a:lnTo>
                                <a:lnTo>
                                  <a:pt x="687" y="1610"/>
                                </a:lnTo>
                                <a:lnTo>
                                  <a:pt x="729" y="1614"/>
                                </a:lnTo>
                                <a:lnTo>
                                  <a:pt x="770" y="1618"/>
                                </a:lnTo>
                                <a:lnTo>
                                  <a:pt x="810" y="1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80C9C" id="Group 1" o:spid="_x0000_s1026" style="position:absolute;margin-left:56.25pt;margin-top:22.35pt;width:72.7pt;height:69.8pt;z-index:251658240" coordorigin="2298,3572" coordsize="1716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">
                <v:shape id="Freeform 3" o:spid="_x0000_s1027" style="position:absolute;left:2298;top:3572;width:1716;height:1713;visibility:visible;mso-wrap-style:square;v-text-anchor:top" coordsize="1716,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pdVsEA&#10;AADaAAAADwAAAGRycy9kb3ducmV2LnhtbESPQYvCMBSE74L/IbyFvWm6slTpGkUEQb1ZBff4aJ5t&#10;NXkpTbT135uFBY/DzHzDzJe9NeJBra8dK/gaJyCIC6drLhWcjpvRDIQPyBqNY1LwJA/LxXAwx0y7&#10;jg/0yEMpIoR9hgqqEJpMSl9UZNGPXUMcvYtrLYYo21LqFrsIt0ZOkiSVFmuOCxU2tK6ouOV3q+C7&#10;sUnemWl3drtTSK8m/Z2We6U+P/rVD4hAfXiH/9tbrWACf1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aXVbBAAAA2gAAAA8AAAAAAAAAAAAAAAAAmAIAAGRycy9kb3du&#10;cmV2LnhtbFBLBQYAAAAABAAEAPUAAACGAwAAAAA=&#10;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    <v:path arrowok="t" o:connecttype="custom" o:connectlocs="902,1713;989,1704;1071,1687;1192,1648;1337,1567;1465,1464;1571,1336;1650,1191;1689,1071;1706,988;1716,902;1716,814;1706,727;1689,645;1650,524;1571,380;1465,252;1337,147;1192,68;1071,28;989,11;902,2;813,2;727,11;644,28;523,68;378,147;250,252;146,380;65,524;26,645;9,727;0,814;0,902;9,988;26,1071;65,1191;146,1336;250,1464;378,1567;523,1648;644,1687;727,1704;813,1713" o:connectangles="0,0,0,0,0,0,0,0,0,0,0,0,0,0,0,0,0,0,0,0,0,0,0,0,0,0,0,0,0,0,0,0,0,0,0,0,0,0,0,0,0,0,0,0"/>
                </v:shape>
                <v:shape id="Freeform 4" o:spid="_x0000_s1028" style="position:absolute;left:3115;top:4393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68d8QA&#10;AADaAAAADwAAAGRycy9kb3ducmV2LnhtbESPX2vCMBTF34V9h3AHvmnqFBm1qYgymDIQdXvw7dLc&#10;NZ3NTddE7fbpF0HY4+H8+XGyeWdrcaHWV44VjIYJCOLC6YpLBe+Hl8EzCB+QNdaOScEPeZjnD70M&#10;U+2uvKPLPpQijrBPUYEJoUml9IUhi37oGuLofbrWYoiyLaVu8RrHbS2fkmQqLVYcCQYbWhoqTvuz&#10;jZDDRz1eTX7f9Hozce5rcdx+m0ap/mO3mIEI1IX/8L39qhWM4XYl3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vHfEAAAA2gAAAA8AAAAAAAAAAAAAAAAAmAIAAGRycy9k&#10;b3ducmV2LnhtbFBLBQYAAAAABAAEAPUAAACJAwAAAAA=&#10;" path="m43,85l60,81,74,71,83,58,85,41,83,25,74,13,60,4,43,,26,4,13,13,4,25,,41,4,58r9,13l26,81r17,4xe" fillcolor="black" strokeweight="1.5pt">
                  <v:path arrowok="t" o:connecttype="custom" o:connectlocs="43,85;60,81;74,71;83,58;85,41;83,25;74,13;60,4;43,0;26,4;13,13;4,25;0,41;4,58;13,71;26,81;43,85" o:connectangles="0,0,0,0,0,0,0,0,0,0,0,0,0,0,0,0,0"/>
                </v:shape>
                <v:shape id="Freeform 5" o:spid="_x0000_s1029" style="position:absolute;left:3473;top:3743;width:55;height:145;visibility:visible;mso-wrap-style:square;v-text-anchor:top" coordsize="55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UdsUA&#10;AADaAAAADwAAAGRycy9kb3ducmV2LnhtbESPQWvCQBSE7wX/w/KE3upGKSKpqxRFWioUNRY8PrPP&#10;bGr2bchuTeyv7xYEj8PMfMNM552txIUaXzpWMBwkIIhzp0suFOyz1dMEhA/IGivHpOBKHuaz3sMU&#10;U+1a3tJlFwoRIexTVGBCqFMpfW7Ioh+4mjh6J9dYDFE2hdQNthFuKzlKkrG0WHJcMFjTwlB+3v1Y&#10;BcfN4W31dVrb60f41W32vTSf3VKpx373+gIiUBfu4Vv7XSt4hv8r8Qb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5R2xQAAANoAAAAPAAAAAAAAAAAAAAAAAJgCAABkcnMv&#10;ZG93bnJldi54bWxQSwUGAAAAAAQABAD1AAAAigMAAAAA&#10;" path="m55,145r-21,l34,43,,43,,28,15,26,26,23r8,-8l40,,55,r,145xe" fillcolor="black" strokeweight="1.5pt">
                  <v:path arrowok="t" o:connecttype="custom" o:connectlocs="55,145;34,145;34,43;0,43;0,28;15,26;26,23;34,15;40,0;55,0;55,145" o:connectangles="0,0,0,0,0,0,0,0,0,0,0"/>
                </v:shape>
                <v:shape id="Freeform 6" o:spid="_x0000_s1030" style="position:absolute;left:3701;top:3989;width:100;height:145;visibility:visible;mso-wrap-style:square;v-text-anchor:top" coordsize="10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O0sEA&#10;AADaAAAADwAAAGRycy9kb3ducmV2LnhtbESPT4vCMBTE7wt+h/AEb2uqoEg1yrIiiBfxz8XbI3m2&#10;3W1eahPb+u2NIHgcZuY3zGLV2VI0VPvCsYLRMAFBrJ0pOFNwPm2+ZyB8QDZYOiYFD/KwWva+Fpga&#10;1/KBmmPIRISwT1FBHkKVSul1Thb90FXE0bu62mKIss6kqbGNcFvKcZJMpcWC40KOFf3mpP+Pd6vA&#10;7EKzR60LMtN2fTv/Tart7aLUoN/9zEEE6sIn/G5vjYIJvK7E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DDtLBAAAA2gAAAA8AAAAAAAAAAAAAAAAAmAIAAGRycy9kb3du&#10;cmV2LnhtbFBLBQYAAAAABAAEAPUAAACGAwAAAAA=&#10;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    <v:path arrowok="t" o:connecttype="custom" o:connectlocs="4,51;6,36;9,23;15,13;23,8;40,0;55,0;72,2;87,11;96,25;100,42;96,60;89,72;75,83;60,90;45,100;34,107;26,115;23,122;21,126;100,126;100,145;0,145;4,124;9,109;21,96;34,87;53,75;64,70;72,62;77,55;79,42;79,32;73,25;64,17;51,15;41,17;36,19;26,30;23,42;23,51;4,51" o:connectangles="0,0,0,0,0,0,0,0,0,0,0,0,0,0,0,0,0,0,0,0,0,0,0,0,0,0,0,0,0,0,0,0,0,0,0,0,0,0,0,0,0,0"/>
                </v:shape>
                <v:shape id="Freeform 7" o:spid="_x0000_s1031" style="position:absolute;left:3810;top:4324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DscEA&#10;AADaAAAADwAAAGRycy9kb3ducmV2LnhtbESPUWvCMBSF3wf+h3CFvQxNVajaNRVRhD1u1R9wSe7a&#10;bs1NSaJ2/34RBns8nPOdwyl3o+3FjXzoHCtYzDMQxNqZjhsFl/NptgERIrLB3jEp+KEAu2ryVGJh&#10;3J0/6FbHRqQSDgUqaGMcCimDbslimLuBOHmfzluMSfpGGo/3VG57ucyyXFrsOC20ONChJf1dX62C&#10;XK/epfb59lRfj8N4/MKXuEalnqfj/hVEpDH+h//oN5M4eFxJN0B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3A7HBAAAA2gAAAA8AAAAAAAAAAAAAAAAAmAIAAGRycy9kb3du&#10;cmV2LnhtbFBLBQYAAAAABAAEAPUAAACGAwAAAAA=&#10;" path="m38,62r11,1l59,62r9,-4l74,50,76,39r,-7l72,24,62,18,49,16r-7,l34,18,27,28r-4,9l21,47,4,47,6,32,13,15,19,9,27,3,38,,51,,70,1,83,11,93,22r1,15l93,50r-4,8l83,63r-6,4l87,73r7,5l98,88r2,13l98,118r-9,15l72,144r-11,2l49,148,34,146,21,140r-9,-7l6,124,,99r19,l19,110r6,10l34,127r6,4l49,131r13,-2l72,124r7,-10l81,103,77,90,70,82,59,78,47,77r-9,l38,62xe" fillcolor="black" strokeweight="1.5pt">
                  <v:path arrowok="t" o:connecttype="custom" o:connectlocs="38,62;49,63;59,62;68,58;74,50;76,39;76,32;72,24;62,18;49,16;42,16;34,18;27,28;23,37;21,47;4,47;6,32;13,15;19,9;27,3;38,0;51,0;70,1;83,11;93,22;94,37;93,50;89,58;83,63;77,67;77,67;87,73;94,78;98,88;100,101;98,118;89,133;72,144;61,146;49,148;34,146;21,140;12,133;6,124;0,99;19,99;19,110;25,120;34,127;40,131;49,131;62,129;72,124;79,114;81,103;77,90;70,82;59,78;47,77;38,77;38,62" o:connectangles="0,0,0,0,0,0,0,0,0,0,0,0,0,0,0,0,0,0,0,0,0,0,0,0,0,0,0,0,0,0,0,0,0,0,0,0,0,0,0,0,0,0,0,0,0,0,0,0,0,0,0,0,0,0,0,0,0,0,0,0,0"/>
                </v:shape>
                <v:shape id="Freeform 8" o:spid="_x0000_s1032" style="position:absolute;left:3752;top:4637;width:102;height:145;visibility:visible;mso-wrap-style:square;v-text-anchor:top" coordsize="10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qfcMA&#10;AADaAAAADwAAAGRycy9kb3ducmV2LnhtbERPXWvCMBR9H+w/hDvYy9BUhU06o0xxoFQG1irz7dLc&#10;tcXmpjRRu39vBgMfD+d7MutMLS7UusqygkE/AkGcW11xoSDbffbGIJxH1lhbJgW/5GA2fXyYYKzt&#10;lbd0SX0hQgi7GBWU3jexlC4vyaDr24Y4cD+2NegDbAupW7yGcFPLYRS9SoMVh4YSG1qUlJ/Sswkz&#10;9odk+7JerpvjV5qMku9NNj86pZ6fuo93EJ46fxf/u1dawRv8XQl+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kqfcMAAADaAAAADwAAAAAAAAAAAAAAAACYAgAAZHJzL2Rv&#10;d25yZXYueG1sUEsFBgAAAAAEAAQA9QAAAIgDAAAAAA==&#10;" path="m102,111r,-17l81,94,81,,66,,,92r,19l62,111r,34l81,145r,-34l102,111xm62,28r,l62,94r-45,l62,28xe" fillcolor="black" strokeweight="1.5pt">
                  <v:path arrowok="t" o:connecttype="custom" o:connectlocs="102,111;102,94;81,94;81,0;66,0;0,92;0,111;62,111;62,145;81,145;81,111;102,111;62,28;62,28;62,94;17,94;62,28" o:connectangles="0,0,0,0,0,0,0,0,0,0,0,0,0,0,0,0,0"/>
                  <o:lock v:ext="edit" verticies="t"/>
                </v:shape>
                <v:shape id="Freeform 9" o:spid="_x0000_s1033" style="position:absolute;left:3498;top:4910;width:99;height:144;visibility:visible;mso-wrap-style:square;v-text-anchor:top" coordsize="9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J7sEA&#10;AADaAAAADwAAAGRycy9kb3ducmV2LnhtbERPTWvCQBC9C/6HZQQvpW6UJtjoKrYlYPFkFNrjkB2T&#10;YHY2ZDea/vvuQfD4eN/r7WAacaPO1ZYVzGcRCOLC6ppLBedT9roE4TyyxsYyKfgjB9vNeLTGVNs7&#10;H+mW+1KEEHYpKqi8b1MpXVGRQTezLXHgLrYz6APsSqk7vIdw08hFFCXSYM2hocKWPisqrnlvFMg+&#10;63+ir9/Le/xRvx3ONi5ekm+lppNhtwLhafBP8cO91wrC1nAl3A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QCe7BAAAA2gAAAA8AAAAAAAAAAAAAAAAAmAIAAGRycy9kb3du&#10;cmV2LnhtbFBLBQYAAAAABAAEAPUAAACGAwAAAAA=&#10;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    <v:path arrowok="t" o:connecttype="custom" o:connectlocs="24,56;35,50;52,49;69,50;84,60;96,75;97,84;99,94;97,109;90,126;82,133;75,139;62,142;47,144;32,142;16,137;5,126;1,116;0,105;18,105;22,116;28,124;37,127;49,129;62,127;71,120;79,109;81,96;77,82;71,73;60,65;47,64;33,67;20,77;5,77;16,0;92,0;92,17;30,17;24,56" o:connectangles="0,0,0,0,0,0,0,0,0,0,0,0,0,0,0,0,0,0,0,0,0,0,0,0,0,0,0,0,0,0,0,0,0,0,0,0,0,0,0,0"/>
                </v:shape>
                <v:shape id="Freeform 10" o:spid="_x0000_s1034" style="position:absolute;left:3106;top:5039;width:100;height:149;visibility:visible;mso-wrap-style:square;v-text-anchor:top" coordsize="10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OJsIA&#10;AADaAAAADwAAAGRycy9kb3ducmV2LnhtbESPQWuDQBSE74X8h+UFcqtrDC2pdZUgCeRa20OPL+6r&#10;2rhvxd2o+ffdQqHHYWa+YbJiMb2YaHSdZQXbKAZBXFvdcaPg4/30uAfhPLLG3jIpuJODIl89ZJhq&#10;O/MbTZVvRICwS1FB6/2QSunqlgy6yA7Ewfuyo0Ef5NhIPeIc4KaXSRw/S4Mdh4UWBypbqq/VzSiQ&#10;3/XnJX7aL/PucpybpJ+6qpRKbdbL4RWEp8X/h//aZ63gBX6vhBs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A4mwgAAANoAAAAPAAAAAAAAAAAAAAAAAJgCAABkcnMvZG93&#10;bnJldi54bWxQSwUGAAAAAAQABAD1AAAAhwMAAAAA&#10;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    <v:path arrowok="t" o:connecttype="custom" o:connectlocs="96,38;90,19;81,8;68,0;52,0;39,2;28,8;19,15;11,27;3,51;0,77;3,104;5,117;11,126;20,137;30,143;41,147;49,149;62,147;71,145;84,134;92,126;96,117;100,98;98,87;94,75;83,62;68,55;52,53;41,53;32,59;24,64;20,70;19,70;20,55;26,36;35,21;45,17;52,15;64,17;71,21;75,28;79,38;96,38;39,128;30,122;24,111;22,100;24,87;30,77;39,70;51,68;66,72;73,79;79,89;81,98;79,113;73,122;64,130;51,132;39,128" o:connectangles="0,0,0,0,0,0,0,0,0,0,0,0,0,0,0,0,0,0,0,0,0,0,0,0,0,0,0,0,0,0,0,0,0,0,0,0,0,0,0,0,0,0,0,0,0,0,0,0,0,0,0,0,0,0,0,0,0,0,0,0,0"/>
                  <o:lock v:ext="edit" verticies="t"/>
                </v:shape>
                <v:shape id="Freeform 11" o:spid="_x0000_s1035" style="position:absolute;left:2778;top:4938;width:102;height:143;visibility:visible;mso-wrap-style:square;v-text-anchor:top" coordsize="102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BEXMMA&#10;AADbAAAADwAAAGRycy9kb3ducmV2LnhtbESPwWrDQAxE74X8w6JAb826PbTGzSaEQkMhmNK0H6B6&#10;Fa+JV2u8auL8fXQI9CYxo5mn5XqKvTnRmLvEDh4XBRjiJvmOWwc/3+8PJZgsyB77xOTgQhnWq9nd&#10;EiufzvxFp720RkM4V+ggiAyVtbkJFDEv0kCs2iGNEUXXsbV+xLOGx94+FcWzjdixNgQc6C1Qc9z/&#10;RQdtvd3+1p87edltysAhSV1eaufu59PmFYzQJP/m2/WHV3yl1190ALu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BEXMMAAADbAAAADwAAAAAAAAAAAAAAAACYAgAAZHJzL2Rv&#10;d25yZXYueG1sUEsFBgAAAAAEAAQA9QAAAIgDAAAAAA==&#10;" path="m,l102,r,15l94,22,87,34,79,45,70,60,60,77,53,98,41,143r-20,l28,111,43,77,60,45,81,19,,19,,xe" fillcolor="black" strokeweight="1.5pt">
                  <v:path arrowok="t" o:connecttype="custom" o:connectlocs="0,0;102,0;102,15;94,22;87,34;79,45;70,60;60,77;53,98;41,143;21,143;28,111;43,77;60,45;81,19;0,19;0,0" o:connectangles="0,0,0,0,0,0,0,0,0,0,0,0,0,0,0,0,0"/>
                </v:shape>
                <v:shape id="Freeform 12" o:spid="_x0000_s1036" style="position:absolute;left:2497;top:4690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24MMA&#10;AADbAAAADwAAAGRycy9kb3ducmV2LnhtbERP32vCMBB+F/Y/hBN8m6lDZVSjuOmGiAzmBN3b0dya&#10;YnMpTVq7/34RBr7dx/fz5svOlqKl2heOFYyGCQjizOmCcwXHr7fHZxA+IGssHZOCX/KwXDz05phq&#10;d+VPag8hFzGEfYoKTAhVKqXPDFn0Q1cRR+7H1RZDhHUudY3XGG5L+ZQkU2mx4NhgsKJXQ9nl0FgF&#10;k/DRXMy4naxPu/33S7s5vzfTrVKDfreagQjUhbv4373Vcf4Ibr/E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24MMAAADbAAAADwAAAAAAAAAAAAAAAACYAgAAZHJzL2Rv&#10;d25yZXYueG1sUEsFBgAAAAAEAAQA9QAAAIgDAAAAAA==&#10;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    <v:path arrowok="t" o:connecttype="custom" o:connectlocs="89,60;94,37;85,13;49,0;28,4;8,26;8,49;17,64;15,73;2,92;2,111;8,128;25,143;51,148;89,135;100,103;96,84;77,68;23,94;38,79;62,79;79,92;77,120;62,131;36,130;21,113;23,94;70,54;51,62;32,56;25,39;30,24;49,17;70,24;76,37" o:connectangles="0,0,0,0,0,0,0,0,0,0,0,0,0,0,0,0,0,0,0,0,0,0,0,0,0,0,0,0,0,0,0,0,0,0,0"/>
                  <o:lock v:ext="edit" verticies="t"/>
                </v:shape>
                <v:shape id="Freeform 13" o:spid="_x0000_s1037" style="position:absolute;left:2394;top:4356;width:96;height:148;visibility:visible;mso-wrap-style:square;v-text-anchor:top" coordsize="9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lnocQA&#10;AADbAAAADwAAAGRycy9kb3ducmV2LnhtbERPTWvCQBC9C/0Pywi9lLprDiLRVWqhIEIPiaXobZod&#10;k9DsbJrdaPTXdwsFb/N4n7NcD7YRZ+p87VjDdKJAEBfO1Fxq+Ni/Pc9B+IBssHFMGq7kYb16GC0x&#10;Ne7CGZ3zUIoYwj5FDVUIbSqlLyqy6CeuJY7cyXUWQ4RdKU2HlxhuG5koNZMWa44NFbb0WlHxnfdW&#10;Q/Z+VOo2v+7sZu+/pqdj//N5eNL6cTy8LEAEGsJd/O/emjg/gb9f4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ZZ6HEAAAA2wAAAA8AAAAAAAAAAAAAAAAAmAIAAGRycy9k&#10;b3ducmV2LnhtbFBLBQYAAAAABAAEAPUAAACJAwAAAAA=&#10;" path="m1,67l11,82,26,92r19,3l54,93,64,92r9,-6l79,78,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    <v:path arrowok="t" o:connecttype="custom" o:connectlocs="1,67;11,82;26,92;45,95;54,93;64,92;73,86;79,78;79,78;77,92;73,103;66,120;56,129;43,133;34,131;26,125;20,120;18,108;0,108;1,122;9,133;22,144;32,146;43,148;60,144;73,137;82,125;88,112;96,86;96,75;96,65;96,46;88,24;82,15;73,7;62,1;45,0;35,1;26,3;11,15;1,30;0,50;1,67;75,56;71,63;64,73;56,78;47,78;37,78;28,73;20,63;18,58;18,48;20,35;26,26;34,18;47,16;60,18;67,26;73,35;75,46;75,56" o:connectangles="0,0,0,0,0,0,0,0,0,0,0,0,0,0,0,0,0,0,0,0,0,0,0,0,0,0,0,0,0,0,0,0,0,0,0,0,0,0,0,0,0,0,0,0,0,0,0,0,0,0,0,0,0,0,0,0,0,0,0,0,0,0"/>
                  <o:lock v:ext="edit" verticies="t"/>
                </v:shape>
                <v:shape id="Freeform 14" o:spid="_x0000_s1038" style="position:absolute;left:2499;top:3982;width:53;height:144;visibility:visible;mso-wrap-style:square;v-text-anchor:top" coordsize="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OAcMA&#10;AADbAAAADwAAAGRycy9kb3ducmV2LnhtbERP32vCMBB+F/Y/hBv4pukmyKimRdTBcMLQTcS3sznb&#10;subSJVG7/34ZCL7dx/fzpnlnGnEh52vLCp6GCQjiwuqaSwVfn6+DFxA+IGtsLJOCX/KQZw+9Kaba&#10;XnlDl20oRQxhn6KCKoQ2ldIXFRn0Q9sSR+5kncEQoSuldniN4aaRz0kylgZrjg0VtjSvqPjeno2C&#10;9/HRrRZL+7Pf7XxJ6492v6aDUv3HbjYBEagLd/HN/abj/BH8/x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OAcMAAADbAAAADwAAAAAAAAAAAAAAAACYAgAAZHJzL2Rv&#10;d25yZXYueG1sUEsFBgAAAAAEAAQA9QAAAIgDAAAAAA==&#10;" path="m53,144r-19,l34,41,,41,,28,15,26,26,22r8,-9l40,,53,r,144xe" fillcolor="black" strokeweight="1.5pt">
                  <v:path arrowok="t" o:connecttype="custom" o:connectlocs="53,144;34,144;34,41;0,41;0,28;15,26;26,22;34,13;40,0;53,0;53,144" o:connectangles="0,0,0,0,0,0,0,0,0,0,0"/>
                </v:shape>
                <v:shape id="Freeform 15" o:spid="_x0000_s1039" style="position:absolute;left:2584;top:3982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VeMMA&#10;AADbAAAADwAAAGRycy9kb3ducmV2LnhtbERP32vCMBB+H+x/CDfwbaaKilSjuOmGiAhzgu7taG5N&#10;sbmUJq3df78Ig73dx/fz5svOlqKl2heOFQz6CQjizOmCcwWnz7fnKQgfkDWWjknBD3lYLh4f5phq&#10;d+MPao8hFzGEfYoKTAhVKqXPDFn0fVcRR+7b1RZDhHUudY23GG5LOUySibRYcGwwWNGroex6bKyC&#10;cTg0VzNqx+vzbv/10m4u781kq1TvqVvNQATqwr/4z73Vcf4I7r/E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TVeMMAAADbAAAADwAAAAAAAAAAAAAAAACYAgAAZHJzL2Rv&#10;d25yZXYueG1sUEsFBgAAAAAEAAQA9QAAAIgDAAAAAA==&#10;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    <v:path arrowok="t" o:connecttype="custom" o:connectlocs="56,17;64,20;73,32;79,50;81,75;79,99;73,116;64,129;56,131;49,133;43,131;36,129;26,116;21,99;19,75;21,50;26,32;36,20;43,17;49,17;56,17;64,146;75,142;85,133;90,124;98,99;100,75;98,50;90,26;85,15;75,7;64,2;49,0;36,2;24,7;15,15;9,26;2,50;0,75;2,99;9,124;15,133;24,142;36,146;49,148;64,146" o:connectangles="0,0,0,0,0,0,0,0,0,0,0,0,0,0,0,0,0,0,0,0,0,0,0,0,0,0,0,0,0,0,0,0,0,0,0,0,0,0,0,0,0,0,0,0,0,0"/>
                  <o:lock v:ext="edit" verticies="t"/>
                </v:shape>
                <v:shape id="Freeform 16" o:spid="_x0000_s1040" style="position:absolute;left:2740;top:3756;width:53;height:145;visibility:visible;mso-wrap-style:square;v-text-anchor:top" coordsize="5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7dMEA&#10;AADbAAAADwAAAGRycy9kb3ducmV2LnhtbERPzWrCQBC+F3yHZQQvoW5MabGpq0hASE+l1gcYspNs&#10;aHY2ZNckvr0rFHqbj+93dofZdmKkwbeOFWzWKQjiyumWGwWXn9PzFoQPyBo7x6TgRh4O+8XTDnPt&#10;Jv6m8RwaEUPY56jAhNDnUvrKkEW/dj1x5Go3WAwRDo3UA04x3HYyS9M3abHl2GCwp8JQ9Xu+WgVT&#10;kSSmL7Nad2lR159f7y9+DkqtlvPxA0SgOfyL/9yljvNf4fFLPE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+3TBAAAA2wAAAA8AAAAAAAAAAAAAAAAAmAIAAGRycy9kb3du&#10;cmV2LnhtbFBLBQYAAAAABAAEAPUAAACGAwAAAAA=&#10;" path="m53,145r-19,l34,42,,42,,28,15,27,27,23,34,13,40,,53,r,145xe" fillcolor="black" strokeweight="1.5pt">
                  <v:path arrowok="t" o:connecttype="custom" o:connectlocs="53,145;34,145;34,42;0,42;0,28;15,27;27,23;34,13;40,0;53,0;53,145" o:connectangles="0,0,0,0,0,0,0,0,0,0,0"/>
                </v:shape>
                <v:shape id="Freeform 17" o:spid="_x0000_s1041" style="position:absolute;left:2821;top:3756;width:53;height:145;visibility:visible;mso-wrap-style:square;v-text-anchor:top" coordsize="5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lA8AA&#10;AADbAAAADwAAAGRycy9kb3ducmV2LnhtbERPzWrCQBC+F3yHZYReRDeNEDS6CRIo6KnU9gGG7CQb&#10;zM6G7Nakb98VCt7m4/udYznbXtxp9J1jBW+bBARx7XTHrYLvr/f1DoQPyBp7x6TglzyUxeLliLl2&#10;E3/S/RpaEUPY56jAhDDkUvrakEW/cQNx5Bo3WgwRjq3UI04x3PYyTZJMWuw4NhgcqDJU364/VsFU&#10;rVZmOKeN7pOqaS4f+62fg1Kvy/l0ABFoDk/xv/us4/wMHr/E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BlA8AAAADbAAAADwAAAAAAAAAAAAAAAACYAgAAZHJzL2Rvd25y&#10;ZXYueG1sUEsFBgAAAAAEAAQA9QAAAIUDAAAAAA==&#10;" path="m53,145r-19,l34,42,,42,,28,15,27,25,23,32,13,38,,53,r,145xe" fillcolor="black" strokeweight="1.5pt">
                  <v:path arrowok="t" o:connecttype="custom" o:connectlocs="53,145;34,145;34,42;0,42;0,28;15,27;25,23;32,13;38,0;53,0;53,145" o:connectangles="0,0,0,0,0,0,0,0,0,0,0"/>
                </v:shape>
                <v:shape id="Freeform 18" o:spid="_x0000_s1042" style="position:absolute;left:3053;top:3670;width:53;height:144;visibility:visible;mso-wrap-style:square;v-text-anchor:top" coordsize="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IAsIA&#10;AADbAAAADwAAAGRycy9kb3ducmV2LnhtbERPS2sCMRC+C/6HMAVvmq0HK1ujiA8oVhBfSG/jZtxd&#10;3Ey2Sarbf98UBG/z8T1nNGlMJW7kfGlZwWsvAUGcWV1yruCwX3aHIHxA1lhZJgW/5GEybrdGmGp7&#10;5y3ddiEXMYR9igqKEOpUSp8VZND3bE0cuYt1BkOELpfa4T2Gm0r2k2QgDZYcGwqsaVZQdt39GAWf&#10;g7NbzRf2+3Q8+pzWm/q0pi+lOi/N9B1EoCY8xQ/3h47z3+D/l3iAH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8MgCwgAAANsAAAAPAAAAAAAAAAAAAAAAAJgCAABkcnMvZG93&#10;bnJldi54bWxQSwUGAAAAAAQABAD1AAAAhwMAAAAA&#10;" path="m53,144r-19,l34,41,,41,,28,15,26,26,22r8,-7l38,,53,r,144xe" fillcolor="black" strokeweight="1.5pt">
                  <v:path arrowok="t" o:connecttype="custom" o:connectlocs="53,144;34,144;34,41;0,41;0,28;15,26;26,22;34,15;38,0;53,0;53,144" o:connectangles="0,0,0,0,0,0,0,0,0,0,0"/>
                </v:shape>
                <v:shape id="Freeform 19" o:spid="_x0000_s1043" style="position:absolute;left:3140;top:3670;width:98;height:144;visibility:visible;mso-wrap-style:square;v-text-anchor:top" coordsize="9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AuMUA&#10;AADbAAAADwAAAGRycy9kb3ducmV2LnhtbESPzWrDQAyE74W+w6JCLqFeJ4VS3GyCKQ30kEPzQ+lR&#10;eFXbxKs1XjVx3j46BHKTmNHMp8VqDJ050ZDayA5mWQ6GuIq+5drBYb9+fgOTBNljF5kcXCjBavn4&#10;sMDCxzNv6bST2mgIpwIdNCJ9YW2qGgqYstgTq/YXh4Ci61BbP+BZw0Nn53n+agO2rA0N9vTRUHXc&#10;/QcH85/tBr/LaT7bXH6xfDnKdP0pzk2exvIdjNAod/Pt+ssrvsLqLzq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8C4xQAAANsAAAAPAAAAAAAAAAAAAAAAAJgCAABkcnMv&#10;ZG93bnJldi54bWxQSwUGAAAAAAQABAD1AAAAigMAAAAA&#10;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    <v:path arrowok="t" o:connecttype="custom" o:connectlocs="3,52;5,36;9,24;15,15;22,9;39,2;52,0;71,4;84,11;96,26;98,43;96,60;86,73;75,83;60,92;45,99;32,109;24,116;20,122;18,128;98,128;98,144;0,144;3,126;11,109;20,98;34,88;52,77;64,69;71,64;77,54;79,43;77,34;73,24;64,19;50,17;41,17;34,21;26,30;22,43;20,52;3,52" o:connectangles="0,0,0,0,0,0,0,0,0,0,0,0,0,0,0,0,0,0,0,0,0,0,0,0,0,0,0,0,0,0,0,0,0,0,0,0,0,0,0,0,0,0"/>
                </v:shape>
                <v:shape id="Freeform 20" o:spid="_x0000_s1044" style="position:absolute;left:2347;top:3619;width:1623;height:1618;visibility:visible;mso-wrap-style:square;v-text-anchor:top" coordsize="1623,1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qzcIA&#10;AADbAAAADwAAAGRycy9kb3ducmV2LnhtbERPS2sCMRC+F/wPYYTealahUlezoqLQBz1UBa/DZnaz&#10;uJksSdT135tCobf5+J6zWPa2FVfyoXGsYDzKQBCXTjdcKzgedi9vIEJE1tg6JgV3CrAsBk8LzLW7&#10;8Q9d97EWKYRDjgpMjF0uZSgNWQwj1xEnrnLeYkzQ11J7vKVw28pJlk2lxYZTg8GONobK8/5iFfQf&#10;xn563q63X9/39W7zujpXp1qp52G/moOI1Md/8Z/7Xaf5M/j9JR0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GrNwgAAANsAAAAPAAAAAAAAAAAAAAAAAJgCAABkcnMvZG93&#10;bnJldi54bWxQSwUGAAAAAAQABAD1AAAAhwMAAAAA&#10;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    <v:path arrowok="t" o:connecttype="custom" o:connectlocs="851,1618;934,1610;1051,1582;1198,1520;1328,1433;1437,1325;1524,1195;1586,1050;1614,932;1621,851;1621,768;1614,686;1586,569;1524,423;1437,295;1328,184;1198,98;1051,36;934,10;851,0;770,0;687,10;570,36;423,98;295,184;184,295;97,423;35,569;9,686;0,768;0,851;9,932;35,1050;97,1195;184,1325;295,1433;423,1520;570,1582;687,1610;770,1618" o:connectangles="0,0,0,0,0,0,0,0,0,0,0,0,0,0,0,0,0,0,0,0,0,0,0,0,0,0,0,0,0,0,0,0,0,0,0,0,0,0,0,0"/>
                </v:shape>
              </v:group>
            </w:pict>
          </mc:Fallback>
        </mc:AlternateContent>
      </w:r>
      <w:r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C52007" wp14:editId="106A8CFB">
                <wp:simplePos x="0" y="0"/>
                <wp:positionH relativeFrom="column">
                  <wp:posOffset>3400425</wp:posOffset>
                </wp:positionH>
                <wp:positionV relativeFrom="paragraph">
                  <wp:posOffset>221454</wp:posOffset>
                </wp:positionV>
                <wp:extent cx="923290" cy="886507"/>
                <wp:effectExtent l="0" t="0" r="10160" b="279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886507"/>
                          <a:chOff x="2298" y="3572"/>
                          <a:chExt cx="1716" cy="1713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2298" y="3572"/>
                            <a:ext cx="1716" cy="1713"/>
                          </a:xfrm>
                          <a:custGeom>
                            <a:avLst/>
                            <a:gdLst>
                              <a:gd name="T0" fmla="*/ 902 w 1716"/>
                              <a:gd name="T1" fmla="*/ 1713 h 1713"/>
                              <a:gd name="T2" fmla="*/ 989 w 1716"/>
                              <a:gd name="T3" fmla="*/ 1704 h 1713"/>
                              <a:gd name="T4" fmla="*/ 1071 w 1716"/>
                              <a:gd name="T5" fmla="*/ 1687 h 1713"/>
                              <a:gd name="T6" fmla="*/ 1192 w 1716"/>
                              <a:gd name="T7" fmla="*/ 1648 h 1713"/>
                              <a:gd name="T8" fmla="*/ 1337 w 1716"/>
                              <a:gd name="T9" fmla="*/ 1567 h 1713"/>
                              <a:gd name="T10" fmla="*/ 1465 w 1716"/>
                              <a:gd name="T11" fmla="*/ 1464 h 1713"/>
                              <a:gd name="T12" fmla="*/ 1571 w 1716"/>
                              <a:gd name="T13" fmla="*/ 1336 h 1713"/>
                              <a:gd name="T14" fmla="*/ 1650 w 1716"/>
                              <a:gd name="T15" fmla="*/ 1191 h 1713"/>
                              <a:gd name="T16" fmla="*/ 1689 w 1716"/>
                              <a:gd name="T17" fmla="*/ 1071 h 1713"/>
                              <a:gd name="T18" fmla="*/ 1706 w 1716"/>
                              <a:gd name="T19" fmla="*/ 988 h 1713"/>
                              <a:gd name="T20" fmla="*/ 1716 w 1716"/>
                              <a:gd name="T21" fmla="*/ 902 h 1713"/>
                              <a:gd name="T22" fmla="*/ 1716 w 1716"/>
                              <a:gd name="T23" fmla="*/ 814 h 1713"/>
                              <a:gd name="T24" fmla="*/ 1706 w 1716"/>
                              <a:gd name="T25" fmla="*/ 727 h 1713"/>
                              <a:gd name="T26" fmla="*/ 1689 w 1716"/>
                              <a:gd name="T27" fmla="*/ 645 h 1713"/>
                              <a:gd name="T28" fmla="*/ 1650 w 1716"/>
                              <a:gd name="T29" fmla="*/ 524 h 1713"/>
                              <a:gd name="T30" fmla="*/ 1571 w 1716"/>
                              <a:gd name="T31" fmla="*/ 380 h 1713"/>
                              <a:gd name="T32" fmla="*/ 1465 w 1716"/>
                              <a:gd name="T33" fmla="*/ 252 h 1713"/>
                              <a:gd name="T34" fmla="*/ 1337 w 1716"/>
                              <a:gd name="T35" fmla="*/ 147 h 1713"/>
                              <a:gd name="T36" fmla="*/ 1192 w 1716"/>
                              <a:gd name="T37" fmla="*/ 68 h 1713"/>
                              <a:gd name="T38" fmla="*/ 1071 w 1716"/>
                              <a:gd name="T39" fmla="*/ 28 h 1713"/>
                              <a:gd name="T40" fmla="*/ 989 w 1716"/>
                              <a:gd name="T41" fmla="*/ 11 h 1713"/>
                              <a:gd name="T42" fmla="*/ 902 w 1716"/>
                              <a:gd name="T43" fmla="*/ 2 h 1713"/>
                              <a:gd name="T44" fmla="*/ 813 w 1716"/>
                              <a:gd name="T45" fmla="*/ 2 h 1713"/>
                              <a:gd name="T46" fmla="*/ 727 w 1716"/>
                              <a:gd name="T47" fmla="*/ 11 h 1713"/>
                              <a:gd name="T48" fmla="*/ 644 w 1716"/>
                              <a:gd name="T49" fmla="*/ 28 h 1713"/>
                              <a:gd name="T50" fmla="*/ 523 w 1716"/>
                              <a:gd name="T51" fmla="*/ 68 h 1713"/>
                              <a:gd name="T52" fmla="*/ 378 w 1716"/>
                              <a:gd name="T53" fmla="*/ 147 h 1713"/>
                              <a:gd name="T54" fmla="*/ 250 w 1716"/>
                              <a:gd name="T55" fmla="*/ 252 h 1713"/>
                              <a:gd name="T56" fmla="*/ 146 w 1716"/>
                              <a:gd name="T57" fmla="*/ 380 h 1713"/>
                              <a:gd name="T58" fmla="*/ 65 w 1716"/>
                              <a:gd name="T59" fmla="*/ 524 h 1713"/>
                              <a:gd name="T60" fmla="*/ 26 w 1716"/>
                              <a:gd name="T61" fmla="*/ 645 h 1713"/>
                              <a:gd name="T62" fmla="*/ 9 w 1716"/>
                              <a:gd name="T63" fmla="*/ 727 h 1713"/>
                              <a:gd name="T64" fmla="*/ 0 w 1716"/>
                              <a:gd name="T65" fmla="*/ 814 h 1713"/>
                              <a:gd name="T66" fmla="*/ 0 w 1716"/>
                              <a:gd name="T67" fmla="*/ 902 h 1713"/>
                              <a:gd name="T68" fmla="*/ 9 w 1716"/>
                              <a:gd name="T69" fmla="*/ 988 h 1713"/>
                              <a:gd name="T70" fmla="*/ 26 w 1716"/>
                              <a:gd name="T71" fmla="*/ 1071 h 1713"/>
                              <a:gd name="T72" fmla="*/ 65 w 1716"/>
                              <a:gd name="T73" fmla="*/ 1191 h 1713"/>
                              <a:gd name="T74" fmla="*/ 146 w 1716"/>
                              <a:gd name="T75" fmla="*/ 1336 h 1713"/>
                              <a:gd name="T76" fmla="*/ 250 w 1716"/>
                              <a:gd name="T77" fmla="*/ 1464 h 1713"/>
                              <a:gd name="T78" fmla="*/ 378 w 1716"/>
                              <a:gd name="T79" fmla="*/ 1567 h 1713"/>
                              <a:gd name="T80" fmla="*/ 523 w 1716"/>
                              <a:gd name="T81" fmla="*/ 1648 h 1713"/>
                              <a:gd name="T82" fmla="*/ 644 w 1716"/>
                              <a:gd name="T83" fmla="*/ 1687 h 1713"/>
                              <a:gd name="T84" fmla="*/ 727 w 1716"/>
                              <a:gd name="T85" fmla="*/ 1704 h 1713"/>
                              <a:gd name="T86" fmla="*/ 813 w 1716"/>
                              <a:gd name="T87" fmla="*/ 1713 h 1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16" h="1713">
                                <a:moveTo>
                                  <a:pt x="857" y="1713"/>
                                </a:moveTo>
                                <a:lnTo>
                                  <a:pt x="902" y="1713"/>
                                </a:lnTo>
                                <a:lnTo>
                                  <a:pt x="945" y="1710"/>
                                </a:lnTo>
                                <a:lnTo>
                                  <a:pt x="989" y="1704"/>
                                </a:lnTo>
                                <a:lnTo>
                                  <a:pt x="1030" y="1697"/>
                                </a:lnTo>
                                <a:lnTo>
                                  <a:pt x="1071" y="1687"/>
                                </a:lnTo>
                                <a:lnTo>
                                  <a:pt x="1113" y="1676"/>
                                </a:lnTo>
                                <a:lnTo>
                                  <a:pt x="1192" y="1648"/>
                                </a:lnTo>
                                <a:lnTo>
                                  <a:pt x="1267" y="1610"/>
                                </a:lnTo>
                                <a:lnTo>
                                  <a:pt x="1337" y="1567"/>
                                </a:lnTo>
                                <a:lnTo>
                                  <a:pt x="1403" y="1518"/>
                                </a:lnTo>
                                <a:lnTo>
                                  <a:pt x="1465" y="1464"/>
                                </a:lnTo>
                                <a:lnTo>
                                  <a:pt x="1520" y="1402"/>
                                </a:lnTo>
                                <a:lnTo>
                                  <a:pt x="1571" y="1336"/>
                                </a:lnTo>
                                <a:lnTo>
                                  <a:pt x="1612" y="1266"/>
                                </a:lnTo>
                                <a:lnTo>
                                  <a:pt x="1650" y="1191"/>
                                </a:lnTo>
                                <a:lnTo>
                                  <a:pt x="1678" y="1112"/>
                                </a:lnTo>
                                <a:lnTo>
                                  <a:pt x="1689" y="1071"/>
                                </a:lnTo>
                                <a:lnTo>
                                  <a:pt x="1699" y="1030"/>
                                </a:lnTo>
                                <a:lnTo>
                                  <a:pt x="1706" y="988"/>
                                </a:lnTo>
                                <a:lnTo>
                                  <a:pt x="1712" y="945"/>
                                </a:lnTo>
                                <a:lnTo>
                                  <a:pt x="1716" y="902"/>
                                </a:lnTo>
                                <a:lnTo>
                                  <a:pt x="1716" y="857"/>
                                </a:lnTo>
                                <a:lnTo>
                                  <a:pt x="1716" y="814"/>
                                </a:lnTo>
                                <a:lnTo>
                                  <a:pt x="1712" y="770"/>
                                </a:lnTo>
                                <a:lnTo>
                                  <a:pt x="1706" y="727"/>
                                </a:lnTo>
                                <a:lnTo>
                                  <a:pt x="1699" y="686"/>
                                </a:lnTo>
                                <a:lnTo>
                                  <a:pt x="1689" y="645"/>
                                </a:lnTo>
                                <a:lnTo>
                                  <a:pt x="1678" y="603"/>
                                </a:lnTo>
                                <a:lnTo>
                                  <a:pt x="1650" y="524"/>
                                </a:lnTo>
                                <a:lnTo>
                                  <a:pt x="1612" y="449"/>
                                </a:lnTo>
                                <a:lnTo>
                                  <a:pt x="1571" y="380"/>
                                </a:lnTo>
                                <a:lnTo>
                                  <a:pt x="1520" y="312"/>
                                </a:lnTo>
                                <a:lnTo>
                                  <a:pt x="1465" y="252"/>
                                </a:lnTo>
                                <a:lnTo>
                                  <a:pt x="1403" y="197"/>
                                </a:lnTo>
                                <a:lnTo>
                                  <a:pt x="1337" y="147"/>
                                </a:lnTo>
                                <a:lnTo>
                                  <a:pt x="1267" y="103"/>
                                </a:lnTo>
                                <a:lnTo>
                                  <a:pt x="1192" y="68"/>
                                </a:lnTo>
                                <a:lnTo>
                                  <a:pt x="1113" y="40"/>
                                </a:lnTo>
                                <a:lnTo>
                                  <a:pt x="1071" y="28"/>
                                </a:lnTo>
                                <a:lnTo>
                                  <a:pt x="1030" y="19"/>
                                </a:lnTo>
                                <a:lnTo>
                                  <a:pt x="989" y="11"/>
                                </a:lnTo>
                                <a:lnTo>
                                  <a:pt x="945" y="6"/>
                                </a:lnTo>
                                <a:lnTo>
                                  <a:pt x="902" y="2"/>
                                </a:lnTo>
                                <a:lnTo>
                                  <a:pt x="857" y="0"/>
                                </a:lnTo>
                                <a:lnTo>
                                  <a:pt x="813" y="2"/>
                                </a:lnTo>
                                <a:lnTo>
                                  <a:pt x="770" y="6"/>
                                </a:lnTo>
                                <a:lnTo>
                                  <a:pt x="727" y="11"/>
                                </a:lnTo>
                                <a:lnTo>
                                  <a:pt x="685" y="19"/>
                                </a:lnTo>
                                <a:lnTo>
                                  <a:pt x="644" y="28"/>
                                </a:lnTo>
                                <a:lnTo>
                                  <a:pt x="602" y="40"/>
                                </a:lnTo>
                                <a:lnTo>
                                  <a:pt x="523" y="68"/>
                                </a:lnTo>
                                <a:lnTo>
                                  <a:pt x="448" y="103"/>
                                </a:lnTo>
                                <a:lnTo>
                                  <a:pt x="378" y="147"/>
                                </a:lnTo>
                                <a:lnTo>
                                  <a:pt x="312" y="197"/>
                                </a:lnTo>
                                <a:lnTo>
                                  <a:pt x="250" y="252"/>
                                </a:lnTo>
                                <a:lnTo>
                                  <a:pt x="195" y="312"/>
                                </a:lnTo>
                                <a:lnTo>
                                  <a:pt x="146" y="380"/>
                                </a:lnTo>
                                <a:lnTo>
                                  <a:pt x="103" y="449"/>
                                </a:lnTo>
                                <a:lnTo>
                                  <a:pt x="65" y="524"/>
                                </a:lnTo>
                                <a:lnTo>
                                  <a:pt x="37" y="603"/>
                                </a:lnTo>
                                <a:lnTo>
                                  <a:pt x="26" y="645"/>
                                </a:lnTo>
                                <a:lnTo>
                                  <a:pt x="16" y="686"/>
                                </a:lnTo>
                                <a:lnTo>
                                  <a:pt x="9" y="727"/>
                                </a:lnTo>
                                <a:lnTo>
                                  <a:pt x="3" y="770"/>
                                </a:lnTo>
                                <a:lnTo>
                                  <a:pt x="0" y="814"/>
                                </a:lnTo>
                                <a:lnTo>
                                  <a:pt x="0" y="857"/>
                                </a:lnTo>
                                <a:lnTo>
                                  <a:pt x="0" y="902"/>
                                </a:lnTo>
                                <a:lnTo>
                                  <a:pt x="3" y="945"/>
                                </a:lnTo>
                                <a:lnTo>
                                  <a:pt x="9" y="988"/>
                                </a:lnTo>
                                <a:lnTo>
                                  <a:pt x="16" y="1030"/>
                                </a:lnTo>
                                <a:lnTo>
                                  <a:pt x="26" y="1071"/>
                                </a:lnTo>
                                <a:lnTo>
                                  <a:pt x="37" y="1112"/>
                                </a:lnTo>
                                <a:lnTo>
                                  <a:pt x="65" y="1191"/>
                                </a:lnTo>
                                <a:lnTo>
                                  <a:pt x="103" y="1266"/>
                                </a:lnTo>
                                <a:lnTo>
                                  <a:pt x="146" y="1336"/>
                                </a:lnTo>
                                <a:lnTo>
                                  <a:pt x="195" y="1402"/>
                                </a:lnTo>
                                <a:lnTo>
                                  <a:pt x="250" y="1464"/>
                                </a:lnTo>
                                <a:lnTo>
                                  <a:pt x="312" y="1518"/>
                                </a:lnTo>
                                <a:lnTo>
                                  <a:pt x="378" y="1567"/>
                                </a:lnTo>
                                <a:lnTo>
                                  <a:pt x="448" y="1610"/>
                                </a:lnTo>
                                <a:lnTo>
                                  <a:pt x="523" y="1648"/>
                                </a:lnTo>
                                <a:lnTo>
                                  <a:pt x="602" y="1676"/>
                                </a:lnTo>
                                <a:lnTo>
                                  <a:pt x="644" y="1687"/>
                                </a:lnTo>
                                <a:lnTo>
                                  <a:pt x="685" y="1697"/>
                                </a:lnTo>
                                <a:lnTo>
                                  <a:pt x="727" y="1704"/>
                                </a:lnTo>
                                <a:lnTo>
                                  <a:pt x="770" y="1710"/>
                                </a:lnTo>
                                <a:lnTo>
                                  <a:pt x="813" y="1713"/>
                                </a:lnTo>
                                <a:lnTo>
                                  <a:pt x="857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"/>
                        <wps:cNvSpPr>
                          <a:spLocks/>
                        </wps:cNvSpPr>
                        <wps:spPr bwMode="auto">
                          <a:xfrm>
                            <a:off x="3115" y="4393"/>
                            <a:ext cx="85" cy="85"/>
                          </a:xfrm>
                          <a:custGeom>
                            <a:avLst/>
                            <a:gdLst>
                              <a:gd name="T0" fmla="*/ 43 w 85"/>
                              <a:gd name="T1" fmla="*/ 85 h 85"/>
                              <a:gd name="T2" fmla="*/ 60 w 85"/>
                              <a:gd name="T3" fmla="*/ 81 h 85"/>
                              <a:gd name="T4" fmla="*/ 74 w 85"/>
                              <a:gd name="T5" fmla="*/ 71 h 85"/>
                              <a:gd name="T6" fmla="*/ 83 w 85"/>
                              <a:gd name="T7" fmla="*/ 58 h 85"/>
                              <a:gd name="T8" fmla="*/ 85 w 85"/>
                              <a:gd name="T9" fmla="*/ 41 h 85"/>
                              <a:gd name="T10" fmla="*/ 83 w 85"/>
                              <a:gd name="T11" fmla="*/ 25 h 85"/>
                              <a:gd name="T12" fmla="*/ 74 w 85"/>
                              <a:gd name="T13" fmla="*/ 13 h 85"/>
                              <a:gd name="T14" fmla="*/ 60 w 85"/>
                              <a:gd name="T15" fmla="*/ 4 h 85"/>
                              <a:gd name="T16" fmla="*/ 43 w 85"/>
                              <a:gd name="T17" fmla="*/ 0 h 85"/>
                              <a:gd name="T18" fmla="*/ 26 w 85"/>
                              <a:gd name="T19" fmla="*/ 4 h 85"/>
                              <a:gd name="T20" fmla="*/ 13 w 85"/>
                              <a:gd name="T21" fmla="*/ 13 h 85"/>
                              <a:gd name="T22" fmla="*/ 4 w 85"/>
                              <a:gd name="T23" fmla="*/ 25 h 85"/>
                              <a:gd name="T24" fmla="*/ 0 w 85"/>
                              <a:gd name="T25" fmla="*/ 41 h 85"/>
                              <a:gd name="T26" fmla="*/ 4 w 85"/>
                              <a:gd name="T27" fmla="*/ 58 h 85"/>
                              <a:gd name="T28" fmla="*/ 13 w 85"/>
                              <a:gd name="T29" fmla="*/ 71 h 85"/>
                              <a:gd name="T30" fmla="*/ 26 w 85"/>
                              <a:gd name="T31" fmla="*/ 81 h 85"/>
                              <a:gd name="T32" fmla="*/ 43 w 85"/>
                              <a:gd name="T33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43" y="85"/>
                                </a:moveTo>
                                <a:lnTo>
                                  <a:pt x="60" y="81"/>
                                </a:lnTo>
                                <a:lnTo>
                                  <a:pt x="74" y="71"/>
                                </a:lnTo>
                                <a:lnTo>
                                  <a:pt x="83" y="58"/>
                                </a:lnTo>
                                <a:lnTo>
                                  <a:pt x="85" y="41"/>
                                </a:lnTo>
                                <a:lnTo>
                                  <a:pt x="83" y="25"/>
                                </a:lnTo>
                                <a:lnTo>
                                  <a:pt x="74" y="13"/>
                                </a:lnTo>
                                <a:lnTo>
                                  <a:pt x="60" y="4"/>
                                </a:lnTo>
                                <a:lnTo>
                                  <a:pt x="43" y="0"/>
                                </a:lnTo>
                                <a:lnTo>
                                  <a:pt x="26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5"/>
                                </a:lnTo>
                                <a:lnTo>
                                  <a:pt x="0" y="41"/>
                                </a:lnTo>
                                <a:lnTo>
                                  <a:pt x="4" y="58"/>
                                </a:lnTo>
                                <a:lnTo>
                                  <a:pt x="13" y="71"/>
                                </a:lnTo>
                                <a:lnTo>
                                  <a:pt x="26" y="81"/>
                                </a:lnTo>
                                <a:lnTo>
                                  <a:pt x="43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3473" y="3743"/>
                            <a:ext cx="55" cy="145"/>
                          </a:xfrm>
                          <a:custGeom>
                            <a:avLst/>
                            <a:gdLst>
                              <a:gd name="T0" fmla="*/ 55 w 55"/>
                              <a:gd name="T1" fmla="*/ 145 h 145"/>
                              <a:gd name="T2" fmla="*/ 34 w 55"/>
                              <a:gd name="T3" fmla="*/ 145 h 145"/>
                              <a:gd name="T4" fmla="*/ 34 w 55"/>
                              <a:gd name="T5" fmla="*/ 43 h 145"/>
                              <a:gd name="T6" fmla="*/ 0 w 55"/>
                              <a:gd name="T7" fmla="*/ 43 h 145"/>
                              <a:gd name="T8" fmla="*/ 0 w 55"/>
                              <a:gd name="T9" fmla="*/ 28 h 145"/>
                              <a:gd name="T10" fmla="*/ 15 w 55"/>
                              <a:gd name="T11" fmla="*/ 26 h 145"/>
                              <a:gd name="T12" fmla="*/ 26 w 55"/>
                              <a:gd name="T13" fmla="*/ 23 h 145"/>
                              <a:gd name="T14" fmla="*/ 34 w 55"/>
                              <a:gd name="T15" fmla="*/ 15 h 145"/>
                              <a:gd name="T16" fmla="*/ 40 w 55"/>
                              <a:gd name="T17" fmla="*/ 0 h 145"/>
                              <a:gd name="T18" fmla="*/ 55 w 55"/>
                              <a:gd name="T19" fmla="*/ 0 h 145"/>
                              <a:gd name="T20" fmla="*/ 55 w 55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5" h="145">
                                <a:moveTo>
                                  <a:pt x="55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3"/>
                                </a:lnTo>
                                <a:lnTo>
                                  <a:pt x="34" y="15"/>
                                </a:lnTo>
                                <a:lnTo>
                                  <a:pt x="40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"/>
                        <wps:cNvSpPr>
                          <a:spLocks/>
                        </wps:cNvSpPr>
                        <wps:spPr bwMode="auto">
                          <a:xfrm>
                            <a:off x="3701" y="3989"/>
                            <a:ext cx="100" cy="145"/>
                          </a:xfrm>
                          <a:custGeom>
                            <a:avLst/>
                            <a:gdLst>
                              <a:gd name="T0" fmla="*/ 4 w 100"/>
                              <a:gd name="T1" fmla="*/ 51 h 145"/>
                              <a:gd name="T2" fmla="*/ 6 w 100"/>
                              <a:gd name="T3" fmla="*/ 36 h 145"/>
                              <a:gd name="T4" fmla="*/ 9 w 100"/>
                              <a:gd name="T5" fmla="*/ 23 h 145"/>
                              <a:gd name="T6" fmla="*/ 15 w 100"/>
                              <a:gd name="T7" fmla="*/ 13 h 145"/>
                              <a:gd name="T8" fmla="*/ 23 w 100"/>
                              <a:gd name="T9" fmla="*/ 8 h 145"/>
                              <a:gd name="T10" fmla="*/ 40 w 100"/>
                              <a:gd name="T11" fmla="*/ 0 h 145"/>
                              <a:gd name="T12" fmla="*/ 55 w 100"/>
                              <a:gd name="T13" fmla="*/ 0 h 145"/>
                              <a:gd name="T14" fmla="*/ 72 w 100"/>
                              <a:gd name="T15" fmla="*/ 2 h 145"/>
                              <a:gd name="T16" fmla="*/ 87 w 100"/>
                              <a:gd name="T17" fmla="*/ 11 h 145"/>
                              <a:gd name="T18" fmla="*/ 96 w 100"/>
                              <a:gd name="T19" fmla="*/ 25 h 145"/>
                              <a:gd name="T20" fmla="*/ 100 w 100"/>
                              <a:gd name="T21" fmla="*/ 42 h 145"/>
                              <a:gd name="T22" fmla="*/ 96 w 100"/>
                              <a:gd name="T23" fmla="*/ 60 h 145"/>
                              <a:gd name="T24" fmla="*/ 89 w 100"/>
                              <a:gd name="T25" fmla="*/ 72 h 145"/>
                              <a:gd name="T26" fmla="*/ 75 w 100"/>
                              <a:gd name="T27" fmla="*/ 83 h 145"/>
                              <a:gd name="T28" fmla="*/ 60 w 100"/>
                              <a:gd name="T29" fmla="*/ 90 h 145"/>
                              <a:gd name="T30" fmla="*/ 45 w 100"/>
                              <a:gd name="T31" fmla="*/ 100 h 145"/>
                              <a:gd name="T32" fmla="*/ 34 w 100"/>
                              <a:gd name="T33" fmla="*/ 107 h 145"/>
                              <a:gd name="T34" fmla="*/ 26 w 100"/>
                              <a:gd name="T35" fmla="*/ 115 h 145"/>
                              <a:gd name="T36" fmla="*/ 23 w 100"/>
                              <a:gd name="T37" fmla="*/ 122 h 145"/>
                              <a:gd name="T38" fmla="*/ 21 w 100"/>
                              <a:gd name="T39" fmla="*/ 126 h 145"/>
                              <a:gd name="T40" fmla="*/ 100 w 100"/>
                              <a:gd name="T41" fmla="*/ 126 h 145"/>
                              <a:gd name="T42" fmla="*/ 100 w 100"/>
                              <a:gd name="T43" fmla="*/ 145 h 145"/>
                              <a:gd name="T44" fmla="*/ 0 w 100"/>
                              <a:gd name="T45" fmla="*/ 145 h 145"/>
                              <a:gd name="T46" fmla="*/ 4 w 100"/>
                              <a:gd name="T47" fmla="*/ 124 h 145"/>
                              <a:gd name="T48" fmla="*/ 9 w 100"/>
                              <a:gd name="T49" fmla="*/ 109 h 145"/>
                              <a:gd name="T50" fmla="*/ 21 w 100"/>
                              <a:gd name="T51" fmla="*/ 96 h 145"/>
                              <a:gd name="T52" fmla="*/ 34 w 100"/>
                              <a:gd name="T53" fmla="*/ 87 h 145"/>
                              <a:gd name="T54" fmla="*/ 53 w 100"/>
                              <a:gd name="T55" fmla="*/ 75 h 145"/>
                              <a:gd name="T56" fmla="*/ 64 w 100"/>
                              <a:gd name="T57" fmla="*/ 70 h 145"/>
                              <a:gd name="T58" fmla="*/ 72 w 100"/>
                              <a:gd name="T59" fmla="*/ 62 h 145"/>
                              <a:gd name="T60" fmla="*/ 77 w 100"/>
                              <a:gd name="T61" fmla="*/ 55 h 145"/>
                              <a:gd name="T62" fmla="*/ 79 w 100"/>
                              <a:gd name="T63" fmla="*/ 42 h 145"/>
                              <a:gd name="T64" fmla="*/ 79 w 100"/>
                              <a:gd name="T65" fmla="*/ 32 h 145"/>
                              <a:gd name="T66" fmla="*/ 73 w 100"/>
                              <a:gd name="T67" fmla="*/ 25 h 145"/>
                              <a:gd name="T68" fmla="*/ 64 w 100"/>
                              <a:gd name="T69" fmla="*/ 17 h 145"/>
                              <a:gd name="T70" fmla="*/ 51 w 100"/>
                              <a:gd name="T71" fmla="*/ 15 h 145"/>
                              <a:gd name="T72" fmla="*/ 41 w 100"/>
                              <a:gd name="T73" fmla="*/ 17 h 145"/>
                              <a:gd name="T74" fmla="*/ 36 w 100"/>
                              <a:gd name="T75" fmla="*/ 19 h 145"/>
                              <a:gd name="T76" fmla="*/ 26 w 100"/>
                              <a:gd name="T77" fmla="*/ 30 h 145"/>
                              <a:gd name="T78" fmla="*/ 23 w 100"/>
                              <a:gd name="T79" fmla="*/ 42 h 145"/>
                              <a:gd name="T80" fmla="*/ 23 w 100"/>
                              <a:gd name="T81" fmla="*/ 51 h 145"/>
                              <a:gd name="T82" fmla="*/ 4 w 100"/>
                              <a:gd name="T83" fmla="*/ 51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0" h="145">
                                <a:moveTo>
                                  <a:pt x="4" y="51"/>
                                </a:moveTo>
                                <a:lnTo>
                                  <a:pt x="6" y="36"/>
                                </a:lnTo>
                                <a:lnTo>
                                  <a:pt x="9" y="23"/>
                                </a:lnTo>
                                <a:lnTo>
                                  <a:pt x="15" y="13"/>
                                </a:lnTo>
                                <a:lnTo>
                                  <a:pt x="23" y="8"/>
                                </a:lnTo>
                                <a:lnTo>
                                  <a:pt x="40" y="0"/>
                                </a:lnTo>
                                <a:lnTo>
                                  <a:pt x="55" y="0"/>
                                </a:lnTo>
                                <a:lnTo>
                                  <a:pt x="72" y="2"/>
                                </a:lnTo>
                                <a:lnTo>
                                  <a:pt x="87" y="11"/>
                                </a:lnTo>
                                <a:lnTo>
                                  <a:pt x="96" y="25"/>
                                </a:lnTo>
                                <a:lnTo>
                                  <a:pt x="100" y="42"/>
                                </a:lnTo>
                                <a:lnTo>
                                  <a:pt x="96" y="60"/>
                                </a:lnTo>
                                <a:lnTo>
                                  <a:pt x="89" y="72"/>
                                </a:lnTo>
                                <a:lnTo>
                                  <a:pt x="75" y="83"/>
                                </a:lnTo>
                                <a:lnTo>
                                  <a:pt x="60" y="90"/>
                                </a:lnTo>
                                <a:lnTo>
                                  <a:pt x="45" y="100"/>
                                </a:lnTo>
                                <a:lnTo>
                                  <a:pt x="34" y="107"/>
                                </a:lnTo>
                                <a:lnTo>
                                  <a:pt x="26" y="115"/>
                                </a:lnTo>
                                <a:lnTo>
                                  <a:pt x="23" y="122"/>
                                </a:lnTo>
                                <a:lnTo>
                                  <a:pt x="21" y="126"/>
                                </a:lnTo>
                                <a:lnTo>
                                  <a:pt x="100" y="126"/>
                                </a:lnTo>
                                <a:lnTo>
                                  <a:pt x="100" y="145"/>
                                </a:lnTo>
                                <a:lnTo>
                                  <a:pt x="0" y="145"/>
                                </a:lnTo>
                                <a:lnTo>
                                  <a:pt x="4" y="124"/>
                                </a:lnTo>
                                <a:lnTo>
                                  <a:pt x="9" y="109"/>
                                </a:lnTo>
                                <a:lnTo>
                                  <a:pt x="21" y="96"/>
                                </a:lnTo>
                                <a:lnTo>
                                  <a:pt x="34" y="87"/>
                                </a:lnTo>
                                <a:lnTo>
                                  <a:pt x="53" y="75"/>
                                </a:lnTo>
                                <a:lnTo>
                                  <a:pt x="64" y="70"/>
                                </a:lnTo>
                                <a:lnTo>
                                  <a:pt x="72" y="62"/>
                                </a:lnTo>
                                <a:lnTo>
                                  <a:pt x="77" y="55"/>
                                </a:lnTo>
                                <a:lnTo>
                                  <a:pt x="79" y="42"/>
                                </a:lnTo>
                                <a:lnTo>
                                  <a:pt x="79" y="32"/>
                                </a:lnTo>
                                <a:lnTo>
                                  <a:pt x="73" y="25"/>
                                </a:lnTo>
                                <a:lnTo>
                                  <a:pt x="64" y="17"/>
                                </a:lnTo>
                                <a:lnTo>
                                  <a:pt x="51" y="15"/>
                                </a:lnTo>
                                <a:lnTo>
                                  <a:pt x="41" y="17"/>
                                </a:lnTo>
                                <a:lnTo>
                                  <a:pt x="36" y="19"/>
                                </a:lnTo>
                                <a:lnTo>
                                  <a:pt x="26" y="30"/>
                                </a:lnTo>
                                <a:lnTo>
                                  <a:pt x="23" y="42"/>
                                </a:lnTo>
                                <a:lnTo>
                                  <a:pt x="23" y="51"/>
                                </a:lnTo>
                                <a:lnTo>
                                  <a:pt x="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7"/>
                        <wps:cNvSpPr>
                          <a:spLocks/>
                        </wps:cNvSpPr>
                        <wps:spPr bwMode="auto">
                          <a:xfrm>
                            <a:off x="3810" y="4324"/>
                            <a:ext cx="100" cy="148"/>
                          </a:xfrm>
                          <a:custGeom>
                            <a:avLst/>
                            <a:gdLst>
                              <a:gd name="T0" fmla="*/ 38 w 100"/>
                              <a:gd name="T1" fmla="*/ 62 h 148"/>
                              <a:gd name="T2" fmla="*/ 49 w 100"/>
                              <a:gd name="T3" fmla="*/ 63 h 148"/>
                              <a:gd name="T4" fmla="*/ 59 w 100"/>
                              <a:gd name="T5" fmla="*/ 62 h 148"/>
                              <a:gd name="T6" fmla="*/ 68 w 100"/>
                              <a:gd name="T7" fmla="*/ 58 h 148"/>
                              <a:gd name="T8" fmla="*/ 74 w 100"/>
                              <a:gd name="T9" fmla="*/ 50 h 148"/>
                              <a:gd name="T10" fmla="*/ 76 w 100"/>
                              <a:gd name="T11" fmla="*/ 39 h 148"/>
                              <a:gd name="T12" fmla="*/ 76 w 100"/>
                              <a:gd name="T13" fmla="*/ 32 h 148"/>
                              <a:gd name="T14" fmla="*/ 72 w 100"/>
                              <a:gd name="T15" fmla="*/ 24 h 148"/>
                              <a:gd name="T16" fmla="*/ 62 w 100"/>
                              <a:gd name="T17" fmla="*/ 18 h 148"/>
                              <a:gd name="T18" fmla="*/ 49 w 100"/>
                              <a:gd name="T19" fmla="*/ 16 h 148"/>
                              <a:gd name="T20" fmla="*/ 42 w 100"/>
                              <a:gd name="T21" fmla="*/ 16 h 148"/>
                              <a:gd name="T22" fmla="*/ 34 w 100"/>
                              <a:gd name="T23" fmla="*/ 18 h 148"/>
                              <a:gd name="T24" fmla="*/ 27 w 100"/>
                              <a:gd name="T25" fmla="*/ 28 h 148"/>
                              <a:gd name="T26" fmla="*/ 23 w 100"/>
                              <a:gd name="T27" fmla="*/ 37 h 148"/>
                              <a:gd name="T28" fmla="*/ 21 w 100"/>
                              <a:gd name="T29" fmla="*/ 47 h 148"/>
                              <a:gd name="T30" fmla="*/ 4 w 100"/>
                              <a:gd name="T31" fmla="*/ 47 h 148"/>
                              <a:gd name="T32" fmla="*/ 6 w 100"/>
                              <a:gd name="T33" fmla="*/ 32 h 148"/>
                              <a:gd name="T34" fmla="*/ 13 w 100"/>
                              <a:gd name="T35" fmla="*/ 15 h 148"/>
                              <a:gd name="T36" fmla="*/ 19 w 100"/>
                              <a:gd name="T37" fmla="*/ 9 h 148"/>
                              <a:gd name="T38" fmla="*/ 27 w 100"/>
                              <a:gd name="T39" fmla="*/ 3 h 148"/>
                              <a:gd name="T40" fmla="*/ 38 w 100"/>
                              <a:gd name="T41" fmla="*/ 0 h 148"/>
                              <a:gd name="T42" fmla="*/ 51 w 100"/>
                              <a:gd name="T43" fmla="*/ 0 h 148"/>
                              <a:gd name="T44" fmla="*/ 70 w 100"/>
                              <a:gd name="T45" fmla="*/ 1 h 148"/>
                              <a:gd name="T46" fmla="*/ 83 w 100"/>
                              <a:gd name="T47" fmla="*/ 11 h 148"/>
                              <a:gd name="T48" fmla="*/ 93 w 100"/>
                              <a:gd name="T49" fmla="*/ 22 h 148"/>
                              <a:gd name="T50" fmla="*/ 94 w 100"/>
                              <a:gd name="T51" fmla="*/ 37 h 148"/>
                              <a:gd name="T52" fmla="*/ 93 w 100"/>
                              <a:gd name="T53" fmla="*/ 50 h 148"/>
                              <a:gd name="T54" fmla="*/ 89 w 100"/>
                              <a:gd name="T55" fmla="*/ 58 h 148"/>
                              <a:gd name="T56" fmla="*/ 83 w 100"/>
                              <a:gd name="T57" fmla="*/ 63 h 148"/>
                              <a:gd name="T58" fmla="*/ 77 w 100"/>
                              <a:gd name="T59" fmla="*/ 67 h 148"/>
                              <a:gd name="T60" fmla="*/ 77 w 100"/>
                              <a:gd name="T61" fmla="*/ 67 h 148"/>
                              <a:gd name="T62" fmla="*/ 87 w 100"/>
                              <a:gd name="T63" fmla="*/ 73 h 148"/>
                              <a:gd name="T64" fmla="*/ 94 w 100"/>
                              <a:gd name="T65" fmla="*/ 78 h 148"/>
                              <a:gd name="T66" fmla="*/ 98 w 100"/>
                              <a:gd name="T67" fmla="*/ 88 h 148"/>
                              <a:gd name="T68" fmla="*/ 100 w 100"/>
                              <a:gd name="T69" fmla="*/ 101 h 148"/>
                              <a:gd name="T70" fmla="*/ 98 w 100"/>
                              <a:gd name="T71" fmla="*/ 118 h 148"/>
                              <a:gd name="T72" fmla="*/ 89 w 100"/>
                              <a:gd name="T73" fmla="*/ 133 h 148"/>
                              <a:gd name="T74" fmla="*/ 72 w 100"/>
                              <a:gd name="T75" fmla="*/ 144 h 148"/>
                              <a:gd name="T76" fmla="*/ 61 w 100"/>
                              <a:gd name="T77" fmla="*/ 146 h 148"/>
                              <a:gd name="T78" fmla="*/ 49 w 100"/>
                              <a:gd name="T79" fmla="*/ 148 h 148"/>
                              <a:gd name="T80" fmla="*/ 34 w 100"/>
                              <a:gd name="T81" fmla="*/ 146 h 148"/>
                              <a:gd name="T82" fmla="*/ 21 w 100"/>
                              <a:gd name="T83" fmla="*/ 140 h 148"/>
                              <a:gd name="T84" fmla="*/ 12 w 100"/>
                              <a:gd name="T85" fmla="*/ 133 h 148"/>
                              <a:gd name="T86" fmla="*/ 6 w 100"/>
                              <a:gd name="T87" fmla="*/ 124 h 148"/>
                              <a:gd name="T88" fmla="*/ 0 w 100"/>
                              <a:gd name="T89" fmla="*/ 99 h 148"/>
                              <a:gd name="T90" fmla="*/ 19 w 100"/>
                              <a:gd name="T91" fmla="*/ 99 h 148"/>
                              <a:gd name="T92" fmla="*/ 19 w 100"/>
                              <a:gd name="T93" fmla="*/ 110 h 148"/>
                              <a:gd name="T94" fmla="*/ 25 w 100"/>
                              <a:gd name="T95" fmla="*/ 120 h 148"/>
                              <a:gd name="T96" fmla="*/ 34 w 100"/>
                              <a:gd name="T97" fmla="*/ 127 h 148"/>
                              <a:gd name="T98" fmla="*/ 40 w 100"/>
                              <a:gd name="T99" fmla="*/ 131 h 148"/>
                              <a:gd name="T100" fmla="*/ 49 w 100"/>
                              <a:gd name="T101" fmla="*/ 131 h 148"/>
                              <a:gd name="T102" fmla="*/ 62 w 100"/>
                              <a:gd name="T103" fmla="*/ 129 h 148"/>
                              <a:gd name="T104" fmla="*/ 72 w 100"/>
                              <a:gd name="T105" fmla="*/ 124 h 148"/>
                              <a:gd name="T106" fmla="*/ 79 w 100"/>
                              <a:gd name="T107" fmla="*/ 114 h 148"/>
                              <a:gd name="T108" fmla="*/ 81 w 100"/>
                              <a:gd name="T109" fmla="*/ 103 h 148"/>
                              <a:gd name="T110" fmla="*/ 77 w 100"/>
                              <a:gd name="T111" fmla="*/ 90 h 148"/>
                              <a:gd name="T112" fmla="*/ 70 w 100"/>
                              <a:gd name="T113" fmla="*/ 82 h 148"/>
                              <a:gd name="T114" fmla="*/ 59 w 100"/>
                              <a:gd name="T115" fmla="*/ 78 h 148"/>
                              <a:gd name="T116" fmla="*/ 47 w 100"/>
                              <a:gd name="T117" fmla="*/ 77 h 148"/>
                              <a:gd name="T118" fmla="*/ 38 w 100"/>
                              <a:gd name="T119" fmla="*/ 77 h 148"/>
                              <a:gd name="T120" fmla="*/ 38 w 100"/>
                              <a:gd name="T121" fmla="*/ 6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38" y="62"/>
                                </a:moveTo>
                                <a:lnTo>
                                  <a:pt x="49" y="63"/>
                                </a:lnTo>
                                <a:lnTo>
                                  <a:pt x="59" y="62"/>
                                </a:lnTo>
                                <a:lnTo>
                                  <a:pt x="68" y="58"/>
                                </a:lnTo>
                                <a:lnTo>
                                  <a:pt x="74" y="50"/>
                                </a:lnTo>
                                <a:lnTo>
                                  <a:pt x="76" y="39"/>
                                </a:lnTo>
                                <a:lnTo>
                                  <a:pt x="76" y="32"/>
                                </a:lnTo>
                                <a:lnTo>
                                  <a:pt x="72" y="24"/>
                                </a:lnTo>
                                <a:lnTo>
                                  <a:pt x="62" y="18"/>
                                </a:lnTo>
                                <a:lnTo>
                                  <a:pt x="49" y="16"/>
                                </a:lnTo>
                                <a:lnTo>
                                  <a:pt x="42" y="16"/>
                                </a:lnTo>
                                <a:lnTo>
                                  <a:pt x="34" y="18"/>
                                </a:lnTo>
                                <a:lnTo>
                                  <a:pt x="27" y="28"/>
                                </a:lnTo>
                                <a:lnTo>
                                  <a:pt x="23" y="37"/>
                                </a:lnTo>
                                <a:lnTo>
                                  <a:pt x="21" y="47"/>
                                </a:lnTo>
                                <a:lnTo>
                                  <a:pt x="4" y="47"/>
                                </a:lnTo>
                                <a:lnTo>
                                  <a:pt x="6" y="32"/>
                                </a:lnTo>
                                <a:lnTo>
                                  <a:pt x="13" y="15"/>
                                </a:lnTo>
                                <a:lnTo>
                                  <a:pt x="19" y="9"/>
                                </a:lnTo>
                                <a:lnTo>
                                  <a:pt x="27" y="3"/>
                                </a:lnTo>
                                <a:lnTo>
                                  <a:pt x="38" y="0"/>
                                </a:lnTo>
                                <a:lnTo>
                                  <a:pt x="51" y="0"/>
                                </a:lnTo>
                                <a:lnTo>
                                  <a:pt x="70" y="1"/>
                                </a:lnTo>
                                <a:lnTo>
                                  <a:pt x="83" y="11"/>
                                </a:lnTo>
                                <a:lnTo>
                                  <a:pt x="93" y="22"/>
                                </a:lnTo>
                                <a:lnTo>
                                  <a:pt x="94" y="37"/>
                                </a:lnTo>
                                <a:lnTo>
                                  <a:pt x="93" y="50"/>
                                </a:lnTo>
                                <a:lnTo>
                                  <a:pt x="89" y="58"/>
                                </a:lnTo>
                                <a:lnTo>
                                  <a:pt x="83" y="63"/>
                                </a:lnTo>
                                <a:lnTo>
                                  <a:pt x="77" y="67"/>
                                </a:lnTo>
                                <a:lnTo>
                                  <a:pt x="87" y="73"/>
                                </a:lnTo>
                                <a:lnTo>
                                  <a:pt x="94" y="78"/>
                                </a:lnTo>
                                <a:lnTo>
                                  <a:pt x="98" y="88"/>
                                </a:lnTo>
                                <a:lnTo>
                                  <a:pt x="100" y="101"/>
                                </a:lnTo>
                                <a:lnTo>
                                  <a:pt x="98" y="118"/>
                                </a:lnTo>
                                <a:lnTo>
                                  <a:pt x="89" y="133"/>
                                </a:lnTo>
                                <a:lnTo>
                                  <a:pt x="72" y="144"/>
                                </a:lnTo>
                                <a:lnTo>
                                  <a:pt x="61" y="146"/>
                                </a:lnTo>
                                <a:lnTo>
                                  <a:pt x="49" y="148"/>
                                </a:lnTo>
                                <a:lnTo>
                                  <a:pt x="34" y="146"/>
                                </a:lnTo>
                                <a:lnTo>
                                  <a:pt x="21" y="140"/>
                                </a:lnTo>
                                <a:lnTo>
                                  <a:pt x="12" y="133"/>
                                </a:lnTo>
                                <a:lnTo>
                                  <a:pt x="6" y="124"/>
                                </a:lnTo>
                                <a:lnTo>
                                  <a:pt x="0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10"/>
                                </a:lnTo>
                                <a:lnTo>
                                  <a:pt x="25" y="120"/>
                                </a:lnTo>
                                <a:lnTo>
                                  <a:pt x="34" y="127"/>
                                </a:lnTo>
                                <a:lnTo>
                                  <a:pt x="40" y="131"/>
                                </a:lnTo>
                                <a:lnTo>
                                  <a:pt x="49" y="131"/>
                                </a:lnTo>
                                <a:lnTo>
                                  <a:pt x="62" y="129"/>
                                </a:lnTo>
                                <a:lnTo>
                                  <a:pt x="72" y="124"/>
                                </a:lnTo>
                                <a:lnTo>
                                  <a:pt x="79" y="114"/>
                                </a:lnTo>
                                <a:lnTo>
                                  <a:pt x="81" y="103"/>
                                </a:lnTo>
                                <a:lnTo>
                                  <a:pt x="77" y="90"/>
                                </a:lnTo>
                                <a:lnTo>
                                  <a:pt x="70" y="82"/>
                                </a:lnTo>
                                <a:lnTo>
                                  <a:pt x="59" y="78"/>
                                </a:lnTo>
                                <a:lnTo>
                                  <a:pt x="47" y="77"/>
                                </a:lnTo>
                                <a:lnTo>
                                  <a:pt x="38" y="77"/>
                                </a:lnTo>
                                <a:lnTo>
                                  <a:pt x="38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8"/>
                        <wps:cNvSpPr>
                          <a:spLocks noEditPoints="1"/>
                        </wps:cNvSpPr>
                        <wps:spPr bwMode="auto">
                          <a:xfrm>
                            <a:off x="3752" y="4637"/>
                            <a:ext cx="102" cy="14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11 h 145"/>
                              <a:gd name="T2" fmla="*/ 102 w 102"/>
                              <a:gd name="T3" fmla="*/ 94 h 145"/>
                              <a:gd name="T4" fmla="*/ 81 w 102"/>
                              <a:gd name="T5" fmla="*/ 94 h 145"/>
                              <a:gd name="T6" fmla="*/ 81 w 102"/>
                              <a:gd name="T7" fmla="*/ 0 h 145"/>
                              <a:gd name="T8" fmla="*/ 66 w 102"/>
                              <a:gd name="T9" fmla="*/ 0 h 145"/>
                              <a:gd name="T10" fmla="*/ 0 w 102"/>
                              <a:gd name="T11" fmla="*/ 92 h 145"/>
                              <a:gd name="T12" fmla="*/ 0 w 102"/>
                              <a:gd name="T13" fmla="*/ 111 h 145"/>
                              <a:gd name="T14" fmla="*/ 62 w 102"/>
                              <a:gd name="T15" fmla="*/ 111 h 145"/>
                              <a:gd name="T16" fmla="*/ 62 w 102"/>
                              <a:gd name="T17" fmla="*/ 145 h 145"/>
                              <a:gd name="T18" fmla="*/ 81 w 102"/>
                              <a:gd name="T19" fmla="*/ 145 h 145"/>
                              <a:gd name="T20" fmla="*/ 81 w 102"/>
                              <a:gd name="T21" fmla="*/ 111 h 145"/>
                              <a:gd name="T22" fmla="*/ 102 w 102"/>
                              <a:gd name="T23" fmla="*/ 111 h 145"/>
                              <a:gd name="T24" fmla="*/ 62 w 102"/>
                              <a:gd name="T25" fmla="*/ 28 h 145"/>
                              <a:gd name="T26" fmla="*/ 62 w 102"/>
                              <a:gd name="T27" fmla="*/ 28 h 145"/>
                              <a:gd name="T28" fmla="*/ 62 w 102"/>
                              <a:gd name="T29" fmla="*/ 94 h 145"/>
                              <a:gd name="T30" fmla="*/ 17 w 102"/>
                              <a:gd name="T31" fmla="*/ 94 h 145"/>
                              <a:gd name="T32" fmla="*/ 62 w 102"/>
                              <a:gd name="T33" fmla="*/ 28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45">
                                <a:moveTo>
                                  <a:pt x="102" y="111"/>
                                </a:moveTo>
                                <a:lnTo>
                                  <a:pt x="102" y="94"/>
                                </a:lnTo>
                                <a:lnTo>
                                  <a:pt x="81" y="94"/>
                                </a:lnTo>
                                <a:lnTo>
                                  <a:pt x="81" y="0"/>
                                </a:lnTo>
                                <a:lnTo>
                                  <a:pt x="66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111"/>
                                </a:lnTo>
                                <a:lnTo>
                                  <a:pt x="62" y="111"/>
                                </a:lnTo>
                                <a:lnTo>
                                  <a:pt x="62" y="145"/>
                                </a:lnTo>
                                <a:lnTo>
                                  <a:pt x="81" y="145"/>
                                </a:lnTo>
                                <a:lnTo>
                                  <a:pt x="81" y="111"/>
                                </a:lnTo>
                                <a:lnTo>
                                  <a:pt x="102" y="111"/>
                                </a:lnTo>
                                <a:close/>
                                <a:moveTo>
                                  <a:pt x="62" y="28"/>
                                </a:moveTo>
                                <a:lnTo>
                                  <a:pt x="62" y="28"/>
                                </a:lnTo>
                                <a:lnTo>
                                  <a:pt x="62" y="94"/>
                                </a:lnTo>
                                <a:lnTo>
                                  <a:pt x="17" y="94"/>
                                </a:lnTo>
                                <a:lnTo>
                                  <a:pt x="62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3498" y="4910"/>
                            <a:ext cx="99" cy="144"/>
                          </a:xfrm>
                          <a:custGeom>
                            <a:avLst/>
                            <a:gdLst>
                              <a:gd name="T0" fmla="*/ 24 w 99"/>
                              <a:gd name="T1" fmla="*/ 56 h 144"/>
                              <a:gd name="T2" fmla="*/ 35 w 99"/>
                              <a:gd name="T3" fmla="*/ 50 h 144"/>
                              <a:gd name="T4" fmla="*/ 52 w 99"/>
                              <a:gd name="T5" fmla="*/ 49 h 144"/>
                              <a:gd name="T6" fmla="*/ 69 w 99"/>
                              <a:gd name="T7" fmla="*/ 50 h 144"/>
                              <a:gd name="T8" fmla="*/ 84 w 99"/>
                              <a:gd name="T9" fmla="*/ 60 h 144"/>
                              <a:gd name="T10" fmla="*/ 96 w 99"/>
                              <a:gd name="T11" fmla="*/ 75 h 144"/>
                              <a:gd name="T12" fmla="*/ 97 w 99"/>
                              <a:gd name="T13" fmla="*/ 84 h 144"/>
                              <a:gd name="T14" fmla="*/ 99 w 99"/>
                              <a:gd name="T15" fmla="*/ 94 h 144"/>
                              <a:gd name="T16" fmla="*/ 97 w 99"/>
                              <a:gd name="T17" fmla="*/ 109 h 144"/>
                              <a:gd name="T18" fmla="*/ 90 w 99"/>
                              <a:gd name="T19" fmla="*/ 126 h 144"/>
                              <a:gd name="T20" fmla="*/ 82 w 99"/>
                              <a:gd name="T21" fmla="*/ 133 h 144"/>
                              <a:gd name="T22" fmla="*/ 75 w 99"/>
                              <a:gd name="T23" fmla="*/ 139 h 144"/>
                              <a:gd name="T24" fmla="*/ 62 w 99"/>
                              <a:gd name="T25" fmla="*/ 142 h 144"/>
                              <a:gd name="T26" fmla="*/ 47 w 99"/>
                              <a:gd name="T27" fmla="*/ 144 h 144"/>
                              <a:gd name="T28" fmla="*/ 32 w 99"/>
                              <a:gd name="T29" fmla="*/ 142 h 144"/>
                              <a:gd name="T30" fmla="*/ 16 w 99"/>
                              <a:gd name="T31" fmla="*/ 137 h 144"/>
                              <a:gd name="T32" fmla="*/ 5 w 99"/>
                              <a:gd name="T33" fmla="*/ 126 h 144"/>
                              <a:gd name="T34" fmla="*/ 1 w 99"/>
                              <a:gd name="T35" fmla="*/ 116 h 144"/>
                              <a:gd name="T36" fmla="*/ 0 w 99"/>
                              <a:gd name="T37" fmla="*/ 105 h 144"/>
                              <a:gd name="T38" fmla="*/ 18 w 99"/>
                              <a:gd name="T39" fmla="*/ 105 h 144"/>
                              <a:gd name="T40" fmla="*/ 22 w 99"/>
                              <a:gd name="T41" fmla="*/ 116 h 144"/>
                              <a:gd name="T42" fmla="*/ 28 w 99"/>
                              <a:gd name="T43" fmla="*/ 124 h 144"/>
                              <a:gd name="T44" fmla="*/ 37 w 99"/>
                              <a:gd name="T45" fmla="*/ 127 h 144"/>
                              <a:gd name="T46" fmla="*/ 49 w 99"/>
                              <a:gd name="T47" fmla="*/ 129 h 144"/>
                              <a:gd name="T48" fmla="*/ 62 w 99"/>
                              <a:gd name="T49" fmla="*/ 127 h 144"/>
                              <a:gd name="T50" fmla="*/ 71 w 99"/>
                              <a:gd name="T51" fmla="*/ 120 h 144"/>
                              <a:gd name="T52" fmla="*/ 79 w 99"/>
                              <a:gd name="T53" fmla="*/ 109 h 144"/>
                              <a:gd name="T54" fmla="*/ 81 w 99"/>
                              <a:gd name="T55" fmla="*/ 96 h 144"/>
                              <a:gd name="T56" fmla="*/ 77 w 99"/>
                              <a:gd name="T57" fmla="*/ 82 h 144"/>
                              <a:gd name="T58" fmla="*/ 71 w 99"/>
                              <a:gd name="T59" fmla="*/ 73 h 144"/>
                              <a:gd name="T60" fmla="*/ 60 w 99"/>
                              <a:gd name="T61" fmla="*/ 65 h 144"/>
                              <a:gd name="T62" fmla="*/ 47 w 99"/>
                              <a:gd name="T63" fmla="*/ 64 h 144"/>
                              <a:gd name="T64" fmla="*/ 33 w 99"/>
                              <a:gd name="T65" fmla="*/ 67 h 144"/>
                              <a:gd name="T66" fmla="*/ 20 w 99"/>
                              <a:gd name="T67" fmla="*/ 77 h 144"/>
                              <a:gd name="T68" fmla="*/ 5 w 99"/>
                              <a:gd name="T69" fmla="*/ 77 h 144"/>
                              <a:gd name="T70" fmla="*/ 16 w 99"/>
                              <a:gd name="T71" fmla="*/ 0 h 144"/>
                              <a:gd name="T72" fmla="*/ 92 w 99"/>
                              <a:gd name="T73" fmla="*/ 0 h 144"/>
                              <a:gd name="T74" fmla="*/ 92 w 99"/>
                              <a:gd name="T75" fmla="*/ 17 h 144"/>
                              <a:gd name="T76" fmla="*/ 30 w 99"/>
                              <a:gd name="T77" fmla="*/ 17 h 144"/>
                              <a:gd name="T78" fmla="*/ 24 w 99"/>
                              <a:gd name="T79" fmla="*/ 56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9" h="144">
                                <a:moveTo>
                                  <a:pt x="24" y="56"/>
                                </a:moveTo>
                                <a:lnTo>
                                  <a:pt x="35" y="50"/>
                                </a:lnTo>
                                <a:lnTo>
                                  <a:pt x="52" y="49"/>
                                </a:lnTo>
                                <a:lnTo>
                                  <a:pt x="69" y="50"/>
                                </a:lnTo>
                                <a:lnTo>
                                  <a:pt x="84" y="60"/>
                                </a:lnTo>
                                <a:lnTo>
                                  <a:pt x="96" y="75"/>
                                </a:lnTo>
                                <a:lnTo>
                                  <a:pt x="97" y="84"/>
                                </a:lnTo>
                                <a:lnTo>
                                  <a:pt x="99" y="94"/>
                                </a:lnTo>
                                <a:lnTo>
                                  <a:pt x="97" y="109"/>
                                </a:lnTo>
                                <a:lnTo>
                                  <a:pt x="90" y="126"/>
                                </a:lnTo>
                                <a:lnTo>
                                  <a:pt x="82" y="133"/>
                                </a:lnTo>
                                <a:lnTo>
                                  <a:pt x="75" y="139"/>
                                </a:lnTo>
                                <a:lnTo>
                                  <a:pt x="62" y="142"/>
                                </a:lnTo>
                                <a:lnTo>
                                  <a:pt x="47" y="144"/>
                                </a:lnTo>
                                <a:lnTo>
                                  <a:pt x="32" y="142"/>
                                </a:lnTo>
                                <a:lnTo>
                                  <a:pt x="16" y="137"/>
                                </a:lnTo>
                                <a:lnTo>
                                  <a:pt x="5" y="126"/>
                                </a:lnTo>
                                <a:lnTo>
                                  <a:pt x="1" y="116"/>
                                </a:lnTo>
                                <a:lnTo>
                                  <a:pt x="0" y="105"/>
                                </a:lnTo>
                                <a:lnTo>
                                  <a:pt x="18" y="105"/>
                                </a:lnTo>
                                <a:lnTo>
                                  <a:pt x="22" y="116"/>
                                </a:lnTo>
                                <a:lnTo>
                                  <a:pt x="28" y="124"/>
                                </a:lnTo>
                                <a:lnTo>
                                  <a:pt x="37" y="127"/>
                                </a:lnTo>
                                <a:lnTo>
                                  <a:pt x="49" y="129"/>
                                </a:lnTo>
                                <a:lnTo>
                                  <a:pt x="62" y="127"/>
                                </a:lnTo>
                                <a:lnTo>
                                  <a:pt x="71" y="120"/>
                                </a:lnTo>
                                <a:lnTo>
                                  <a:pt x="79" y="109"/>
                                </a:lnTo>
                                <a:lnTo>
                                  <a:pt x="81" y="96"/>
                                </a:lnTo>
                                <a:lnTo>
                                  <a:pt x="77" y="82"/>
                                </a:lnTo>
                                <a:lnTo>
                                  <a:pt x="71" y="73"/>
                                </a:lnTo>
                                <a:lnTo>
                                  <a:pt x="60" y="65"/>
                                </a:lnTo>
                                <a:lnTo>
                                  <a:pt x="47" y="64"/>
                                </a:lnTo>
                                <a:lnTo>
                                  <a:pt x="33" y="67"/>
                                </a:lnTo>
                                <a:lnTo>
                                  <a:pt x="20" y="77"/>
                                </a:lnTo>
                                <a:lnTo>
                                  <a:pt x="5" y="77"/>
                                </a:lnTo>
                                <a:lnTo>
                                  <a:pt x="1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17"/>
                                </a:lnTo>
                                <a:lnTo>
                                  <a:pt x="30" y="17"/>
                                </a:lnTo>
                                <a:lnTo>
                                  <a:pt x="24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0"/>
                        <wps:cNvSpPr>
                          <a:spLocks noEditPoints="1"/>
                        </wps:cNvSpPr>
                        <wps:spPr bwMode="auto">
                          <a:xfrm>
                            <a:off x="3106" y="5039"/>
                            <a:ext cx="100" cy="149"/>
                          </a:xfrm>
                          <a:custGeom>
                            <a:avLst/>
                            <a:gdLst>
                              <a:gd name="T0" fmla="*/ 96 w 100"/>
                              <a:gd name="T1" fmla="*/ 38 h 149"/>
                              <a:gd name="T2" fmla="*/ 90 w 100"/>
                              <a:gd name="T3" fmla="*/ 19 h 149"/>
                              <a:gd name="T4" fmla="*/ 81 w 100"/>
                              <a:gd name="T5" fmla="*/ 8 h 149"/>
                              <a:gd name="T6" fmla="*/ 68 w 100"/>
                              <a:gd name="T7" fmla="*/ 0 h 149"/>
                              <a:gd name="T8" fmla="*/ 52 w 100"/>
                              <a:gd name="T9" fmla="*/ 0 h 149"/>
                              <a:gd name="T10" fmla="*/ 39 w 100"/>
                              <a:gd name="T11" fmla="*/ 2 h 149"/>
                              <a:gd name="T12" fmla="*/ 28 w 100"/>
                              <a:gd name="T13" fmla="*/ 8 h 149"/>
                              <a:gd name="T14" fmla="*/ 19 w 100"/>
                              <a:gd name="T15" fmla="*/ 15 h 149"/>
                              <a:gd name="T16" fmla="*/ 11 w 100"/>
                              <a:gd name="T17" fmla="*/ 27 h 149"/>
                              <a:gd name="T18" fmla="*/ 3 w 100"/>
                              <a:gd name="T19" fmla="*/ 51 h 149"/>
                              <a:gd name="T20" fmla="*/ 0 w 100"/>
                              <a:gd name="T21" fmla="*/ 77 h 149"/>
                              <a:gd name="T22" fmla="*/ 3 w 100"/>
                              <a:gd name="T23" fmla="*/ 104 h 149"/>
                              <a:gd name="T24" fmla="*/ 5 w 100"/>
                              <a:gd name="T25" fmla="*/ 117 h 149"/>
                              <a:gd name="T26" fmla="*/ 11 w 100"/>
                              <a:gd name="T27" fmla="*/ 126 h 149"/>
                              <a:gd name="T28" fmla="*/ 20 w 100"/>
                              <a:gd name="T29" fmla="*/ 137 h 149"/>
                              <a:gd name="T30" fmla="*/ 30 w 100"/>
                              <a:gd name="T31" fmla="*/ 143 h 149"/>
                              <a:gd name="T32" fmla="*/ 41 w 100"/>
                              <a:gd name="T33" fmla="*/ 147 h 149"/>
                              <a:gd name="T34" fmla="*/ 49 w 100"/>
                              <a:gd name="T35" fmla="*/ 149 h 149"/>
                              <a:gd name="T36" fmla="*/ 62 w 100"/>
                              <a:gd name="T37" fmla="*/ 147 h 149"/>
                              <a:gd name="T38" fmla="*/ 71 w 100"/>
                              <a:gd name="T39" fmla="*/ 145 h 149"/>
                              <a:gd name="T40" fmla="*/ 84 w 100"/>
                              <a:gd name="T41" fmla="*/ 134 h 149"/>
                              <a:gd name="T42" fmla="*/ 92 w 100"/>
                              <a:gd name="T43" fmla="*/ 126 h 149"/>
                              <a:gd name="T44" fmla="*/ 96 w 100"/>
                              <a:gd name="T45" fmla="*/ 117 h 149"/>
                              <a:gd name="T46" fmla="*/ 100 w 100"/>
                              <a:gd name="T47" fmla="*/ 98 h 149"/>
                              <a:gd name="T48" fmla="*/ 98 w 100"/>
                              <a:gd name="T49" fmla="*/ 87 h 149"/>
                              <a:gd name="T50" fmla="*/ 94 w 100"/>
                              <a:gd name="T51" fmla="*/ 75 h 149"/>
                              <a:gd name="T52" fmla="*/ 83 w 100"/>
                              <a:gd name="T53" fmla="*/ 62 h 149"/>
                              <a:gd name="T54" fmla="*/ 68 w 100"/>
                              <a:gd name="T55" fmla="*/ 55 h 149"/>
                              <a:gd name="T56" fmla="*/ 52 w 100"/>
                              <a:gd name="T57" fmla="*/ 53 h 149"/>
                              <a:gd name="T58" fmla="*/ 41 w 100"/>
                              <a:gd name="T59" fmla="*/ 53 h 149"/>
                              <a:gd name="T60" fmla="*/ 32 w 100"/>
                              <a:gd name="T61" fmla="*/ 59 h 149"/>
                              <a:gd name="T62" fmla="*/ 24 w 100"/>
                              <a:gd name="T63" fmla="*/ 64 h 149"/>
                              <a:gd name="T64" fmla="*/ 20 w 100"/>
                              <a:gd name="T65" fmla="*/ 70 h 149"/>
                              <a:gd name="T66" fmla="*/ 19 w 100"/>
                              <a:gd name="T67" fmla="*/ 70 h 149"/>
                              <a:gd name="T68" fmla="*/ 20 w 100"/>
                              <a:gd name="T69" fmla="*/ 55 h 149"/>
                              <a:gd name="T70" fmla="*/ 26 w 100"/>
                              <a:gd name="T71" fmla="*/ 36 h 149"/>
                              <a:gd name="T72" fmla="*/ 35 w 100"/>
                              <a:gd name="T73" fmla="*/ 21 h 149"/>
                              <a:gd name="T74" fmla="*/ 45 w 100"/>
                              <a:gd name="T75" fmla="*/ 17 h 149"/>
                              <a:gd name="T76" fmla="*/ 52 w 100"/>
                              <a:gd name="T77" fmla="*/ 15 h 149"/>
                              <a:gd name="T78" fmla="*/ 64 w 100"/>
                              <a:gd name="T79" fmla="*/ 17 h 149"/>
                              <a:gd name="T80" fmla="*/ 71 w 100"/>
                              <a:gd name="T81" fmla="*/ 21 h 149"/>
                              <a:gd name="T82" fmla="*/ 75 w 100"/>
                              <a:gd name="T83" fmla="*/ 28 h 149"/>
                              <a:gd name="T84" fmla="*/ 79 w 100"/>
                              <a:gd name="T85" fmla="*/ 38 h 149"/>
                              <a:gd name="T86" fmla="*/ 96 w 100"/>
                              <a:gd name="T87" fmla="*/ 38 h 149"/>
                              <a:gd name="T88" fmla="*/ 39 w 100"/>
                              <a:gd name="T89" fmla="*/ 128 h 149"/>
                              <a:gd name="T90" fmla="*/ 30 w 100"/>
                              <a:gd name="T91" fmla="*/ 122 h 149"/>
                              <a:gd name="T92" fmla="*/ 24 w 100"/>
                              <a:gd name="T93" fmla="*/ 111 h 149"/>
                              <a:gd name="T94" fmla="*/ 22 w 100"/>
                              <a:gd name="T95" fmla="*/ 100 h 149"/>
                              <a:gd name="T96" fmla="*/ 24 w 100"/>
                              <a:gd name="T97" fmla="*/ 87 h 149"/>
                              <a:gd name="T98" fmla="*/ 30 w 100"/>
                              <a:gd name="T99" fmla="*/ 77 h 149"/>
                              <a:gd name="T100" fmla="*/ 39 w 100"/>
                              <a:gd name="T101" fmla="*/ 70 h 149"/>
                              <a:gd name="T102" fmla="*/ 51 w 100"/>
                              <a:gd name="T103" fmla="*/ 68 h 149"/>
                              <a:gd name="T104" fmla="*/ 66 w 100"/>
                              <a:gd name="T105" fmla="*/ 72 h 149"/>
                              <a:gd name="T106" fmla="*/ 73 w 100"/>
                              <a:gd name="T107" fmla="*/ 79 h 149"/>
                              <a:gd name="T108" fmla="*/ 79 w 100"/>
                              <a:gd name="T109" fmla="*/ 89 h 149"/>
                              <a:gd name="T110" fmla="*/ 81 w 100"/>
                              <a:gd name="T111" fmla="*/ 98 h 149"/>
                              <a:gd name="T112" fmla="*/ 79 w 100"/>
                              <a:gd name="T113" fmla="*/ 113 h 149"/>
                              <a:gd name="T114" fmla="*/ 73 w 100"/>
                              <a:gd name="T115" fmla="*/ 122 h 149"/>
                              <a:gd name="T116" fmla="*/ 64 w 100"/>
                              <a:gd name="T117" fmla="*/ 130 h 149"/>
                              <a:gd name="T118" fmla="*/ 51 w 100"/>
                              <a:gd name="T119" fmla="*/ 132 h 149"/>
                              <a:gd name="T120" fmla="*/ 39 w 100"/>
                              <a:gd name="T121" fmla="*/ 128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0" h="149">
                                <a:moveTo>
                                  <a:pt x="96" y="38"/>
                                </a:moveTo>
                                <a:lnTo>
                                  <a:pt x="90" y="19"/>
                                </a:lnTo>
                                <a:lnTo>
                                  <a:pt x="81" y="8"/>
                                </a:lnTo>
                                <a:lnTo>
                                  <a:pt x="68" y="0"/>
                                </a:lnTo>
                                <a:lnTo>
                                  <a:pt x="52" y="0"/>
                                </a:lnTo>
                                <a:lnTo>
                                  <a:pt x="39" y="2"/>
                                </a:lnTo>
                                <a:lnTo>
                                  <a:pt x="28" y="8"/>
                                </a:lnTo>
                                <a:lnTo>
                                  <a:pt x="19" y="15"/>
                                </a:lnTo>
                                <a:lnTo>
                                  <a:pt x="11" y="27"/>
                                </a:lnTo>
                                <a:lnTo>
                                  <a:pt x="3" y="51"/>
                                </a:lnTo>
                                <a:lnTo>
                                  <a:pt x="0" y="77"/>
                                </a:lnTo>
                                <a:lnTo>
                                  <a:pt x="3" y="104"/>
                                </a:lnTo>
                                <a:lnTo>
                                  <a:pt x="5" y="117"/>
                                </a:lnTo>
                                <a:lnTo>
                                  <a:pt x="11" y="126"/>
                                </a:lnTo>
                                <a:lnTo>
                                  <a:pt x="20" y="137"/>
                                </a:lnTo>
                                <a:lnTo>
                                  <a:pt x="30" y="143"/>
                                </a:lnTo>
                                <a:lnTo>
                                  <a:pt x="41" y="147"/>
                                </a:lnTo>
                                <a:lnTo>
                                  <a:pt x="49" y="149"/>
                                </a:lnTo>
                                <a:lnTo>
                                  <a:pt x="62" y="147"/>
                                </a:lnTo>
                                <a:lnTo>
                                  <a:pt x="71" y="145"/>
                                </a:lnTo>
                                <a:lnTo>
                                  <a:pt x="84" y="134"/>
                                </a:lnTo>
                                <a:lnTo>
                                  <a:pt x="92" y="126"/>
                                </a:lnTo>
                                <a:lnTo>
                                  <a:pt x="96" y="117"/>
                                </a:lnTo>
                                <a:lnTo>
                                  <a:pt x="100" y="98"/>
                                </a:lnTo>
                                <a:lnTo>
                                  <a:pt x="98" y="87"/>
                                </a:lnTo>
                                <a:lnTo>
                                  <a:pt x="94" y="75"/>
                                </a:lnTo>
                                <a:lnTo>
                                  <a:pt x="83" y="62"/>
                                </a:lnTo>
                                <a:lnTo>
                                  <a:pt x="68" y="55"/>
                                </a:lnTo>
                                <a:lnTo>
                                  <a:pt x="52" y="53"/>
                                </a:lnTo>
                                <a:lnTo>
                                  <a:pt x="41" y="53"/>
                                </a:lnTo>
                                <a:lnTo>
                                  <a:pt x="32" y="59"/>
                                </a:lnTo>
                                <a:lnTo>
                                  <a:pt x="24" y="64"/>
                                </a:lnTo>
                                <a:lnTo>
                                  <a:pt x="20" y="70"/>
                                </a:lnTo>
                                <a:lnTo>
                                  <a:pt x="19" y="70"/>
                                </a:lnTo>
                                <a:lnTo>
                                  <a:pt x="20" y="55"/>
                                </a:lnTo>
                                <a:lnTo>
                                  <a:pt x="26" y="36"/>
                                </a:lnTo>
                                <a:lnTo>
                                  <a:pt x="35" y="21"/>
                                </a:lnTo>
                                <a:lnTo>
                                  <a:pt x="45" y="17"/>
                                </a:lnTo>
                                <a:lnTo>
                                  <a:pt x="52" y="15"/>
                                </a:lnTo>
                                <a:lnTo>
                                  <a:pt x="64" y="17"/>
                                </a:lnTo>
                                <a:lnTo>
                                  <a:pt x="71" y="21"/>
                                </a:lnTo>
                                <a:lnTo>
                                  <a:pt x="75" y="28"/>
                                </a:lnTo>
                                <a:lnTo>
                                  <a:pt x="79" y="38"/>
                                </a:lnTo>
                                <a:lnTo>
                                  <a:pt x="96" y="38"/>
                                </a:lnTo>
                                <a:close/>
                                <a:moveTo>
                                  <a:pt x="39" y="128"/>
                                </a:moveTo>
                                <a:lnTo>
                                  <a:pt x="30" y="122"/>
                                </a:lnTo>
                                <a:lnTo>
                                  <a:pt x="24" y="111"/>
                                </a:lnTo>
                                <a:lnTo>
                                  <a:pt x="22" y="100"/>
                                </a:lnTo>
                                <a:lnTo>
                                  <a:pt x="24" y="87"/>
                                </a:lnTo>
                                <a:lnTo>
                                  <a:pt x="30" y="77"/>
                                </a:lnTo>
                                <a:lnTo>
                                  <a:pt x="39" y="70"/>
                                </a:lnTo>
                                <a:lnTo>
                                  <a:pt x="51" y="68"/>
                                </a:lnTo>
                                <a:lnTo>
                                  <a:pt x="66" y="72"/>
                                </a:lnTo>
                                <a:lnTo>
                                  <a:pt x="73" y="79"/>
                                </a:lnTo>
                                <a:lnTo>
                                  <a:pt x="79" y="89"/>
                                </a:lnTo>
                                <a:lnTo>
                                  <a:pt x="81" y="98"/>
                                </a:lnTo>
                                <a:lnTo>
                                  <a:pt x="79" y="113"/>
                                </a:lnTo>
                                <a:lnTo>
                                  <a:pt x="73" y="122"/>
                                </a:lnTo>
                                <a:lnTo>
                                  <a:pt x="64" y="130"/>
                                </a:lnTo>
                                <a:lnTo>
                                  <a:pt x="51" y="132"/>
                                </a:lnTo>
                                <a:lnTo>
                                  <a:pt x="39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2778" y="4938"/>
                            <a:ext cx="102" cy="143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43"/>
                              <a:gd name="T2" fmla="*/ 102 w 102"/>
                              <a:gd name="T3" fmla="*/ 0 h 143"/>
                              <a:gd name="T4" fmla="*/ 102 w 102"/>
                              <a:gd name="T5" fmla="*/ 15 h 143"/>
                              <a:gd name="T6" fmla="*/ 94 w 102"/>
                              <a:gd name="T7" fmla="*/ 22 h 143"/>
                              <a:gd name="T8" fmla="*/ 87 w 102"/>
                              <a:gd name="T9" fmla="*/ 34 h 143"/>
                              <a:gd name="T10" fmla="*/ 79 w 102"/>
                              <a:gd name="T11" fmla="*/ 45 h 143"/>
                              <a:gd name="T12" fmla="*/ 70 w 102"/>
                              <a:gd name="T13" fmla="*/ 60 h 143"/>
                              <a:gd name="T14" fmla="*/ 60 w 102"/>
                              <a:gd name="T15" fmla="*/ 77 h 143"/>
                              <a:gd name="T16" fmla="*/ 53 w 102"/>
                              <a:gd name="T17" fmla="*/ 98 h 143"/>
                              <a:gd name="T18" fmla="*/ 41 w 102"/>
                              <a:gd name="T19" fmla="*/ 143 h 143"/>
                              <a:gd name="T20" fmla="*/ 21 w 102"/>
                              <a:gd name="T21" fmla="*/ 143 h 143"/>
                              <a:gd name="T22" fmla="*/ 28 w 102"/>
                              <a:gd name="T23" fmla="*/ 111 h 143"/>
                              <a:gd name="T24" fmla="*/ 43 w 102"/>
                              <a:gd name="T25" fmla="*/ 77 h 143"/>
                              <a:gd name="T26" fmla="*/ 60 w 102"/>
                              <a:gd name="T27" fmla="*/ 45 h 143"/>
                              <a:gd name="T28" fmla="*/ 81 w 102"/>
                              <a:gd name="T29" fmla="*/ 19 h 143"/>
                              <a:gd name="T30" fmla="*/ 0 w 102"/>
                              <a:gd name="T31" fmla="*/ 19 h 143"/>
                              <a:gd name="T32" fmla="*/ 0 w 102"/>
                              <a:gd name="T33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43">
                                <a:moveTo>
                                  <a:pt x="0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94" y="22"/>
                                </a:lnTo>
                                <a:lnTo>
                                  <a:pt x="87" y="34"/>
                                </a:lnTo>
                                <a:lnTo>
                                  <a:pt x="79" y="45"/>
                                </a:lnTo>
                                <a:lnTo>
                                  <a:pt x="70" y="60"/>
                                </a:lnTo>
                                <a:lnTo>
                                  <a:pt x="60" y="77"/>
                                </a:lnTo>
                                <a:lnTo>
                                  <a:pt x="53" y="98"/>
                                </a:lnTo>
                                <a:lnTo>
                                  <a:pt x="41" y="143"/>
                                </a:lnTo>
                                <a:lnTo>
                                  <a:pt x="21" y="143"/>
                                </a:lnTo>
                                <a:lnTo>
                                  <a:pt x="28" y="111"/>
                                </a:lnTo>
                                <a:lnTo>
                                  <a:pt x="43" y="77"/>
                                </a:lnTo>
                                <a:lnTo>
                                  <a:pt x="60" y="45"/>
                                </a:lnTo>
                                <a:lnTo>
                                  <a:pt x="81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"/>
                        <wps:cNvSpPr>
                          <a:spLocks noEditPoints="1"/>
                        </wps:cNvSpPr>
                        <wps:spPr bwMode="auto">
                          <a:xfrm>
                            <a:off x="2497" y="4690"/>
                            <a:ext cx="100" cy="148"/>
                          </a:xfrm>
                          <a:custGeom>
                            <a:avLst/>
                            <a:gdLst>
                              <a:gd name="T0" fmla="*/ 89 w 100"/>
                              <a:gd name="T1" fmla="*/ 60 h 148"/>
                              <a:gd name="T2" fmla="*/ 94 w 100"/>
                              <a:gd name="T3" fmla="*/ 37 h 148"/>
                              <a:gd name="T4" fmla="*/ 85 w 100"/>
                              <a:gd name="T5" fmla="*/ 13 h 148"/>
                              <a:gd name="T6" fmla="*/ 49 w 100"/>
                              <a:gd name="T7" fmla="*/ 0 h 148"/>
                              <a:gd name="T8" fmla="*/ 28 w 100"/>
                              <a:gd name="T9" fmla="*/ 4 h 148"/>
                              <a:gd name="T10" fmla="*/ 8 w 100"/>
                              <a:gd name="T11" fmla="*/ 26 h 148"/>
                              <a:gd name="T12" fmla="*/ 8 w 100"/>
                              <a:gd name="T13" fmla="*/ 49 h 148"/>
                              <a:gd name="T14" fmla="*/ 17 w 100"/>
                              <a:gd name="T15" fmla="*/ 64 h 148"/>
                              <a:gd name="T16" fmla="*/ 15 w 100"/>
                              <a:gd name="T17" fmla="*/ 73 h 148"/>
                              <a:gd name="T18" fmla="*/ 2 w 100"/>
                              <a:gd name="T19" fmla="*/ 92 h 148"/>
                              <a:gd name="T20" fmla="*/ 2 w 100"/>
                              <a:gd name="T21" fmla="*/ 111 h 148"/>
                              <a:gd name="T22" fmla="*/ 8 w 100"/>
                              <a:gd name="T23" fmla="*/ 128 h 148"/>
                              <a:gd name="T24" fmla="*/ 25 w 100"/>
                              <a:gd name="T25" fmla="*/ 143 h 148"/>
                              <a:gd name="T26" fmla="*/ 51 w 100"/>
                              <a:gd name="T27" fmla="*/ 148 h 148"/>
                              <a:gd name="T28" fmla="*/ 89 w 100"/>
                              <a:gd name="T29" fmla="*/ 135 h 148"/>
                              <a:gd name="T30" fmla="*/ 100 w 100"/>
                              <a:gd name="T31" fmla="*/ 103 h 148"/>
                              <a:gd name="T32" fmla="*/ 96 w 100"/>
                              <a:gd name="T33" fmla="*/ 84 h 148"/>
                              <a:gd name="T34" fmla="*/ 77 w 100"/>
                              <a:gd name="T35" fmla="*/ 68 h 148"/>
                              <a:gd name="T36" fmla="*/ 23 w 100"/>
                              <a:gd name="T37" fmla="*/ 94 h 148"/>
                              <a:gd name="T38" fmla="*/ 38 w 100"/>
                              <a:gd name="T39" fmla="*/ 79 h 148"/>
                              <a:gd name="T40" fmla="*/ 62 w 100"/>
                              <a:gd name="T41" fmla="*/ 79 h 148"/>
                              <a:gd name="T42" fmla="*/ 79 w 100"/>
                              <a:gd name="T43" fmla="*/ 92 h 148"/>
                              <a:gd name="T44" fmla="*/ 77 w 100"/>
                              <a:gd name="T45" fmla="*/ 120 h 148"/>
                              <a:gd name="T46" fmla="*/ 62 w 100"/>
                              <a:gd name="T47" fmla="*/ 131 h 148"/>
                              <a:gd name="T48" fmla="*/ 36 w 100"/>
                              <a:gd name="T49" fmla="*/ 130 h 148"/>
                              <a:gd name="T50" fmla="*/ 21 w 100"/>
                              <a:gd name="T51" fmla="*/ 113 h 148"/>
                              <a:gd name="T52" fmla="*/ 23 w 100"/>
                              <a:gd name="T53" fmla="*/ 94 h 148"/>
                              <a:gd name="T54" fmla="*/ 70 w 100"/>
                              <a:gd name="T55" fmla="*/ 54 h 148"/>
                              <a:gd name="T56" fmla="*/ 51 w 100"/>
                              <a:gd name="T57" fmla="*/ 62 h 148"/>
                              <a:gd name="T58" fmla="*/ 32 w 100"/>
                              <a:gd name="T59" fmla="*/ 56 h 148"/>
                              <a:gd name="T60" fmla="*/ 25 w 100"/>
                              <a:gd name="T61" fmla="*/ 39 h 148"/>
                              <a:gd name="T62" fmla="*/ 30 w 100"/>
                              <a:gd name="T63" fmla="*/ 24 h 148"/>
                              <a:gd name="T64" fmla="*/ 49 w 100"/>
                              <a:gd name="T65" fmla="*/ 17 h 148"/>
                              <a:gd name="T66" fmla="*/ 70 w 100"/>
                              <a:gd name="T67" fmla="*/ 24 h 148"/>
                              <a:gd name="T68" fmla="*/ 76 w 100"/>
                              <a:gd name="T69" fmla="*/ 37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81" y="66"/>
                                </a:moveTo>
                                <a:lnTo>
                                  <a:pt x="89" y="60"/>
                                </a:lnTo>
                                <a:lnTo>
                                  <a:pt x="93" y="51"/>
                                </a:lnTo>
                                <a:lnTo>
                                  <a:pt x="94" y="37"/>
                                </a:lnTo>
                                <a:lnTo>
                                  <a:pt x="93" y="24"/>
                                </a:lnTo>
                                <a:lnTo>
                                  <a:pt x="85" y="13"/>
                                </a:lnTo>
                                <a:lnTo>
                                  <a:pt x="70" y="4"/>
                                </a:lnTo>
                                <a:lnTo>
                                  <a:pt x="49" y="0"/>
                                </a:lnTo>
                                <a:lnTo>
                                  <a:pt x="38" y="2"/>
                                </a:lnTo>
                                <a:lnTo>
                                  <a:pt x="28" y="4"/>
                                </a:lnTo>
                                <a:lnTo>
                                  <a:pt x="15" y="15"/>
                                </a:lnTo>
                                <a:lnTo>
                                  <a:pt x="8" y="26"/>
                                </a:lnTo>
                                <a:lnTo>
                                  <a:pt x="6" y="39"/>
                                </a:lnTo>
                                <a:lnTo>
                                  <a:pt x="8" y="49"/>
                                </a:lnTo>
                                <a:lnTo>
                                  <a:pt x="12" y="58"/>
                                </a:lnTo>
                                <a:lnTo>
                                  <a:pt x="17" y="64"/>
                                </a:lnTo>
                                <a:lnTo>
                                  <a:pt x="27" y="68"/>
                                </a:lnTo>
                                <a:lnTo>
                                  <a:pt x="15" y="73"/>
                                </a:lnTo>
                                <a:lnTo>
                                  <a:pt x="8" y="81"/>
                                </a:lnTo>
                                <a:lnTo>
                                  <a:pt x="2" y="92"/>
                                </a:lnTo>
                                <a:lnTo>
                                  <a:pt x="0" y="103"/>
                                </a:lnTo>
                                <a:lnTo>
                                  <a:pt x="2" y="111"/>
                                </a:lnTo>
                                <a:lnTo>
                                  <a:pt x="2" y="118"/>
                                </a:lnTo>
                                <a:lnTo>
                                  <a:pt x="8" y="128"/>
                                </a:lnTo>
                                <a:lnTo>
                                  <a:pt x="15" y="137"/>
                                </a:lnTo>
                                <a:lnTo>
                                  <a:pt x="25" y="143"/>
                                </a:lnTo>
                                <a:lnTo>
                                  <a:pt x="34" y="146"/>
                                </a:lnTo>
                                <a:lnTo>
                                  <a:pt x="51" y="148"/>
                                </a:lnTo>
                                <a:lnTo>
                                  <a:pt x="74" y="145"/>
                                </a:lnTo>
                                <a:lnTo>
                                  <a:pt x="89" y="135"/>
                                </a:lnTo>
                                <a:lnTo>
                                  <a:pt x="98" y="120"/>
                                </a:lnTo>
                                <a:lnTo>
                                  <a:pt x="100" y="103"/>
                                </a:lnTo>
                                <a:lnTo>
                                  <a:pt x="100" y="94"/>
                                </a:lnTo>
                                <a:lnTo>
                                  <a:pt x="96" y="84"/>
                                </a:lnTo>
                                <a:lnTo>
                                  <a:pt x="89" y="75"/>
                                </a:lnTo>
                                <a:lnTo>
                                  <a:pt x="77" y="68"/>
                                </a:lnTo>
                                <a:lnTo>
                                  <a:pt x="81" y="66"/>
                                </a:lnTo>
                                <a:close/>
                                <a:moveTo>
                                  <a:pt x="23" y="94"/>
                                </a:moveTo>
                                <a:lnTo>
                                  <a:pt x="28" y="84"/>
                                </a:lnTo>
                                <a:lnTo>
                                  <a:pt x="38" y="79"/>
                                </a:lnTo>
                                <a:lnTo>
                                  <a:pt x="51" y="77"/>
                                </a:lnTo>
                                <a:lnTo>
                                  <a:pt x="62" y="79"/>
                                </a:lnTo>
                                <a:lnTo>
                                  <a:pt x="72" y="84"/>
                                </a:lnTo>
                                <a:lnTo>
                                  <a:pt x="79" y="92"/>
                                </a:lnTo>
                                <a:lnTo>
                                  <a:pt x="81" y="105"/>
                                </a:lnTo>
                                <a:lnTo>
                                  <a:pt x="77" y="120"/>
                                </a:lnTo>
                                <a:lnTo>
                                  <a:pt x="72" y="128"/>
                                </a:lnTo>
                                <a:lnTo>
                                  <a:pt x="62" y="131"/>
                                </a:lnTo>
                                <a:lnTo>
                                  <a:pt x="51" y="133"/>
                                </a:lnTo>
                                <a:lnTo>
                                  <a:pt x="36" y="130"/>
                                </a:lnTo>
                                <a:lnTo>
                                  <a:pt x="27" y="122"/>
                                </a:lnTo>
                                <a:lnTo>
                                  <a:pt x="21" y="113"/>
                                </a:lnTo>
                                <a:lnTo>
                                  <a:pt x="21" y="103"/>
                                </a:lnTo>
                                <a:lnTo>
                                  <a:pt x="23" y="94"/>
                                </a:lnTo>
                                <a:close/>
                                <a:moveTo>
                                  <a:pt x="74" y="47"/>
                                </a:moveTo>
                                <a:lnTo>
                                  <a:pt x="70" y="54"/>
                                </a:lnTo>
                                <a:lnTo>
                                  <a:pt x="60" y="60"/>
                                </a:lnTo>
                                <a:lnTo>
                                  <a:pt x="51" y="62"/>
                                </a:lnTo>
                                <a:lnTo>
                                  <a:pt x="42" y="60"/>
                                </a:lnTo>
                                <a:lnTo>
                                  <a:pt x="32" y="56"/>
                                </a:lnTo>
                                <a:lnTo>
                                  <a:pt x="27" y="49"/>
                                </a:lnTo>
                                <a:lnTo>
                                  <a:pt x="25" y="39"/>
                                </a:lnTo>
                                <a:lnTo>
                                  <a:pt x="27" y="32"/>
                                </a:lnTo>
                                <a:lnTo>
                                  <a:pt x="30" y="24"/>
                                </a:lnTo>
                                <a:lnTo>
                                  <a:pt x="38" y="19"/>
                                </a:lnTo>
                                <a:lnTo>
                                  <a:pt x="49" y="17"/>
                                </a:lnTo>
                                <a:lnTo>
                                  <a:pt x="62" y="19"/>
                                </a:lnTo>
                                <a:lnTo>
                                  <a:pt x="70" y="24"/>
                                </a:lnTo>
                                <a:lnTo>
                                  <a:pt x="76" y="32"/>
                                </a:lnTo>
                                <a:lnTo>
                                  <a:pt x="76" y="37"/>
                                </a:lnTo>
                                <a:lnTo>
                                  <a:pt x="7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3"/>
                        <wps:cNvSpPr>
                          <a:spLocks noEditPoints="1"/>
                        </wps:cNvSpPr>
                        <wps:spPr bwMode="auto">
                          <a:xfrm>
                            <a:off x="2394" y="4356"/>
                            <a:ext cx="96" cy="148"/>
                          </a:xfrm>
                          <a:custGeom>
                            <a:avLst/>
                            <a:gdLst>
                              <a:gd name="T0" fmla="*/ 1 w 96"/>
                              <a:gd name="T1" fmla="*/ 67 h 148"/>
                              <a:gd name="T2" fmla="*/ 11 w 96"/>
                              <a:gd name="T3" fmla="*/ 82 h 148"/>
                              <a:gd name="T4" fmla="*/ 26 w 96"/>
                              <a:gd name="T5" fmla="*/ 92 h 148"/>
                              <a:gd name="T6" fmla="*/ 45 w 96"/>
                              <a:gd name="T7" fmla="*/ 95 h 148"/>
                              <a:gd name="T8" fmla="*/ 54 w 96"/>
                              <a:gd name="T9" fmla="*/ 93 h 148"/>
                              <a:gd name="T10" fmla="*/ 64 w 96"/>
                              <a:gd name="T11" fmla="*/ 92 h 148"/>
                              <a:gd name="T12" fmla="*/ 73 w 96"/>
                              <a:gd name="T13" fmla="*/ 86 h 148"/>
                              <a:gd name="T14" fmla="*/ 79 w 96"/>
                              <a:gd name="T15" fmla="*/ 78 h 148"/>
                              <a:gd name="T16" fmla="*/ 79 w 96"/>
                              <a:gd name="T17" fmla="*/ 78 h 148"/>
                              <a:gd name="T18" fmla="*/ 77 w 96"/>
                              <a:gd name="T19" fmla="*/ 92 h 148"/>
                              <a:gd name="T20" fmla="*/ 73 w 96"/>
                              <a:gd name="T21" fmla="*/ 103 h 148"/>
                              <a:gd name="T22" fmla="*/ 66 w 96"/>
                              <a:gd name="T23" fmla="*/ 120 h 148"/>
                              <a:gd name="T24" fmla="*/ 56 w 96"/>
                              <a:gd name="T25" fmla="*/ 129 h 148"/>
                              <a:gd name="T26" fmla="*/ 43 w 96"/>
                              <a:gd name="T27" fmla="*/ 133 h 148"/>
                              <a:gd name="T28" fmla="*/ 34 w 96"/>
                              <a:gd name="T29" fmla="*/ 131 h 148"/>
                              <a:gd name="T30" fmla="*/ 26 w 96"/>
                              <a:gd name="T31" fmla="*/ 125 h 148"/>
                              <a:gd name="T32" fmla="*/ 20 w 96"/>
                              <a:gd name="T33" fmla="*/ 120 h 148"/>
                              <a:gd name="T34" fmla="*/ 18 w 96"/>
                              <a:gd name="T35" fmla="*/ 108 h 148"/>
                              <a:gd name="T36" fmla="*/ 0 w 96"/>
                              <a:gd name="T37" fmla="*/ 108 h 148"/>
                              <a:gd name="T38" fmla="*/ 1 w 96"/>
                              <a:gd name="T39" fmla="*/ 122 h 148"/>
                              <a:gd name="T40" fmla="*/ 9 w 96"/>
                              <a:gd name="T41" fmla="*/ 133 h 148"/>
                              <a:gd name="T42" fmla="*/ 22 w 96"/>
                              <a:gd name="T43" fmla="*/ 144 h 148"/>
                              <a:gd name="T44" fmla="*/ 32 w 96"/>
                              <a:gd name="T45" fmla="*/ 146 h 148"/>
                              <a:gd name="T46" fmla="*/ 43 w 96"/>
                              <a:gd name="T47" fmla="*/ 148 h 148"/>
                              <a:gd name="T48" fmla="*/ 60 w 96"/>
                              <a:gd name="T49" fmla="*/ 144 h 148"/>
                              <a:gd name="T50" fmla="*/ 73 w 96"/>
                              <a:gd name="T51" fmla="*/ 137 h 148"/>
                              <a:gd name="T52" fmla="*/ 82 w 96"/>
                              <a:gd name="T53" fmla="*/ 125 h 148"/>
                              <a:gd name="T54" fmla="*/ 88 w 96"/>
                              <a:gd name="T55" fmla="*/ 112 h 148"/>
                              <a:gd name="T56" fmla="*/ 96 w 96"/>
                              <a:gd name="T57" fmla="*/ 86 h 148"/>
                              <a:gd name="T58" fmla="*/ 96 w 96"/>
                              <a:gd name="T59" fmla="*/ 75 h 148"/>
                              <a:gd name="T60" fmla="*/ 96 w 96"/>
                              <a:gd name="T61" fmla="*/ 65 h 148"/>
                              <a:gd name="T62" fmla="*/ 96 w 96"/>
                              <a:gd name="T63" fmla="*/ 46 h 148"/>
                              <a:gd name="T64" fmla="*/ 88 w 96"/>
                              <a:gd name="T65" fmla="*/ 24 h 148"/>
                              <a:gd name="T66" fmla="*/ 82 w 96"/>
                              <a:gd name="T67" fmla="*/ 15 h 148"/>
                              <a:gd name="T68" fmla="*/ 73 w 96"/>
                              <a:gd name="T69" fmla="*/ 7 h 148"/>
                              <a:gd name="T70" fmla="*/ 62 w 96"/>
                              <a:gd name="T71" fmla="*/ 1 h 148"/>
                              <a:gd name="T72" fmla="*/ 45 w 96"/>
                              <a:gd name="T73" fmla="*/ 0 h 148"/>
                              <a:gd name="T74" fmla="*/ 35 w 96"/>
                              <a:gd name="T75" fmla="*/ 1 h 148"/>
                              <a:gd name="T76" fmla="*/ 26 w 96"/>
                              <a:gd name="T77" fmla="*/ 3 h 148"/>
                              <a:gd name="T78" fmla="*/ 11 w 96"/>
                              <a:gd name="T79" fmla="*/ 15 h 148"/>
                              <a:gd name="T80" fmla="*/ 1 w 96"/>
                              <a:gd name="T81" fmla="*/ 30 h 148"/>
                              <a:gd name="T82" fmla="*/ 0 w 96"/>
                              <a:gd name="T83" fmla="*/ 50 h 148"/>
                              <a:gd name="T84" fmla="*/ 1 w 96"/>
                              <a:gd name="T85" fmla="*/ 67 h 148"/>
                              <a:gd name="T86" fmla="*/ 75 w 96"/>
                              <a:gd name="T87" fmla="*/ 56 h 148"/>
                              <a:gd name="T88" fmla="*/ 71 w 96"/>
                              <a:gd name="T89" fmla="*/ 63 h 148"/>
                              <a:gd name="T90" fmla="*/ 64 w 96"/>
                              <a:gd name="T91" fmla="*/ 73 h 148"/>
                              <a:gd name="T92" fmla="*/ 56 w 96"/>
                              <a:gd name="T93" fmla="*/ 78 h 148"/>
                              <a:gd name="T94" fmla="*/ 47 w 96"/>
                              <a:gd name="T95" fmla="*/ 78 h 148"/>
                              <a:gd name="T96" fmla="*/ 37 w 96"/>
                              <a:gd name="T97" fmla="*/ 78 h 148"/>
                              <a:gd name="T98" fmla="*/ 28 w 96"/>
                              <a:gd name="T99" fmla="*/ 73 h 148"/>
                              <a:gd name="T100" fmla="*/ 20 w 96"/>
                              <a:gd name="T101" fmla="*/ 63 h 148"/>
                              <a:gd name="T102" fmla="*/ 18 w 96"/>
                              <a:gd name="T103" fmla="*/ 58 h 148"/>
                              <a:gd name="T104" fmla="*/ 18 w 96"/>
                              <a:gd name="T105" fmla="*/ 48 h 148"/>
                              <a:gd name="T106" fmla="*/ 20 w 96"/>
                              <a:gd name="T107" fmla="*/ 35 h 148"/>
                              <a:gd name="T108" fmla="*/ 26 w 96"/>
                              <a:gd name="T109" fmla="*/ 26 h 148"/>
                              <a:gd name="T110" fmla="*/ 34 w 96"/>
                              <a:gd name="T111" fmla="*/ 18 h 148"/>
                              <a:gd name="T112" fmla="*/ 47 w 96"/>
                              <a:gd name="T113" fmla="*/ 16 h 148"/>
                              <a:gd name="T114" fmla="*/ 60 w 96"/>
                              <a:gd name="T115" fmla="*/ 18 h 148"/>
                              <a:gd name="T116" fmla="*/ 67 w 96"/>
                              <a:gd name="T117" fmla="*/ 26 h 148"/>
                              <a:gd name="T118" fmla="*/ 73 w 96"/>
                              <a:gd name="T119" fmla="*/ 35 h 148"/>
                              <a:gd name="T120" fmla="*/ 75 w 96"/>
                              <a:gd name="T121" fmla="*/ 46 h 148"/>
                              <a:gd name="T122" fmla="*/ 75 w 96"/>
                              <a:gd name="T123" fmla="*/ 5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1" y="67"/>
                                </a:moveTo>
                                <a:lnTo>
                                  <a:pt x="11" y="82"/>
                                </a:lnTo>
                                <a:lnTo>
                                  <a:pt x="26" y="92"/>
                                </a:lnTo>
                                <a:lnTo>
                                  <a:pt x="45" y="95"/>
                                </a:lnTo>
                                <a:lnTo>
                                  <a:pt x="54" y="93"/>
                                </a:lnTo>
                                <a:lnTo>
                                  <a:pt x="64" y="92"/>
                                </a:lnTo>
                                <a:lnTo>
                                  <a:pt x="73" y="86"/>
                                </a:lnTo>
                                <a:lnTo>
                                  <a:pt x="79" y="78"/>
                                </a:lnTo>
                                <a:lnTo>
                                  <a:pt x="77" y="92"/>
                                </a:lnTo>
                                <a:lnTo>
                                  <a:pt x="73" y="103"/>
                                </a:lnTo>
                                <a:lnTo>
                                  <a:pt x="66" y="120"/>
                                </a:lnTo>
                                <a:lnTo>
                                  <a:pt x="56" y="129"/>
                                </a:lnTo>
                                <a:lnTo>
                                  <a:pt x="43" y="133"/>
                                </a:lnTo>
                                <a:lnTo>
                                  <a:pt x="34" y="131"/>
                                </a:lnTo>
                                <a:lnTo>
                                  <a:pt x="26" y="125"/>
                                </a:lnTo>
                                <a:lnTo>
                                  <a:pt x="20" y="120"/>
                                </a:lnTo>
                                <a:lnTo>
                                  <a:pt x="18" y="108"/>
                                </a:lnTo>
                                <a:lnTo>
                                  <a:pt x="0" y="108"/>
                                </a:lnTo>
                                <a:lnTo>
                                  <a:pt x="1" y="122"/>
                                </a:lnTo>
                                <a:lnTo>
                                  <a:pt x="9" y="133"/>
                                </a:lnTo>
                                <a:lnTo>
                                  <a:pt x="22" y="144"/>
                                </a:lnTo>
                                <a:lnTo>
                                  <a:pt x="32" y="146"/>
                                </a:lnTo>
                                <a:lnTo>
                                  <a:pt x="43" y="148"/>
                                </a:lnTo>
                                <a:lnTo>
                                  <a:pt x="60" y="144"/>
                                </a:lnTo>
                                <a:lnTo>
                                  <a:pt x="73" y="137"/>
                                </a:lnTo>
                                <a:lnTo>
                                  <a:pt x="82" y="125"/>
                                </a:lnTo>
                                <a:lnTo>
                                  <a:pt x="88" y="112"/>
                                </a:lnTo>
                                <a:lnTo>
                                  <a:pt x="96" y="86"/>
                                </a:lnTo>
                                <a:lnTo>
                                  <a:pt x="96" y="75"/>
                                </a:lnTo>
                                <a:lnTo>
                                  <a:pt x="96" y="65"/>
                                </a:lnTo>
                                <a:lnTo>
                                  <a:pt x="96" y="46"/>
                                </a:lnTo>
                                <a:lnTo>
                                  <a:pt x="88" y="24"/>
                                </a:lnTo>
                                <a:lnTo>
                                  <a:pt x="82" y="15"/>
                                </a:lnTo>
                                <a:lnTo>
                                  <a:pt x="73" y="7"/>
                                </a:lnTo>
                                <a:lnTo>
                                  <a:pt x="62" y="1"/>
                                </a:lnTo>
                                <a:lnTo>
                                  <a:pt x="45" y="0"/>
                                </a:lnTo>
                                <a:lnTo>
                                  <a:pt x="35" y="1"/>
                                </a:lnTo>
                                <a:lnTo>
                                  <a:pt x="26" y="3"/>
                                </a:lnTo>
                                <a:lnTo>
                                  <a:pt x="11" y="15"/>
                                </a:lnTo>
                                <a:lnTo>
                                  <a:pt x="1" y="30"/>
                                </a:lnTo>
                                <a:lnTo>
                                  <a:pt x="0" y="50"/>
                                </a:lnTo>
                                <a:lnTo>
                                  <a:pt x="1" y="67"/>
                                </a:lnTo>
                                <a:close/>
                                <a:moveTo>
                                  <a:pt x="75" y="56"/>
                                </a:moveTo>
                                <a:lnTo>
                                  <a:pt x="71" y="63"/>
                                </a:lnTo>
                                <a:lnTo>
                                  <a:pt x="64" y="73"/>
                                </a:lnTo>
                                <a:lnTo>
                                  <a:pt x="56" y="78"/>
                                </a:lnTo>
                                <a:lnTo>
                                  <a:pt x="47" y="78"/>
                                </a:lnTo>
                                <a:lnTo>
                                  <a:pt x="37" y="78"/>
                                </a:lnTo>
                                <a:lnTo>
                                  <a:pt x="28" y="73"/>
                                </a:lnTo>
                                <a:lnTo>
                                  <a:pt x="20" y="63"/>
                                </a:lnTo>
                                <a:lnTo>
                                  <a:pt x="18" y="58"/>
                                </a:lnTo>
                                <a:lnTo>
                                  <a:pt x="18" y="48"/>
                                </a:lnTo>
                                <a:lnTo>
                                  <a:pt x="20" y="35"/>
                                </a:ln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47" y="16"/>
                                </a:lnTo>
                                <a:lnTo>
                                  <a:pt x="60" y="18"/>
                                </a:lnTo>
                                <a:lnTo>
                                  <a:pt x="67" y="26"/>
                                </a:lnTo>
                                <a:lnTo>
                                  <a:pt x="73" y="35"/>
                                </a:lnTo>
                                <a:lnTo>
                                  <a:pt x="75" y="46"/>
                                </a:lnTo>
                                <a:lnTo>
                                  <a:pt x="7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2499" y="3982"/>
                            <a:ext cx="53" cy="144"/>
                          </a:xfrm>
                          <a:custGeom>
                            <a:avLst/>
                            <a:gdLst>
                              <a:gd name="T0" fmla="*/ 53 w 53"/>
                              <a:gd name="T1" fmla="*/ 144 h 144"/>
                              <a:gd name="T2" fmla="*/ 34 w 53"/>
                              <a:gd name="T3" fmla="*/ 144 h 144"/>
                              <a:gd name="T4" fmla="*/ 34 w 53"/>
                              <a:gd name="T5" fmla="*/ 41 h 144"/>
                              <a:gd name="T6" fmla="*/ 0 w 53"/>
                              <a:gd name="T7" fmla="*/ 41 h 144"/>
                              <a:gd name="T8" fmla="*/ 0 w 53"/>
                              <a:gd name="T9" fmla="*/ 28 h 144"/>
                              <a:gd name="T10" fmla="*/ 15 w 53"/>
                              <a:gd name="T11" fmla="*/ 26 h 144"/>
                              <a:gd name="T12" fmla="*/ 26 w 53"/>
                              <a:gd name="T13" fmla="*/ 22 h 144"/>
                              <a:gd name="T14" fmla="*/ 34 w 53"/>
                              <a:gd name="T15" fmla="*/ 13 h 144"/>
                              <a:gd name="T16" fmla="*/ 40 w 53"/>
                              <a:gd name="T17" fmla="*/ 0 h 144"/>
                              <a:gd name="T18" fmla="*/ 53 w 53"/>
                              <a:gd name="T19" fmla="*/ 0 h 144"/>
                              <a:gd name="T20" fmla="*/ 53 w 53"/>
                              <a:gd name="T21" fmla="*/ 14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4">
                                <a:moveTo>
                                  <a:pt x="53" y="144"/>
                                </a:moveTo>
                                <a:lnTo>
                                  <a:pt x="34" y="144"/>
                                </a:lnTo>
                                <a:lnTo>
                                  <a:pt x="34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2"/>
                                </a:lnTo>
                                <a:lnTo>
                                  <a:pt x="34" y="13"/>
                                </a:lnTo>
                                <a:lnTo>
                                  <a:pt x="4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5"/>
                        <wps:cNvSpPr>
                          <a:spLocks noEditPoints="1"/>
                        </wps:cNvSpPr>
                        <wps:spPr bwMode="auto">
                          <a:xfrm>
                            <a:off x="2584" y="3982"/>
                            <a:ext cx="100" cy="148"/>
                          </a:xfrm>
                          <a:custGeom>
                            <a:avLst/>
                            <a:gdLst>
                              <a:gd name="T0" fmla="*/ 56 w 100"/>
                              <a:gd name="T1" fmla="*/ 17 h 148"/>
                              <a:gd name="T2" fmla="*/ 64 w 100"/>
                              <a:gd name="T3" fmla="*/ 20 h 148"/>
                              <a:gd name="T4" fmla="*/ 73 w 100"/>
                              <a:gd name="T5" fmla="*/ 32 h 148"/>
                              <a:gd name="T6" fmla="*/ 79 w 100"/>
                              <a:gd name="T7" fmla="*/ 50 h 148"/>
                              <a:gd name="T8" fmla="*/ 81 w 100"/>
                              <a:gd name="T9" fmla="*/ 75 h 148"/>
                              <a:gd name="T10" fmla="*/ 79 w 100"/>
                              <a:gd name="T11" fmla="*/ 99 h 148"/>
                              <a:gd name="T12" fmla="*/ 73 w 100"/>
                              <a:gd name="T13" fmla="*/ 116 h 148"/>
                              <a:gd name="T14" fmla="*/ 64 w 100"/>
                              <a:gd name="T15" fmla="*/ 129 h 148"/>
                              <a:gd name="T16" fmla="*/ 56 w 100"/>
                              <a:gd name="T17" fmla="*/ 131 h 148"/>
                              <a:gd name="T18" fmla="*/ 49 w 100"/>
                              <a:gd name="T19" fmla="*/ 133 h 148"/>
                              <a:gd name="T20" fmla="*/ 43 w 100"/>
                              <a:gd name="T21" fmla="*/ 131 h 148"/>
                              <a:gd name="T22" fmla="*/ 36 w 100"/>
                              <a:gd name="T23" fmla="*/ 129 h 148"/>
                              <a:gd name="T24" fmla="*/ 26 w 100"/>
                              <a:gd name="T25" fmla="*/ 116 h 148"/>
                              <a:gd name="T26" fmla="*/ 21 w 100"/>
                              <a:gd name="T27" fmla="*/ 99 h 148"/>
                              <a:gd name="T28" fmla="*/ 19 w 100"/>
                              <a:gd name="T29" fmla="*/ 75 h 148"/>
                              <a:gd name="T30" fmla="*/ 21 w 100"/>
                              <a:gd name="T31" fmla="*/ 50 h 148"/>
                              <a:gd name="T32" fmla="*/ 26 w 100"/>
                              <a:gd name="T33" fmla="*/ 32 h 148"/>
                              <a:gd name="T34" fmla="*/ 36 w 100"/>
                              <a:gd name="T35" fmla="*/ 20 h 148"/>
                              <a:gd name="T36" fmla="*/ 43 w 100"/>
                              <a:gd name="T37" fmla="*/ 17 h 148"/>
                              <a:gd name="T38" fmla="*/ 49 w 100"/>
                              <a:gd name="T39" fmla="*/ 17 h 148"/>
                              <a:gd name="T40" fmla="*/ 56 w 100"/>
                              <a:gd name="T41" fmla="*/ 17 h 148"/>
                              <a:gd name="T42" fmla="*/ 64 w 100"/>
                              <a:gd name="T43" fmla="*/ 146 h 148"/>
                              <a:gd name="T44" fmla="*/ 75 w 100"/>
                              <a:gd name="T45" fmla="*/ 142 h 148"/>
                              <a:gd name="T46" fmla="*/ 85 w 100"/>
                              <a:gd name="T47" fmla="*/ 133 h 148"/>
                              <a:gd name="T48" fmla="*/ 90 w 100"/>
                              <a:gd name="T49" fmla="*/ 124 h 148"/>
                              <a:gd name="T50" fmla="*/ 98 w 100"/>
                              <a:gd name="T51" fmla="*/ 99 h 148"/>
                              <a:gd name="T52" fmla="*/ 100 w 100"/>
                              <a:gd name="T53" fmla="*/ 75 h 148"/>
                              <a:gd name="T54" fmla="*/ 98 w 100"/>
                              <a:gd name="T55" fmla="*/ 50 h 148"/>
                              <a:gd name="T56" fmla="*/ 90 w 100"/>
                              <a:gd name="T57" fmla="*/ 26 h 148"/>
                              <a:gd name="T58" fmla="*/ 85 w 100"/>
                              <a:gd name="T59" fmla="*/ 15 h 148"/>
                              <a:gd name="T60" fmla="*/ 75 w 100"/>
                              <a:gd name="T61" fmla="*/ 7 h 148"/>
                              <a:gd name="T62" fmla="*/ 64 w 100"/>
                              <a:gd name="T63" fmla="*/ 2 h 148"/>
                              <a:gd name="T64" fmla="*/ 49 w 100"/>
                              <a:gd name="T65" fmla="*/ 0 h 148"/>
                              <a:gd name="T66" fmla="*/ 36 w 100"/>
                              <a:gd name="T67" fmla="*/ 2 h 148"/>
                              <a:gd name="T68" fmla="*/ 24 w 100"/>
                              <a:gd name="T69" fmla="*/ 7 h 148"/>
                              <a:gd name="T70" fmla="*/ 15 w 100"/>
                              <a:gd name="T71" fmla="*/ 15 h 148"/>
                              <a:gd name="T72" fmla="*/ 9 w 100"/>
                              <a:gd name="T73" fmla="*/ 26 h 148"/>
                              <a:gd name="T74" fmla="*/ 2 w 100"/>
                              <a:gd name="T75" fmla="*/ 50 h 148"/>
                              <a:gd name="T76" fmla="*/ 0 w 100"/>
                              <a:gd name="T77" fmla="*/ 75 h 148"/>
                              <a:gd name="T78" fmla="*/ 2 w 100"/>
                              <a:gd name="T79" fmla="*/ 99 h 148"/>
                              <a:gd name="T80" fmla="*/ 9 w 100"/>
                              <a:gd name="T81" fmla="*/ 124 h 148"/>
                              <a:gd name="T82" fmla="*/ 15 w 100"/>
                              <a:gd name="T83" fmla="*/ 133 h 148"/>
                              <a:gd name="T84" fmla="*/ 24 w 100"/>
                              <a:gd name="T85" fmla="*/ 142 h 148"/>
                              <a:gd name="T86" fmla="*/ 36 w 100"/>
                              <a:gd name="T87" fmla="*/ 146 h 148"/>
                              <a:gd name="T88" fmla="*/ 49 w 100"/>
                              <a:gd name="T89" fmla="*/ 148 h 148"/>
                              <a:gd name="T90" fmla="*/ 64 w 100"/>
                              <a:gd name="T91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0" h="148">
                                <a:moveTo>
                                  <a:pt x="56" y="17"/>
                                </a:moveTo>
                                <a:lnTo>
                                  <a:pt x="64" y="20"/>
                                </a:lnTo>
                                <a:lnTo>
                                  <a:pt x="73" y="32"/>
                                </a:lnTo>
                                <a:lnTo>
                                  <a:pt x="79" y="50"/>
                                </a:lnTo>
                                <a:lnTo>
                                  <a:pt x="81" y="75"/>
                                </a:lnTo>
                                <a:lnTo>
                                  <a:pt x="79" y="99"/>
                                </a:lnTo>
                                <a:lnTo>
                                  <a:pt x="73" y="116"/>
                                </a:lnTo>
                                <a:lnTo>
                                  <a:pt x="64" y="129"/>
                                </a:lnTo>
                                <a:lnTo>
                                  <a:pt x="56" y="131"/>
                                </a:lnTo>
                                <a:lnTo>
                                  <a:pt x="49" y="133"/>
                                </a:lnTo>
                                <a:lnTo>
                                  <a:pt x="43" y="131"/>
                                </a:lnTo>
                                <a:lnTo>
                                  <a:pt x="36" y="129"/>
                                </a:lnTo>
                                <a:lnTo>
                                  <a:pt x="26" y="116"/>
                                </a:lnTo>
                                <a:lnTo>
                                  <a:pt x="21" y="99"/>
                                </a:lnTo>
                                <a:lnTo>
                                  <a:pt x="19" y="75"/>
                                </a:lnTo>
                                <a:lnTo>
                                  <a:pt x="21" y="50"/>
                                </a:lnTo>
                                <a:lnTo>
                                  <a:pt x="26" y="32"/>
                                </a:lnTo>
                                <a:lnTo>
                                  <a:pt x="36" y="20"/>
                                </a:lnTo>
                                <a:lnTo>
                                  <a:pt x="43" y="17"/>
                                </a:lnTo>
                                <a:lnTo>
                                  <a:pt x="49" y="17"/>
                                </a:lnTo>
                                <a:lnTo>
                                  <a:pt x="56" y="17"/>
                                </a:lnTo>
                                <a:close/>
                                <a:moveTo>
                                  <a:pt x="64" y="146"/>
                                </a:moveTo>
                                <a:lnTo>
                                  <a:pt x="75" y="142"/>
                                </a:lnTo>
                                <a:lnTo>
                                  <a:pt x="85" y="133"/>
                                </a:lnTo>
                                <a:lnTo>
                                  <a:pt x="90" y="124"/>
                                </a:lnTo>
                                <a:lnTo>
                                  <a:pt x="98" y="99"/>
                                </a:lnTo>
                                <a:lnTo>
                                  <a:pt x="100" y="75"/>
                                </a:lnTo>
                                <a:lnTo>
                                  <a:pt x="98" y="50"/>
                                </a:lnTo>
                                <a:lnTo>
                                  <a:pt x="90" y="26"/>
                                </a:lnTo>
                                <a:lnTo>
                                  <a:pt x="85" y="15"/>
                                </a:lnTo>
                                <a:lnTo>
                                  <a:pt x="75" y="7"/>
                                </a:lnTo>
                                <a:lnTo>
                                  <a:pt x="64" y="2"/>
                                </a:lnTo>
                                <a:lnTo>
                                  <a:pt x="49" y="0"/>
                                </a:lnTo>
                                <a:lnTo>
                                  <a:pt x="36" y="2"/>
                                </a:lnTo>
                                <a:lnTo>
                                  <a:pt x="24" y="7"/>
                                </a:lnTo>
                                <a:lnTo>
                                  <a:pt x="15" y="15"/>
                                </a:lnTo>
                                <a:lnTo>
                                  <a:pt x="9" y="26"/>
                                </a:lnTo>
                                <a:lnTo>
                                  <a:pt x="2" y="50"/>
                                </a:lnTo>
                                <a:lnTo>
                                  <a:pt x="0" y="75"/>
                                </a:lnTo>
                                <a:lnTo>
                                  <a:pt x="2" y="99"/>
                                </a:lnTo>
                                <a:lnTo>
                                  <a:pt x="9" y="124"/>
                                </a:lnTo>
                                <a:lnTo>
                                  <a:pt x="15" y="133"/>
                                </a:lnTo>
                                <a:lnTo>
                                  <a:pt x="24" y="142"/>
                                </a:lnTo>
                                <a:lnTo>
                                  <a:pt x="36" y="146"/>
                                </a:lnTo>
                                <a:lnTo>
                                  <a:pt x="49" y="148"/>
                                </a:lnTo>
                                <a:lnTo>
                                  <a:pt x="6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2740" y="3756"/>
                            <a:ext cx="53" cy="145"/>
                          </a:xfrm>
                          <a:custGeom>
                            <a:avLst/>
                            <a:gdLst>
                              <a:gd name="T0" fmla="*/ 53 w 53"/>
                              <a:gd name="T1" fmla="*/ 145 h 145"/>
                              <a:gd name="T2" fmla="*/ 34 w 53"/>
                              <a:gd name="T3" fmla="*/ 145 h 145"/>
                              <a:gd name="T4" fmla="*/ 34 w 53"/>
                              <a:gd name="T5" fmla="*/ 42 h 145"/>
                              <a:gd name="T6" fmla="*/ 0 w 53"/>
                              <a:gd name="T7" fmla="*/ 42 h 145"/>
                              <a:gd name="T8" fmla="*/ 0 w 53"/>
                              <a:gd name="T9" fmla="*/ 28 h 145"/>
                              <a:gd name="T10" fmla="*/ 15 w 53"/>
                              <a:gd name="T11" fmla="*/ 27 h 145"/>
                              <a:gd name="T12" fmla="*/ 27 w 53"/>
                              <a:gd name="T13" fmla="*/ 23 h 145"/>
                              <a:gd name="T14" fmla="*/ 34 w 53"/>
                              <a:gd name="T15" fmla="*/ 13 h 145"/>
                              <a:gd name="T16" fmla="*/ 40 w 53"/>
                              <a:gd name="T17" fmla="*/ 0 h 145"/>
                              <a:gd name="T18" fmla="*/ 53 w 53"/>
                              <a:gd name="T19" fmla="*/ 0 h 145"/>
                              <a:gd name="T20" fmla="*/ 53 w 53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5">
                                <a:moveTo>
                                  <a:pt x="53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2"/>
                                </a:lnTo>
                                <a:lnTo>
                                  <a:pt x="0" y="42"/>
                                </a:lnTo>
                                <a:lnTo>
                                  <a:pt x="0" y="28"/>
                                </a:lnTo>
                                <a:lnTo>
                                  <a:pt x="15" y="27"/>
                                </a:lnTo>
                                <a:lnTo>
                                  <a:pt x="27" y="23"/>
                                </a:lnTo>
                                <a:lnTo>
                                  <a:pt x="34" y="13"/>
                                </a:lnTo>
                                <a:lnTo>
                                  <a:pt x="4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2821" y="3756"/>
                            <a:ext cx="53" cy="145"/>
                          </a:xfrm>
                          <a:custGeom>
                            <a:avLst/>
                            <a:gdLst>
                              <a:gd name="T0" fmla="*/ 53 w 53"/>
                              <a:gd name="T1" fmla="*/ 145 h 145"/>
                              <a:gd name="T2" fmla="*/ 34 w 53"/>
                              <a:gd name="T3" fmla="*/ 145 h 145"/>
                              <a:gd name="T4" fmla="*/ 34 w 53"/>
                              <a:gd name="T5" fmla="*/ 42 h 145"/>
                              <a:gd name="T6" fmla="*/ 0 w 53"/>
                              <a:gd name="T7" fmla="*/ 42 h 145"/>
                              <a:gd name="T8" fmla="*/ 0 w 53"/>
                              <a:gd name="T9" fmla="*/ 28 h 145"/>
                              <a:gd name="T10" fmla="*/ 15 w 53"/>
                              <a:gd name="T11" fmla="*/ 27 h 145"/>
                              <a:gd name="T12" fmla="*/ 25 w 53"/>
                              <a:gd name="T13" fmla="*/ 23 h 145"/>
                              <a:gd name="T14" fmla="*/ 32 w 53"/>
                              <a:gd name="T15" fmla="*/ 13 h 145"/>
                              <a:gd name="T16" fmla="*/ 38 w 53"/>
                              <a:gd name="T17" fmla="*/ 0 h 145"/>
                              <a:gd name="T18" fmla="*/ 53 w 53"/>
                              <a:gd name="T19" fmla="*/ 0 h 145"/>
                              <a:gd name="T20" fmla="*/ 53 w 53"/>
                              <a:gd name="T2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5">
                                <a:moveTo>
                                  <a:pt x="53" y="145"/>
                                </a:moveTo>
                                <a:lnTo>
                                  <a:pt x="34" y="145"/>
                                </a:lnTo>
                                <a:lnTo>
                                  <a:pt x="34" y="42"/>
                                </a:lnTo>
                                <a:lnTo>
                                  <a:pt x="0" y="42"/>
                                </a:lnTo>
                                <a:lnTo>
                                  <a:pt x="0" y="28"/>
                                </a:lnTo>
                                <a:lnTo>
                                  <a:pt x="15" y="27"/>
                                </a:lnTo>
                                <a:lnTo>
                                  <a:pt x="25" y="23"/>
                                </a:lnTo>
                                <a:lnTo>
                                  <a:pt x="32" y="13"/>
                                </a:lnTo>
                                <a:lnTo>
                                  <a:pt x="3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3053" y="3670"/>
                            <a:ext cx="53" cy="144"/>
                          </a:xfrm>
                          <a:custGeom>
                            <a:avLst/>
                            <a:gdLst>
                              <a:gd name="T0" fmla="*/ 53 w 53"/>
                              <a:gd name="T1" fmla="*/ 144 h 144"/>
                              <a:gd name="T2" fmla="*/ 34 w 53"/>
                              <a:gd name="T3" fmla="*/ 144 h 144"/>
                              <a:gd name="T4" fmla="*/ 34 w 53"/>
                              <a:gd name="T5" fmla="*/ 41 h 144"/>
                              <a:gd name="T6" fmla="*/ 0 w 53"/>
                              <a:gd name="T7" fmla="*/ 41 h 144"/>
                              <a:gd name="T8" fmla="*/ 0 w 53"/>
                              <a:gd name="T9" fmla="*/ 28 h 144"/>
                              <a:gd name="T10" fmla="*/ 15 w 53"/>
                              <a:gd name="T11" fmla="*/ 26 h 144"/>
                              <a:gd name="T12" fmla="*/ 26 w 53"/>
                              <a:gd name="T13" fmla="*/ 22 h 144"/>
                              <a:gd name="T14" fmla="*/ 34 w 53"/>
                              <a:gd name="T15" fmla="*/ 15 h 144"/>
                              <a:gd name="T16" fmla="*/ 38 w 53"/>
                              <a:gd name="T17" fmla="*/ 0 h 144"/>
                              <a:gd name="T18" fmla="*/ 53 w 53"/>
                              <a:gd name="T19" fmla="*/ 0 h 144"/>
                              <a:gd name="T20" fmla="*/ 53 w 53"/>
                              <a:gd name="T21" fmla="*/ 144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144">
                                <a:moveTo>
                                  <a:pt x="53" y="144"/>
                                </a:moveTo>
                                <a:lnTo>
                                  <a:pt x="34" y="144"/>
                                </a:lnTo>
                                <a:lnTo>
                                  <a:pt x="34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28"/>
                                </a:lnTo>
                                <a:lnTo>
                                  <a:pt x="15" y="26"/>
                                </a:lnTo>
                                <a:lnTo>
                                  <a:pt x="26" y="22"/>
                                </a:lnTo>
                                <a:lnTo>
                                  <a:pt x="34" y="15"/>
                                </a:lnTo>
                                <a:lnTo>
                                  <a:pt x="3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3140" y="3670"/>
                            <a:ext cx="98" cy="144"/>
                          </a:xfrm>
                          <a:custGeom>
                            <a:avLst/>
                            <a:gdLst>
                              <a:gd name="T0" fmla="*/ 3 w 98"/>
                              <a:gd name="T1" fmla="*/ 52 h 144"/>
                              <a:gd name="T2" fmla="*/ 5 w 98"/>
                              <a:gd name="T3" fmla="*/ 36 h 144"/>
                              <a:gd name="T4" fmla="*/ 9 w 98"/>
                              <a:gd name="T5" fmla="*/ 24 h 144"/>
                              <a:gd name="T6" fmla="*/ 15 w 98"/>
                              <a:gd name="T7" fmla="*/ 15 h 144"/>
                              <a:gd name="T8" fmla="*/ 22 w 98"/>
                              <a:gd name="T9" fmla="*/ 9 h 144"/>
                              <a:gd name="T10" fmla="*/ 39 w 98"/>
                              <a:gd name="T11" fmla="*/ 2 h 144"/>
                              <a:gd name="T12" fmla="*/ 52 w 98"/>
                              <a:gd name="T13" fmla="*/ 0 h 144"/>
                              <a:gd name="T14" fmla="*/ 71 w 98"/>
                              <a:gd name="T15" fmla="*/ 4 h 144"/>
                              <a:gd name="T16" fmla="*/ 84 w 98"/>
                              <a:gd name="T17" fmla="*/ 11 h 144"/>
                              <a:gd name="T18" fmla="*/ 96 w 98"/>
                              <a:gd name="T19" fmla="*/ 26 h 144"/>
                              <a:gd name="T20" fmla="*/ 98 w 98"/>
                              <a:gd name="T21" fmla="*/ 43 h 144"/>
                              <a:gd name="T22" fmla="*/ 96 w 98"/>
                              <a:gd name="T23" fmla="*/ 60 h 144"/>
                              <a:gd name="T24" fmla="*/ 86 w 98"/>
                              <a:gd name="T25" fmla="*/ 73 h 144"/>
                              <a:gd name="T26" fmla="*/ 75 w 98"/>
                              <a:gd name="T27" fmla="*/ 83 h 144"/>
                              <a:gd name="T28" fmla="*/ 60 w 98"/>
                              <a:gd name="T29" fmla="*/ 92 h 144"/>
                              <a:gd name="T30" fmla="*/ 45 w 98"/>
                              <a:gd name="T31" fmla="*/ 99 h 144"/>
                              <a:gd name="T32" fmla="*/ 32 w 98"/>
                              <a:gd name="T33" fmla="*/ 109 h 144"/>
                              <a:gd name="T34" fmla="*/ 24 w 98"/>
                              <a:gd name="T35" fmla="*/ 116 h 144"/>
                              <a:gd name="T36" fmla="*/ 20 w 98"/>
                              <a:gd name="T37" fmla="*/ 122 h 144"/>
                              <a:gd name="T38" fmla="*/ 18 w 98"/>
                              <a:gd name="T39" fmla="*/ 128 h 144"/>
                              <a:gd name="T40" fmla="*/ 98 w 98"/>
                              <a:gd name="T41" fmla="*/ 128 h 144"/>
                              <a:gd name="T42" fmla="*/ 98 w 98"/>
                              <a:gd name="T43" fmla="*/ 144 h 144"/>
                              <a:gd name="T44" fmla="*/ 0 w 98"/>
                              <a:gd name="T45" fmla="*/ 144 h 144"/>
                              <a:gd name="T46" fmla="*/ 3 w 98"/>
                              <a:gd name="T47" fmla="*/ 126 h 144"/>
                              <a:gd name="T48" fmla="*/ 11 w 98"/>
                              <a:gd name="T49" fmla="*/ 109 h 144"/>
                              <a:gd name="T50" fmla="*/ 20 w 98"/>
                              <a:gd name="T51" fmla="*/ 98 h 144"/>
                              <a:gd name="T52" fmla="*/ 34 w 98"/>
                              <a:gd name="T53" fmla="*/ 88 h 144"/>
                              <a:gd name="T54" fmla="*/ 52 w 98"/>
                              <a:gd name="T55" fmla="*/ 77 h 144"/>
                              <a:gd name="T56" fmla="*/ 64 w 98"/>
                              <a:gd name="T57" fmla="*/ 69 h 144"/>
                              <a:gd name="T58" fmla="*/ 71 w 98"/>
                              <a:gd name="T59" fmla="*/ 64 h 144"/>
                              <a:gd name="T60" fmla="*/ 77 w 98"/>
                              <a:gd name="T61" fmla="*/ 54 h 144"/>
                              <a:gd name="T62" fmla="*/ 79 w 98"/>
                              <a:gd name="T63" fmla="*/ 43 h 144"/>
                              <a:gd name="T64" fmla="*/ 77 w 98"/>
                              <a:gd name="T65" fmla="*/ 34 h 144"/>
                              <a:gd name="T66" fmla="*/ 73 w 98"/>
                              <a:gd name="T67" fmla="*/ 24 h 144"/>
                              <a:gd name="T68" fmla="*/ 64 w 98"/>
                              <a:gd name="T69" fmla="*/ 19 h 144"/>
                              <a:gd name="T70" fmla="*/ 50 w 98"/>
                              <a:gd name="T71" fmla="*/ 17 h 144"/>
                              <a:gd name="T72" fmla="*/ 41 w 98"/>
                              <a:gd name="T73" fmla="*/ 17 h 144"/>
                              <a:gd name="T74" fmla="*/ 34 w 98"/>
                              <a:gd name="T75" fmla="*/ 21 h 144"/>
                              <a:gd name="T76" fmla="*/ 26 w 98"/>
                              <a:gd name="T77" fmla="*/ 30 h 144"/>
                              <a:gd name="T78" fmla="*/ 22 w 98"/>
                              <a:gd name="T79" fmla="*/ 43 h 144"/>
                              <a:gd name="T80" fmla="*/ 20 w 98"/>
                              <a:gd name="T81" fmla="*/ 52 h 144"/>
                              <a:gd name="T82" fmla="*/ 3 w 98"/>
                              <a:gd name="T83" fmla="*/ 5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8" h="144">
                                <a:moveTo>
                                  <a:pt x="3" y="52"/>
                                </a:moveTo>
                                <a:lnTo>
                                  <a:pt x="5" y="36"/>
                                </a:lnTo>
                                <a:lnTo>
                                  <a:pt x="9" y="24"/>
                                </a:lnTo>
                                <a:lnTo>
                                  <a:pt x="15" y="15"/>
                                </a:lnTo>
                                <a:lnTo>
                                  <a:pt x="22" y="9"/>
                                </a:lnTo>
                                <a:lnTo>
                                  <a:pt x="39" y="2"/>
                                </a:lnTo>
                                <a:lnTo>
                                  <a:pt x="52" y="0"/>
                                </a:lnTo>
                                <a:lnTo>
                                  <a:pt x="71" y="4"/>
                                </a:lnTo>
                                <a:lnTo>
                                  <a:pt x="84" y="11"/>
                                </a:lnTo>
                                <a:lnTo>
                                  <a:pt x="96" y="26"/>
                                </a:lnTo>
                                <a:lnTo>
                                  <a:pt x="98" y="43"/>
                                </a:lnTo>
                                <a:lnTo>
                                  <a:pt x="96" y="60"/>
                                </a:lnTo>
                                <a:lnTo>
                                  <a:pt x="86" y="73"/>
                                </a:lnTo>
                                <a:lnTo>
                                  <a:pt x="75" y="83"/>
                                </a:lnTo>
                                <a:lnTo>
                                  <a:pt x="60" y="92"/>
                                </a:lnTo>
                                <a:lnTo>
                                  <a:pt x="45" y="99"/>
                                </a:lnTo>
                                <a:lnTo>
                                  <a:pt x="32" y="109"/>
                                </a:lnTo>
                                <a:lnTo>
                                  <a:pt x="24" y="116"/>
                                </a:lnTo>
                                <a:lnTo>
                                  <a:pt x="20" y="122"/>
                                </a:lnTo>
                                <a:lnTo>
                                  <a:pt x="18" y="128"/>
                                </a:lnTo>
                                <a:lnTo>
                                  <a:pt x="98" y="128"/>
                                </a:lnTo>
                                <a:lnTo>
                                  <a:pt x="98" y="144"/>
                                </a:lnTo>
                                <a:lnTo>
                                  <a:pt x="0" y="144"/>
                                </a:lnTo>
                                <a:lnTo>
                                  <a:pt x="3" y="126"/>
                                </a:lnTo>
                                <a:lnTo>
                                  <a:pt x="11" y="109"/>
                                </a:lnTo>
                                <a:lnTo>
                                  <a:pt x="20" y="98"/>
                                </a:lnTo>
                                <a:lnTo>
                                  <a:pt x="34" y="88"/>
                                </a:lnTo>
                                <a:lnTo>
                                  <a:pt x="52" y="77"/>
                                </a:lnTo>
                                <a:lnTo>
                                  <a:pt x="64" y="69"/>
                                </a:lnTo>
                                <a:lnTo>
                                  <a:pt x="71" y="64"/>
                                </a:lnTo>
                                <a:lnTo>
                                  <a:pt x="77" y="54"/>
                                </a:lnTo>
                                <a:lnTo>
                                  <a:pt x="79" y="43"/>
                                </a:lnTo>
                                <a:lnTo>
                                  <a:pt x="77" y="34"/>
                                </a:lnTo>
                                <a:lnTo>
                                  <a:pt x="73" y="24"/>
                                </a:lnTo>
                                <a:lnTo>
                                  <a:pt x="64" y="19"/>
                                </a:lnTo>
                                <a:lnTo>
                                  <a:pt x="50" y="17"/>
                                </a:lnTo>
                                <a:lnTo>
                                  <a:pt x="41" y="17"/>
                                </a:lnTo>
                                <a:lnTo>
                                  <a:pt x="34" y="21"/>
                                </a:lnTo>
                                <a:lnTo>
                                  <a:pt x="26" y="30"/>
                                </a:lnTo>
                                <a:lnTo>
                                  <a:pt x="22" y="43"/>
                                </a:lnTo>
                                <a:lnTo>
                                  <a:pt x="20" y="52"/>
                                </a:lnTo>
                                <a:lnTo>
                                  <a:pt x="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2347" y="3619"/>
                            <a:ext cx="1623" cy="1618"/>
                          </a:xfrm>
                          <a:custGeom>
                            <a:avLst/>
                            <a:gdLst>
                              <a:gd name="T0" fmla="*/ 851 w 1623"/>
                              <a:gd name="T1" fmla="*/ 1618 h 1618"/>
                              <a:gd name="T2" fmla="*/ 934 w 1623"/>
                              <a:gd name="T3" fmla="*/ 1610 h 1618"/>
                              <a:gd name="T4" fmla="*/ 1051 w 1623"/>
                              <a:gd name="T5" fmla="*/ 1582 h 1618"/>
                              <a:gd name="T6" fmla="*/ 1198 w 1623"/>
                              <a:gd name="T7" fmla="*/ 1520 h 1618"/>
                              <a:gd name="T8" fmla="*/ 1328 w 1623"/>
                              <a:gd name="T9" fmla="*/ 1433 h 1618"/>
                              <a:gd name="T10" fmla="*/ 1437 w 1623"/>
                              <a:gd name="T11" fmla="*/ 1325 h 1618"/>
                              <a:gd name="T12" fmla="*/ 1524 w 1623"/>
                              <a:gd name="T13" fmla="*/ 1195 h 1618"/>
                              <a:gd name="T14" fmla="*/ 1586 w 1623"/>
                              <a:gd name="T15" fmla="*/ 1050 h 1618"/>
                              <a:gd name="T16" fmla="*/ 1614 w 1623"/>
                              <a:gd name="T17" fmla="*/ 932 h 1618"/>
                              <a:gd name="T18" fmla="*/ 1621 w 1623"/>
                              <a:gd name="T19" fmla="*/ 851 h 1618"/>
                              <a:gd name="T20" fmla="*/ 1621 w 1623"/>
                              <a:gd name="T21" fmla="*/ 768 h 1618"/>
                              <a:gd name="T22" fmla="*/ 1614 w 1623"/>
                              <a:gd name="T23" fmla="*/ 686 h 1618"/>
                              <a:gd name="T24" fmla="*/ 1586 w 1623"/>
                              <a:gd name="T25" fmla="*/ 569 h 1618"/>
                              <a:gd name="T26" fmla="*/ 1524 w 1623"/>
                              <a:gd name="T27" fmla="*/ 423 h 1618"/>
                              <a:gd name="T28" fmla="*/ 1437 w 1623"/>
                              <a:gd name="T29" fmla="*/ 295 h 1618"/>
                              <a:gd name="T30" fmla="*/ 1328 w 1623"/>
                              <a:gd name="T31" fmla="*/ 184 h 1618"/>
                              <a:gd name="T32" fmla="*/ 1198 w 1623"/>
                              <a:gd name="T33" fmla="*/ 98 h 1618"/>
                              <a:gd name="T34" fmla="*/ 1051 w 1623"/>
                              <a:gd name="T35" fmla="*/ 36 h 1618"/>
                              <a:gd name="T36" fmla="*/ 934 w 1623"/>
                              <a:gd name="T37" fmla="*/ 10 h 1618"/>
                              <a:gd name="T38" fmla="*/ 851 w 1623"/>
                              <a:gd name="T39" fmla="*/ 0 h 1618"/>
                              <a:gd name="T40" fmla="*/ 770 w 1623"/>
                              <a:gd name="T41" fmla="*/ 0 h 1618"/>
                              <a:gd name="T42" fmla="*/ 687 w 1623"/>
                              <a:gd name="T43" fmla="*/ 10 h 1618"/>
                              <a:gd name="T44" fmla="*/ 570 w 1623"/>
                              <a:gd name="T45" fmla="*/ 36 h 1618"/>
                              <a:gd name="T46" fmla="*/ 423 w 1623"/>
                              <a:gd name="T47" fmla="*/ 98 h 1618"/>
                              <a:gd name="T48" fmla="*/ 295 w 1623"/>
                              <a:gd name="T49" fmla="*/ 184 h 1618"/>
                              <a:gd name="T50" fmla="*/ 184 w 1623"/>
                              <a:gd name="T51" fmla="*/ 295 h 1618"/>
                              <a:gd name="T52" fmla="*/ 97 w 1623"/>
                              <a:gd name="T53" fmla="*/ 423 h 1618"/>
                              <a:gd name="T54" fmla="*/ 35 w 1623"/>
                              <a:gd name="T55" fmla="*/ 569 h 1618"/>
                              <a:gd name="T56" fmla="*/ 9 w 1623"/>
                              <a:gd name="T57" fmla="*/ 686 h 1618"/>
                              <a:gd name="T58" fmla="*/ 0 w 1623"/>
                              <a:gd name="T59" fmla="*/ 768 h 1618"/>
                              <a:gd name="T60" fmla="*/ 0 w 1623"/>
                              <a:gd name="T61" fmla="*/ 851 h 1618"/>
                              <a:gd name="T62" fmla="*/ 9 w 1623"/>
                              <a:gd name="T63" fmla="*/ 932 h 1618"/>
                              <a:gd name="T64" fmla="*/ 35 w 1623"/>
                              <a:gd name="T65" fmla="*/ 1050 h 1618"/>
                              <a:gd name="T66" fmla="*/ 97 w 1623"/>
                              <a:gd name="T67" fmla="*/ 1195 h 1618"/>
                              <a:gd name="T68" fmla="*/ 184 w 1623"/>
                              <a:gd name="T69" fmla="*/ 1325 h 1618"/>
                              <a:gd name="T70" fmla="*/ 295 w 1623"/>
                              <a:gd name="T71" fmla="*/ 1433 h 1618"/>
                              <a:gd name="T72" fmla="*/ 423 w 1623"/>
                              <a:gd name="T73" fmla="*/ 1520 h 1618"/>
                              <a:gd name="T74" fmla="*/ 570 w 1623"/>
                              <a:gd name="T75" fmla="*/ 1582 h 1618"/>
                              <a:gd name="T76" fmla="*/ 687 w 1623"/>
                              <a:gd name="T77" fmla="*/ 1610 h 1618"/>
                              <a:gd name="T78" fmla="*/ 770 w 1623"/>
                              <a:gd name="T79" fmla="*/ 1618 h 1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623" h="1618">
                                <a:moveTo>
                                  <a:pt x="810" y="1618"/>
                                </a:moveTo>
                                <a:lnTo>
                                  <a:pt x="851" y="1618"/>
                                </a:lnTo>
                                <a:lnTo>
                                  <a:pt x="892" y="1614"/>
                                </a:lnTo>
                                <a:lnTo>
                                  <a:pt x="934" y="1610"/>
                                </a:lnTo>
                                <a:lnTo>
                                  <a:pt x="973" y="1603"/>
                                </a:lnTo>
                                <a:lnTo>
                                  <a:pt x="1051" y="1582"/>
                                </a:lnTo>
                                <a:lnTo>
                                  <a:pt x="1126" y="1556"/>
                                </a:lnTo>
                                <a:lnTo>
                                  <a:pt x="1198" y="1520"/>
                                </a:lnTo>
                                <a:lnTo>
                                  <a:pt x="1264" y="1480"/>
                                </a:lnTo>
                                <a:lnTo>
                                  <a:pt x="1328" y="1433"/>
                                </a:lnTo>
                                <a:lnTo>
                                  <a:pt x="1384" y="1381"/>
                                </a:lnTo>
                                <a:lnTo>
                                  <a:pt x="1437" y="1325"/>
                                </a:lnTo>
                                <a:lnTo>
                                  <a:pt x="1484" y="1261"/>
                                </a:lnTo>
                                <a:lnTo>
                                  <a:pt x="1524" y="1195"/>
                                </a:lnTo>
                                <a:lnTo>
                                  <a:pt x="1559" y="1124"/>
                                </a:lnTo>
                                <a:lnTo>
                                  <a:pt x="1586" y="1050"/>
                                </a:lnTo>
                                <a:lnTo>
                                  <a:pt x="1606" y="971"/>
                                </a:lnTo>
                                <a:lnTo>
                                  <a:pt x="1614" y="932"/>
                                </a:lnTo>
                                <a:lnTo>
                                  <a:pt x="1618" y="891"/>
                                </a:lnTo>
                                <a:lnTo>
                                  <a:pt x="1621" y="851"/>
                                </a:lnTo>
                                <a:lnTo>
                                  <a:pt x="1623" y="808"/>
                                </a:lnTo>
                                <a:lnTo>
                                  <a:pt x="1621" y="768"/>
                                </a:lnTo>
                                <a:lnTo>
                                  <a:pt x="1618" y="727"/>
                                </a:lnTo>
                                <a:lnTo>
                                  <a:pt x="1614" y="686"/>
                                </a:lnTo>
                                <a:lnTo>
                                  <a:pt x="1606" y="646"/>
                                </a:lnTo>
                                <a:lnTo>
                                  <a:pt x="1586" y="569"/>
                                </a:lnTo>
                                <a:lnTo>
                                  <a:pt x="1559" y="494"/>
                                </a:lnTo>
                                <a:lnTo>
                                  <a:pt x="1524" y="423"/>
                                </a:lnTo>
                                <a:lnTo>
                                  <a:pt x="1484" y="357"/>
                                </a:lnTo>
                                <a:lnTo>
                                  <a:pt x="1437" y="295"/>
                                </a:lnTo>
                                <a:lnTo>
                                  <a:pt x="1384" y="237"/>
                                </a:lnTo>
                                <a:lnTo>
                                  <a:pt x="1328" y="184"/>
                                </a:lnTo>
                                <a:lnTo>
                                  <a:pt x="1264" y="137"/>
                                </a:lnTo>
                                <a:lnTo>
                                  <a:pt x="1198" y="98"/>
                                </a:lnTo>
                                <a:lnTo>
                                  <a:pt x="1126" y="64"/>
                                </a:lnTo>
                                <a:lnTo>
                                  <a:pt x="1051" y="36"/>
                                </a:lnTo>
                                <a:lnTo>
                                  <a:pt x="973" y="17"/>
                                </a:lnTo>
                                <a:lnTo>
                                  <a:pt x="934" y="10"/>
                                </a:lnTo>
                                <a:lnTo>
                                  <a:pt x="892" y="4"/>
                                </a:lnTo>
                                <a:lnTo>
                                  <a:pt x="851" y="0"/>
                                </a:lnTo>
                                <a:lnTo>
                                  <a:pt x="810" y="0"/>
                                </a:lnTo>
                                <a:lnTo>
                                  <a:pt x="770" y="0"/>
                                </a:lnTo>
                                <a:lnTo>
                                  <a:pt x="729" y="4"/>
                                </a:lnTo>
                                <a:lnTo>
                                  <a:pt x="687" y="10"/>
                                </a:lnTo>
                                <a:lnTo>
                                  <a:pt x="648" y="17"/>
                                </a:lnTo>
                                <a:lnTo>
                                  <a:pt x="570" y="36"/>
                                </a:lnTo>
                                <a:lnTo>
                                  <a:pt x="495" y="64"/>
                                </a:lnTo>
                                <a:lnTo>
                                  <a:pt x="423" y="98"/>
                                </a:lnTo>
                                <a:lnTo>
                                  <a:pt x="357" y="137"/>
                                </a:lnTo>
                                <a:lnTo>
                                  <a:pt x="295" y="184"/>
                                </a:lnTo>
                                <a:lnTo>
                                  <a:pt x="237" y="237"/>
                                </a:lnTo>
                                <a:lnTo>
                                  <a:pt x="184" y="295"/>
                                </a:lnTo>
                                <a:lnTo>
                                  <a:pt x="137" y="357"/>
                                </a:lnTo>
                                <a:lnTo>
                                  <a:pt x="97" y="423"/>
                                </a:lnTo>
                                <a:lnTo>
                                  <a:pt x="64" y="494"/>
                                </a:lnTo>
                                <a:lnTo>
                                  <a:pt x="35" y="569"/>
                                </a:lnTo>
                                <a:lnTo>
                                  <a:pt x="15" y="646"/>
                                </a:lnTo>
                                <a:lnTo>
                                  <a:pt x="9" y="686"/>
                                </a:lnTo>
                                <a:lnTo>
                                  <a:pt x="3" y="727"/>
                                </a:lnTo>
                                <a:lnTo>
                                  <a:pt x="0" y="768"/>
                                </a:lnTo>
                                <a:lnTo>
                                  <a:pt x="0" y="808"/>
                                </a:lnTo>
                                <a:lnTo>
                                  <a:pt x="0" y="851"/>
                                </a:lnTo>
                                <a:lnTo>
                                  <a:pt x="3" y="891"/>
                                </a:lnTo>
                                <a:lnTo>
                                  <a:pt x="9" y="932"/>
                                </a:lnTo>
                                <a:lnTo>
                                  <a:pt x="15" y="971"/>
                                </a:lnTo>
                                <a:lnTo>
                                  <a:pt x="35" y="1050"/>
                                </a:lnTo>
                                <a:lnTo>
                                  <a:pt x="64" y="1124"/>
                                </a:lnTo>
                                <a:lnTo>
                                  <a:pt x="97" y="1195"/>
                                </a:lnTo>
                                <a:lnTo>
                                  <a:pt x="137" y="1261"/>
                                </a:lnTo>
                                <a:lnTo>
                                  <a:pt x="184" y="1325"/>
                                </a:lnTo>
                                <a:lnTo>
                                  <a:pt x="237" y="1381"/>
                                </a:lnTo>
                                <a:lnTo>
                                  <a:pt x="295" y="1433"/>
                                </a:lnTo>
                                <a:lnTo>
                                  <a:pt x="357" y="1480"/>
                                </a:lnTo>
                                <a:lnTo>
                                  <a:pt x="423" y="1520"/>
                                </a:lnTo>
                                <a:lnTo>
                                  <a:pt x="495" y="1556"/>
                                </a:lnTo>
                                <a:lnTo>
                                  <a:pt x="570" y="1582"/>
                                </a:lnTo>
                                <a:lnTo>
                                  <a:pt x="648" y="1603"/>
                                </a:lnTo>
                                <a:lnTo>
                                  <a:pt x="687" y="1610"/>
                                </a:lnTo>
                                <a:lnTo>
                                  <a:pt x="729" y="1614"/>
                                </a:lnTo>
                                <a:lnTo>
                                  <a:pt x="770" y="1618"/>
                                </a:lnTo>
                                <a:lnTo>
                                  <a:pt x="810" y="1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5227E" id="Group 20" o:spid="_x0000_s1026" style="position:absolute;margin-left:267.75pt;margin-top:17.45pt;width:72.7pt;height:69.8pt;z-index:251660288" coordorigin="2298,3572" coordsize="1716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">
                <v:shape id="Freeform 3" o:spid="_x0000_s1027" style="position:absolute;left:2298;top:3572;width:1716;height:1713;visibility:visible;mso-wrap-style:square;v-text-anchor:top" coordsize="1716,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8N8EA&#10;AADbAAAADwAAAGRycy9kb3ducmV2LnhtbESPQYvCMBSE7wv+h/AEb2uqSJVqFBEW1Nt2BT0+mmdb&#10;TV5Kk7X1328EYY/DzHzDrDa9NeJBra8dK5iMExDEhdM1lwpOP1+fCxA+IGs0jknBkzxs1oOPFWba&#10;dfxNjzyUIkLYZ6igCqHJpPRFRRb92DXE0bu61mKIsi2lbrGLcGvkNElSabHmuFBhQ7uKinv+axXM&#10;GpvknZl3Z3c4hfRm0su8PCo1GvbbJYhAffgPv9t7rWA6gdeX+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fDfBAAAA2wAAAA8AAAAAAAAAAAAAAAAAmAIAAGRycy9kb3du&#10;cmV2LnhtbFBLBQYAAAAABAAEAPUAAACGAwAAAAA=&#10;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    <v:path arrowok="t" o:connecttype="custom" o:connectlocs="902,1713;989,1704;1071,1687;1192,1648;1337,1567;1465,1464;1571,1336;1650,1191;1689,1071;1706,988;1716,902;1716,814;1706,727;1689,645;1650,524;1571,380;1465,252;1337,147;1192,68;1071,28;989,11;902,2;813,2;727,11;644,28;523,68;378,147;250,252;146,380;65,524;26,645;9,727;0,814;0,902;9,988;26,1071;65,1191;146,1336;250,1464;378,1567;523,1648;644,1687;727,1704;813,1713" o:connectangles="0,0,0,0,0,0,0,0,0,0,0,0,0,0,0,0,0,0,0,0,0,0,0,0,0,0,0,0,0,0,0,0,0,0,0,0,0,0,0,0,0,0,0,0"/>
                </v:shape>
                <v:shape id="Freeform 4" o:spid="_x0000_s1028" style="position:absolute;left:3115;top:4393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jnsUA&#10;AADbAAAADwAAAGRycy9kb3ducmV2LnhtbESPS2sCMRSF9wX/Q7hCdzXjKCKjUUQp2FIovhbuLpPr&#10;ZHRyM52kOu2vbwqCy8N5fJzpvLWVuFLjS8cK+r0EBHHudMmFgv3u9WUMwgdkjZVjUvBDHuazztMU&#10;M+1uvKHrNhQijrDPUIEJoc6k9Lkhi77nauLonVxjMUTZFFI3eIvjtpJpkoykxZIjwWBNS0P5Zftt&#10;I2R3qAar4e+HfnsfOndeHD+/TK3Uc7ddTEAEasMjfG+vtYI0hf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OOexQAAANsAAAAPAAAAAAAAAAAAAAAAAJgCAABkcnMv&#10;ZG93bnJldi54bWxQSwUGAAAAAAQABAD1AAAAigMAAAAA&#10;" path="m43,85l60,81,74,71,83,58,85,41,83,25,74,13,60,4,43,,26,4,13,13,4,25,,41,4,58r9,13l26,81r17,4xe" fillcolor="black" strokeweight="1.5pt">
                  <v:path arrowok="t" o:connecttype="custom" o:connectlocs="43,85;60,81;74,71;83,58;85,41;83,25;74,13;60,4;43,0;26,4;13,13;4,25;0,41;4,58;13,71;26,81;43,85" o:connectangles="0,0,0,0,0,0,0,0,0,0,0,0,0,0,0,0,0"/>
                </v:shape>
                <v:shape id="Freeform 5" o:spid="_x0000_s1029" style="position:absolute;left:3473;top:3743;width:55;height:145;visibility:visible;mso-wrap-style:square;v-text-anchor:top" coordsize="55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0fcUA&#10;AADbAAAADwAAAGRycy9kb3ducmV2LnhtbESPQWvCQBSE7wX/w/IKvdVNLYikriKKKBWKmhZ6fGaf&#10;2Wj2bchuTeyv7xYEj8PMfMOMp52txIUaXzpW8NJPQBDnTpdcKPjMls8jED4ga6wck4IreZhOeg9j&#10;TLVreUeXfShEhLBPUYEJoU6l9Lkhi77vauLoHV1jMUTZFFI32Ea4reQgSYbSYslxwWBNc0P5ef9j&#10;FRy236vl13Fjr+/hV7fZaWE+uoVST4/d7A1EoC7cw7f2WisYvML/l/gD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TR9xQAAANsAAAAPAAAAAAAAAAAAAAAAAJgCAABkcnMv&#10;ZG93bnJldi54bWxQSwUGAAAAAAQABAD1AAAAigMAAAAA&#10;" path="m55,145r-21,l34,43,,43,,28,15,26,26,23r8,-8l40,,55,r,145xe" fillcolor="black" strokeweight="1.5pt">
                  <v:path arrowok="t" o:connecttype="custom" o:connectlocs="55,145;34,145;34,43;0,43;0,28;15,26;26,23;34,15;40,0;55,0;55,145" o:connectangles="0,0,0,0,0,0,0,0,0,0,0"/>
                </v:shape>
                <v:shape id="Freeform 6" o:spid="_x0000_s1030" style="position:absolute;left:3701;top:3989;width:100;height:145;visibility:visible;mso-wrap-style:square;v-text-anchor:top" coordsize="10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Ue8QA&#10;AADbAAAADwAAAGRycy9kb3ducmV2LnhtbESPQWvCQBSE70L/w/KE3sxGaUOJriItBemlNM3F22P3&#10;mUSzb2N2m6T/vlsQPA4z8w2z2U22FQP1vnGsYJmkIIi1Mw1XCsrv98ULCB+QDbaOScEvedhtH2Yb&#10;zI0b+YuGIlQiQtjnqKAOocul9Lomiz5xHXH0Tq63GKLsK2l6HCPctnKVppm02HBcqLGj15r0pfix&#10;CsxHGD5R64ZMNr5dy/Nzd7gelXqcT/s1iEBTuIdv7YNRsHqC/y/x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lHvEAAAA2wAAAA8AAAAAAAAAAAAAAAAAmAIAAGRycy9k&#10;b3ducmV2LnhtbFBLBQYAAAAABAAEAPUAAACJAwAAAAA=&#10;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    <v:path arrowok="t" o:connecttype="custom" o:connectlocs="4,51;6,36;9,23;15,13;23,8;40,0;55,0;72,2;87,11;96,25;100,42;96,60;89,72;75,83;60,90;45,100;34,107;26,115;23,122;21,126;100,126;100,145;0,145;4,124;9,109;21,96;34,87;53,75;64,70;72,62;77,55;79,42;79,32;73,25;64,17;51,15;41,17;36,19;26,30;23,42;23,51;4,51" o:connectangles="0,0,0,0,0,0,0,0,0,0,0,0,0,0,0,0,0,0,0,0,0,0,0,0,0,0,0,0,0,0,0,0,0,0,0,0,0,0,0,0,0,0"/>
                </v:shape>
                <v:shape id="Freeform 7" o:spid="_x0000_s1031" style="position:absolute;left:3810;top:4324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yJ8IA&#10;AADbAAAADwAAAGRycy9kb3ducmV2LnhtbESP0WoCMRRE3wX/IdyCL6JZLW51a5RSEXzUtR9wSa67&#10;225uliTq+veNUOjjMDNnmPW2t624kQ+NYwWzaQaCWDvTcKXg67yfLEGEiGywdUwKHhRguxkO1lgY&#10;d+cT3cpYiQThUKCCOsaukDLomiyGqeuIk3dx3mJM0lfSeLwnuG3lPMtyabHhtFBjR5816Z/yahXk&#10;+vUotc9X+/K66/rdN47jGyo1euk/3kFE6uN/+K99MArmC3h+S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f/InwgAAANsAAAAPAAAAAAAAAAAAAAAAAJgCAABkcnMvZG93&#10;bnJldi54bWxQSwUGAAAAAAQABAD1AAAAhwMAAAAA&#10;" path="m38,62r11,1l59,62r9,-4l74,50,76,39r,-7l72,24,62,18,49,16r-7,l34,18,27,28r-4,9l21,47,4,47,6,32,13,15,19,9,27,3,38,,51,,70,1,83,11,93,22r1,15l93,50r-4,8l83,63r-6,4l87,73r7,5l98,88r2,13l98,118r-9,15l72,144r-11,2l49,148,34,146,21,140r-9,-7l6,124,,99r19,l19,110r6,10l34,127r6,4l49,131r13,-2l72,124r7,-10l81,103,77,90,70,82,59,78,47,77r-9,l38,62xe" fillcolor="black" strokeweight="1.5pt">
                  <v:path arrowok="t" o:connecttype="custom" o:connectlocs="38,62;49,63;59,62;68,58;74,50;76,39;76,32;72,24;62,18;49,16;42,16;34,18;27,28;23,37;21,47;4,47;6,32;13,15;19,9;27,3;38,0;51,0;70,1;83,11;93,22;94,37;93,50;89,58;83,63;77,67;77,67;87,73;94,78;98,88;100,101;98,118;89,133;72,144;61,146;49,148;34,146;21,140;12,133;6,124;0,99;19,99;19,110;25,120;34,127;40,131;49,131;62,129;72,124;79,114;81,103;77,90;70,82;59,78;47,77;38,77;38,62" o:connectangles="0,0,0,0,0,0,0,0,0,0,0,0,0,0,0,0,0,0,0,0,0,0,0,0,0,0,0,0,0,0,0,0,0,0,0,0,0,0,0,0,0,0,0,0,0,0,0,0,0,0,0,0,0,0,0,0,0,0,0,0,0"/>
                </v:shape>
                <v:shape id="Freeform 8" o:spid="_x0000_s1032" style="position:absolute;left:3752;top:4637;width:102;height:145;visibility:visible;mso-wrap-style:square;v-text-anchor:top" coordsize="10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fxMcA&#10;AADbAAAADwAAAGRycy9kb3ducmV2LnhtbESPUWvCQBCE3wv+h2MLfSn1UgWR6CW0pYVKRDBa0bcl&#10;tybB3F7IXTX++15B8HGYnW925mlvGnGmztWWFbwOIxDEhdU1lwq2m6+XKQjnkTU2lknBlRykyeBh&#10;jrG2F17TOfelCBB2MSqovG9jKV1RkUE3tC1x8I62M+iD7EqpO7wEuGnkKIom0mDNoaHClj4qKk75&#10;rwlv/Oyy9fPic9EeVnk2zvbL7fvBKfX02L/NQHjq/f34lv7WCkYT+N8SAC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aX8THAAAA2wAAAA8AAAAAAAAAAAAAAAAAmAIAAGRy&#10;cy9kb3ducmV2LnhtbFBLBQYAAAAABAAEAPUAAACMAwAAAAA=&#10;" path="m102,111r,-17l81,94,81,,66,,,92r,19l62,111r,34l81,145r,-34l102,111xm62,28r,l62,94r-45,l62,28xe" fillcolor="black" strokeweight="1.5pt">
                  <v:path arrowok="t" o:connecttype="custom" o:connectlocs="102,111;102,94;81,94;81,0;66,0;0,92;0,111;62,111;62,145;81,145;81,111;102,111;62,28;62,28;62,94;17,94;62,28" o:connectangles="0,0,0,0,0,0,0,0,0,0,0,0,0,0,0,0,0"/>
                  <o:lock v:ext="edit" verticies="t"/>
                </v:shape>
                <v:shape id="Freeform 9" o:spid="_x0000_s1033" style="position:absolute;left:3498;top:4910;width:99;height:144;visibility:visible;mso-wrap-style:square;v-text-anchor:top" coordsize="9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juMQA&#10;AADbAAAADwAAAGRycy9kb3ducmV2LnhtbESPT4vCMBTE74LfITzBi6yp4p+1GkV3ERRPusJ6fDTP&#10;tti8lCbV+u03C4LHYWZ+wyxWjSnEnSqXW1Yw6EcgiBOrc04VnH+2H58gnEfWWFgmBU9ysFq2WwuM&#10;tX3wke4nn4oAYRejgsz7MpbSJRkZdH1bEgfvaiuDPsgqlbrCR4CbQg6jaCIN5hwWMizpK6PkdqqN&#10;Allv69/o+3KdjTf56HC246Q32SvV7TTrOQhPjX+HX+2dVjCcwv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o7jEAAAA2wAAAA8AAAAAAAAAAAAAAAAAmAIAAGRycy9k&#10;b3ducmV2LnhtbFBLBQYAAAAABAAEAPUAAACJAwAAAAA=&#10;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    <v:path arrowok="t" o:connecttype="custom" o:connectlocs="24,56;35,50;52,49;69,50;84,60;96,75;97,84;99,94;97,109;90,126;82,133;75,139;62,142;47,144;32,142;16,137;5,126;1,116;0,105;18,105;22,116;28,124;37,127;49,129;62,127;71,120;79,109;81,96;77,82;71,73;60,65;47,64;33,67;20,77;5,77;16,0;92,0;92,17;30,17;24,56" o:connectangles="0,0,0,0,0,0,0,0,0,0,0,0,0,0,0,0,0,0,0,0,0,0,0,0,0,0,0,0,0,0,0,0,0,0,0,0,0,0,0,0"/>
                </v:shape>
                <v:shape id="Freeform 10" o:spid="_x0000_s1034" style="position:absolute;left:3106;top:5039;width:100;height:149;visibility:visible;mso-wrap-style:square;v-text-anchor:top" coordsize="10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Xlr8A&#10;AADbAAAADwAAAGRycy9kb3ducmV2LnhtbERPTWuDQBC9B/IflgnkVtcYUoJ1lSIp5FrbQ4+jO1Vb&#10;d1bcrZp/3z0Ecny876xYzSBmmlxvWcEhikEQN1b33Cr4/Hh7OoNwHlnjYJkU3MhBkW83GabaLvxO&#10;c+VbEULYpaig835MpXRNRwZdZEfiwH3byaAPcGqlnnAJ4WaQSRw/S4M9h4YORyo7an6rP6NA/jRf&#10;dXw6r8uxvixtMsx9VUql9rv19QWEp9U/xHf3VStIwtjwJfwAm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m9eWvwAAANsAAAAPAAAAAAAAAAAAAAAAAJgCAABkcnMvZG93bnJl&#10;di54bWxQSwUGAAAAAAQABAD1AAAAhAMAAAAA&#10;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    <v:path arrowok="t" o:connecttype="custom" o:connectlocs="96,38;90,19;81,8;68,0;52,0;39,2;28,8;19,15;11,27;3,51;0,77;3,104;5,117;11,126;20,137;30,143;41,147;49,149;62,147;71,145;84,134;92,126;96,117;100,98;98,87;94,75;83,62;68,55;52,53;41,53;32,59;24,64;20,70;19,70;20,55;26,36;35,21;45,17;52,15;64,17;71,21;75,28;79,38;96,38;39,128;30,122;24,111;22,100;24,87;30,77;39,70;51,68;66,72;73,79;79,89;81,98;79,113;73,122;64,130;51,132;39,128" o:connectangles="0,0,0,0,0,0,0,0,0,0,0,0,0,0,0,0,0,0,0,0,0,0,0,0,0,0,0,0,0,0,0,0,0,0,0,0,0,0,0,0,0,0,0,0,0,0,0,0,0,0,0,0,0,0,0,0,0,0,0,0,0"/>
                  <o:lock v:ext="edit" verticies="t"/>
                </v:shape>
                <v:shape id="Freeform 11" o:spid="_x0000_s1035" style="position:absolute;left:2778;top:4938;width:102;height:143;visibility:visible;mso-wrap-style:square;v-text-anchor:top" coordsize="102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nfMMA&#10;AADbAAAADwAAAGRycy9kb3ducmV2LnhtbESPUWvCQBCE3wv9D8cW+lYv9aGmqadIoVKQIMb+gG1u&#10;zQVzeyG31fjve4Lg4zAz3zDz5eg7daIhtoENvE4yUMR1sC03Bn72Xy85qCjIFrvAZOBCEZaLx4c5&#10;FjaceUenShqVIBwLNOBE+kLrWDvyGCehJ07eIQweJcmh0XbAc4L7Tk+z7E17bDktOOzp01F9rP68&#10;gaZcr3/L7UZmm1Xu2AUp80tpzPPTuPoAJTTKPXxrf1sD03e4fkk/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YnfMMAAADbAAAADwAAAAAAAAAAAAAAAACYAgAAZHJzL2Rv&#10;d25yZXYueG1sUEsFBgAAAAAEAAQA9QAAAIgDAAAAAA==&#10;" path="m,l102,r,15l94,22,87,34,79,45,70,60,60,77,53,98,41,143r-20,l28,111,43,77,60,45,81,19,,19,,xe" fillcolor="black" strokeweight="1.5pt">
                  <v:path arrowok="t" o:connecttype="custom" o:connectlocs="0,0;102,0;102,15;94,22;87,34;79,45;70,60;60,77;53,98;41,143;21,143;28,111;43,77;60,45;81,19;0,19;0,0" o:connectangles="0,0,0,0,0,0,0,0,0,0,0,0,0,0,0,0,0"/>
                </v:shape>
                <v:shape id="Freeform 12" o:spid="_x0000_s1036" style="position:absolute;left:2497;top:4690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PG8MA&#10;AADbAAAADwAAAGRycy9kb3ducmV2LnhtbERPXWvCMBR9F/wP4Qp709RNZXRG0W2KiAhzg21vl+ba&#10;FJub0qS1+/fmYeDj4XzPl50tRUu1LxwrGI8SEMSZ0wXnCr4+N8NnED4gaywdk4I/8rBc9HtzTLW7&#10;8ge1p5CLGMI+RQUmhCqV0meGLPqRq4gjd3a1xRBhnUtd4zWG21I+JslMWiw4Nhis6NVQdjk1VsE0&#10;HJuLmbTTt+/94Xfdvv9sm9lOqYdBt3oBEagLd/G/e6cVPMX18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qPG8MAAADbAAAADwAAAAAAAAAAAAAAAACYAgAAZHJzL2Rv&#10;d25yZXYueG1sUEsFBgAAAAAEAAQA9QAAAIgDAAAAAA==&#10;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    <v:path arrowok="t" o:connecttype="custom" o:connectlocs="89,60;94,37;85,13;49,0;28,4;8,26;8,49;17,64;15,73;2,92;2,111;8,128;25,143;51,148;89,135;100,103;96,84;77,68;23,94;38,79;62,79;79,92;77,120;62,131;36,130;21,113;23,94;70,54;51,62;32,56;25,39;30,24;49,17;70,24;76,37" o:connectangles="0,0,0,0,0,0,0,0,0,0,0,0,0,0,0,0,0,0,0,0,0,0,0,0,0,0,0,0,0,0,0,0,0,0,0"/>
                  <o:lock v:ext="edit" verticies="t"/>
                </v:shape>
                <v:shape id="Freeform 13" o:spid="_x0000_s1037" style="position:absolute;left:2394;top:4356;width:96;height:148;visibility:visible;mso-wrap-style:square;v-text-anchor:top" coordsize="9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ltsYA&#10;AADbAAAADwAAAGRycy9kb3ducmV2LnhtbESPQWvCQBSE74L/YXlCL6K7aaFIdA1VKJRCD2opentm&#10;n0lo9m2aXTXpr+8WBI/DzHzDLLLO1uJCra8ca0imCgRx7kzFhYbP3etkBsIHZIO1Y9LQk4dsORws&#10;MDXuyhu6bEMhIoR9ihrKEJpUSp+XZNFPXUMcvZNrLYYo20KaFq8Rbmv5qNSztFhxXCixoXVJ+ff2&#10;bDVsPg5K/c76d7va+WNyOpx/vvZjrR9G3cscRKAu3MO39pvR8JTA/5f4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6ltsYAAADbAAAADwAAAAAAAAAAAAAAAACYAgAAZHJz&#10;L2Rvd25yZXYueG1sUEsFBgAAAAAEAAQA9QAAAIsDAAAAAA==&#10;" path="m1,67l11,82,26,92r19,3l54,93,64,92r9,-6l79,78,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    <v:path arrowok="t" o:connecttype="custom" o:connectlocs="1,67;11,82;26,92;45,95;54,93;64,92;73,86;79,78;79,78;77,92;73,103;66,120;56,129;43,133;34,131;26,125;20,120;18,108;0,108;1,122;9,133;22,144;32,146;43,148;60,144;73,137;82,125;88,112;96,86;96,75;96,65;96,46;88,24;82,15;73,7;62,1;45,0;35,1;26,3;11,15;1,30;0,50;1,67;75,56;71,63;64,73;56,78;47,78;37,78;28,73;20,63;18,58;18,48;20,35;26,26;34,18;47,16;60,18;67,26;73,35;75,46;75,56" o:connectangles="0,0,0,0,0,0,0,0,0,0,0,0,0,0,0,0,0,0,0,0,0,0,0,0,0,0,0,0,0,0,0,0,0,0,0,0,0,0,0,0,0,0,0,0,0,0,0,0,0,0,0,0,0,0,0,0,0,0,0,0,0,0"/>
                  <o:lock v:ext="edit" verticies="t"/>
                </v:shape>
                <v:shape id="Freeform 14" o:spid="_x0000_s1038" style="position:absolute;left:2499;top:3982;width:53;height:144;visibility:visible;mso-wrap-style:square;v-text-anchor:top" coordsize="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3+sUA&#10;AADbAAAADwAAAGRycy9kb3ducmV2LnhtbESPQWvCQBSE7wX/w/IEb3WjgkjqJhSrUFSQ2or09pp9&#10;TUKzb9PdVeO/d4VCj8PMfMPM88404kzO15YVjIYJCOLC6ppLBR/vq8cZCB+QNTaWScGVPORZ72GO&#10;qbYXfqPzPpQiQtinqKAKoU2l9EVFBv3QtsTR+7bOYIjSlVI7vES4aeQ4SabSYM1xocKWFhUVP/uT&#10;UbCZfrn1y9L+Hg8HX9J21x639KnUoN89P4EI1IX/8F/7VSuYjOH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jf6xQAAANsAAAAPAAAAAAAAAAAAAAAAAJgCAABkcnMv&#10;ZG93bnJldi54bWxQSwUGAAAAAAQABAD1AAAAigMAAAAA&#10;" path="m53,144r-19,l34,41,,41,,28,15,26,26,22r8,-9l40,,53,r,144xe" fillcolor="black" strokeweight="1.5pt">
                  <v:path arrowok="t" o:connecttype="custom" o:connectlocs="53,144;34,144;34,41;0,41;0,28;15,26;26,22;34,13;40,0;53,0;53,144" o:connectangles="0,0,0,0,0,0,0,0,0,0,0"/>
                </v:shape>
                <v:shape id="Freeform 15" o:spid="_x0000_s1039" style="position:absolute;left:2584;top:3982;width:100;height:148;visibility:visible;mso-wrap-style:square;v-text-anchor:top" coordsize="10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RbMcA&#10;AADbAAAADwAAAGRycy9kb3ducmV2LnhtbESPW2vCQBSE3wv9D8sp9E031SoSXaW1F6SI4AXUt0P2&#10;NBvMng3ZTYz/vlso9HGYmW+Y2aKzpWip9oVjBU/9BARx5nTBuYLD/qM3AeEDssbSMSm4kYfF/P5u&#10;hql2V95Suwu5iBD2KSowIVSplD4zZNH3XUUcvW9XWwxR1rnUNV4j3JZykCRjabHguGCwoqWh7LJr&#10;rIJR2DQX89yO3o5f6/Nr+376bMYrpR4fupcpiEBd+A//tVdawXAIv1/i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4EWzHAAAA2wAAAA8AAAAAAAAAAAAAAAAAmAIAAGRy&#10;cy9kb3ducmV2LnhtbFBLBQYAAAAABAAEAPUAAACMAwAAAAA=&#10;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    <v:path arrowok="t" o:connecttype="custom" o:connectlocs="56,17;64,20;73,32;79,50;81,75;79,99;73,116;64,129;56,131;49,133;43,131;36,129;26,116;21,99;19,75;21,50;26,32;36,20;43,17;49,17;56,17;64,146;75,142;85,133;90,124;98,99;100,75;98,50;90,26;85,15;75,7;64,2;49,0;36,2;24,7;15,15;9,26;2,50;0,75;2,99;9,124;15,133;24,142;36,146;49,148;64,146" o:connectangles="0,0,0,0,0,0,0,0,0,0,0,0,0,0,0,0,0,0,0,0,0,0,0,0,0,0,0,0,0,0,0,0,0,0,0,0,0,0,0,0,0,0,0,0,0,0"/>
                  <o:lock v:ext="edit" verticies="t"/>
                </v:shape>
                <v:shape id="Freeform 16" o:spid="_x0000_s1040" style="position:absolute;left:2740;top:3756;width:53;height:145;visibility:visible;mso-wrap-style:square;v-text-anchor:top" coordsize="5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Cj8MA&#10;AADbAAAADwAAAGRycy9kb3ducmV2LnhtbESPzWrDMBCE74W8g9hCLqGRa5fQOFFCMATcU8jPAyzW&#10;2jK1VsZSbfftq0Khx2FmvmH2x9l2YqTBt44VvK4TEMSV0y03Ch7388s7CB+QNXaOScE3eTgeFk97&#10;zLWb+ErjLTQiQtjnqMCE0OdS+sqQRb92PXH0ajdYDFEOjdQDThFuO5kmyUZabDkuGOypMFR93r6s&#10;gqlYrUxfprXukqKuPy7bzM9BqeXzfNqBCDSH//Bfu9QKsjf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sCj8MAAADbAAAADwAAAAAAAAAAAAAAAACYAgAAZHJzL2Rv&#10;d25yZXYueG1sUEsFBgAAAAAEAAQA9QAAAIgDAAAAAA==&#10;" path="m53,145r-19,l34,42,,42,,28,15,27,27,23,34,13,40,,53,r,145xe" fillcolor="black" strokeweight="1.5pt">
                  <v:path arrowok="t" o:connecttype="custom" o:connectlocs="53,145;34,145;34,42;0,42;0,28;15,27;27,23;34,13;40,0;53,0;53,145" o:connectangles="0,0,0,0,0,0,0,0,0,0,0"/>
                </v:shape>
                <v:shape id="Freeform 17" o:spid="_x0000_s1041" style="position:absolute;left:2821;top:3756;width:53;height:145;visibility:visible;mso-wrap-style:square;v-text-anchor:top" coordsize="5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nFMMA&#10;AADbAAAADwAAAGRycy9kb3ducmV2LnhtbESPzWrDMBCE74W8g9hCLqGRa9PQOFFCMATcU8jPAyzW&#10;2jK1VsZSbfftq0Khx2FmvmH2x9l2YqTBt44VvK4TEMSV0y03Ch7388s7CB+QNXaOScE3eTgeFk97&#10;zLWb+ErjLTQiQtjnqMCE0OdS+sqQRb92PXH0ajdYDFEOjdQDThFuO5kmyUZabDkuGOypMFR93r6s&#10;gqlYrUxfprXukqKuPy7bzM9BqeXzfNqBCDSH//Bfu9QKsjf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nFMMAAADbAAAADwAAAAAAAAAAAAAAAACYAgAAZHJzL2Rv&#10;d25yZXYueG1sUEsFBgAAAAAEAAQA9QAAAIgDAAAAAA==&#10;" path="m53,145r-19,l34,42,,42,,28,15,27,25,23,32,13,38,,53,r,145xe" fillcolor="black" strokeweight="1.5pt">
                  <v:path arrowok="t" o:connecttype="custom" o:connectlocs="53,145;34,145;34,42;0,42;0,28;15,27;25,23;32,13;38,0;53,0;53,145" o:connectangles="0,0,0,0,0,0,0,0,0,0,0"/>
                </v:shape>
                <v:shape id="Freeform 18" o:spid="_x0000_s1042" style="position:absolute;left:3053;top:3670;width:53;height:144;visibility:visible;mso-wrap-style:square;v-text-anchor:top" coordsize="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x+cUA&#10;AADbAAAADwAAAGRycy9kb3ducmV2LnhtbESP3WoCMRSE7wt9h3AK3tVsFRZZjVKqQrGC+Id4d9wc&#10;d5duTrZJ1O3bG6HQy2FmvmFGk9bU4krOV5YVvHUTEMS51RUXCnbb+esAhA/IGmvLpOCXPEzGz08j&#10;zLS98Zqum1CICGGfoYIyhCaT0uclGfRd2xBH72ydwRClK6R2eItwU8tekqTSYMVxocSGPkrKvzcX&#10;o+ArPbnFdGZ/Dvu9L2i5ag5LOirVeWnfhyACteE//Nf+1Ar6KTy+xB8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TH5xQAAANsAAAAPAAAAAAAAAAAAAAAAAJgCAABkcnMv&#10;ZG93bnJldi54bWxQSwUGAAAAAAQABAD1AAAAigMAAAAA&#10;" path="m53,144r-19,l34,41,,41,,28,15,26,26,22r8,-7l38,,53,r,144xe" fillcolor="black" strokeweight="1.5pt">
                  <v:path arrowok="t" o:connecttype="custom" o:connectlocs="53,144;34,144;34,41;0,41;0,28;15,26;26,22;34,15;38,0;53,0;53,144" o:connectangles="0,0,0,0,0,0,0,0,0,0,0"/>
                </v:shape>
                <v:shape id="Freeform 19" o:spid="_x0000_s1043" style="position:absolute;left:3140;top:3670;width:98;height:144;visibility:visible;mso-wrap-style:square;v-text-anchor:top" coordsize="9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IqsQA&#10;AADbAAAADwAAAGRycy9kb3ducmV2LnhtbESPQWvCQBSE7wX/w/IEL6IbFdqSukoQBQ8eqpbi8ZF9&#10;TYLZtyH71Pjv3YLgcZiZb5j5snO1ulIbKs8GJuMEFHHubcWFgZ/jZvQJKgiyxdozGbhTgOWi9zbH&#10;1Pob7+l6kEJFCIcUDZQiTap1yEtyGMa+IY7en28dSpRtoW2Ltwh3tZ4mybt2WHFcKLGhVUn5+XBx&#10;Bqa/+x1+Z8NksrufMJudZbhZizGDfpd9gRLq5BV+trfWwOwD/r/EH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CKrEAAAA2wAAAA8AAAAAAAAAAAAAAAAAmAIAAGRycy9k&#10;b3ducmV2LnhtbFBLBQYAAAAABAAEAPUAAACJAwAAAAA=&#10;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    <v:path arrowok="t" o:connecttype="custom" o:connectlocs="3,52;5,36;9,24;15,15;22,9;39,2;52,0;71,4;84,11;96,26;98,43;96,60;86,73;75,83;60,92;45,99;32,109;24,116;20,122;18,128;98,128;98,144;0,144;3,126;11,109;20,98;34,88;52,77;64,69;71,64;77,54;79,43;77,34;73,24;64,19;50,17;41,17;34,21;26,30;22,43;20,52;3,52" o:connectangles="0,0,0,0,0,0,0,0,0,0,0,0,0,0,0,0,0,0,0,0,0,0,0,0,0,0,0,0,0,0,0,0,0,0,0,0,0,0,0,0,0,0"/>
                </v:shape>
                <v:shape id="Freeform 20" o:spid="_x0000_s1044" style="position:absolute;left:2347;top:3619;width:1623;height:1618;visibility:visible;mso-wrap-style:square;v-text-anchor:top" coordsize="1623,1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TNsAA&#10;AADbAAAADwAAAGRycy9kb3ducmV2LnhtbERPy4rCMBTdC/MP4Q6403RGlKEaRUXBBy5GBbeX5toU&#10;m5uSRK1/bxYDszyc92TW2lo8yIfKsYKvfgaCuHC64lLB+bTu/YAIEVlj7ZgUvCjAbPrRmWCu3ZN/&#10;6XGMpUghHHJUYGJscilDYchi6LuGOHFX5y3GBH0ptcdnCre1/M6ykbRYcWow2NDSUHE73q2Cdmvs&#10;zvNqsdofXov1cji/XS+lUt3Pdj4GEamN/+I/90YrGKSx6Uv6AXL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WTNsAAAADbAAAADwAAAAAAAAAAAAAAAACYAgAAZHJzL2Rvd25y&#10;ZXYueG1sUEsFBgAAAAAEAAQA9QAAAIUDAAAAAA==&#10;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    <v:path arrowok="t" o:connecttype="custom" o:connectlocs="851,1618;934,1610;1051,1582;1198,1520;1328,1433;1437,1325;1524,1195;1586,1050;1614,932;1621,851;1621,768;1614,686;1586,569;1524,423;1437,295;1328,184;1198,98;1051,36;934,10;851,0;770,0;687,10;570,36;423,98;295,184;184,295;97,423;35,569;9,686;0,768;0,851;9,932;35,1050;97,1195;184,1325;295,1433;423,1520;570,1582;687,1610;770,1618" o:connectangles="0,0,0,0,0,0,0,0,0,0,0,0,0,0,0,0,0,0,0,0,0,0,0,0,0,0,0,0,0,0,0,0,0,0,0,0,0,0,0,0"/>
                </v:shape>
              </v:group>
            </w:pict>
          </mc:Fallback>
        </mc:AlternateContent>
      </w:r>
      <w:r w:rsidR="009C73A9" w:rsidRPr="00185888">
        <w:rPr>
          <w:rFonts w:ascii="AbcPrint" w:hAnsi="AbcPrint"/>
          <w:b/>
          <w:color w:val="000000" w:themeColor="text1"/>
          <w:sz w:val="32"/>
          <w:szCs w:val="32"/>
          <w:u w:val="thick"/>
        </w:rPr>
        <w:t>Tell the time.</w:t>
      </w:r>
    </w:p>
    <w:p w:rsidR="009C73A9" w:rsidRPr="00185888" w:rsidRDefault="003340AB" w:rsidP="003340AB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F23E4" wp14:editId="7400D032">
                <wp:simplePos x="0" y="0"/>
                <wp:positionH relativeFrom="column">
                  <wp:posOffset>3862070</wp:posOffset>
                </wp:positionH>
                <wp:positionV relativeFrom="paragraph">
                  <wp:posOffset>21590</wp:posOffset>
                </wp:positionV>
                <wp:extent cx="0" cy="36195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C3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04.1pt;margin-top:1.7pt;width:0;height:2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" strokecolor="black [3040]" strokeweight="1.5pt">
                <v:stroke endarrow="block"/>
              </v:shape>
            </w:pict>
          </mc:Fallback>
        </mc:AlternateContent>
      </w:r>
      <w:r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FFD5B" wp14:editId="57E77B2D">
                <wp:simplePos x="0" y="0"/>
                <wp:positionH relativeFrom="column">
                  <wp:posOffset>1170940</wp:posOffset>
                </wp:positionH>
                <wp:positionV relativeFrom="paragraph">
                  <wp:posOffset>53975</wp:posOffset>
                </wp:positionV>
                <wp:extent cx="0" cy="3619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CD45" id="Straight Arrow Connector 40" o:spid="_x0000_s1026" type="#_x0000_t32" style="position:absolute;margin-left:92.2pt;margin-top:4.25pt;width:0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" strokecolor="black [3040]" strokeweight="1.5pt">
                <v:stroke endarrow="block"/>
              </v:shape>
            </w:pict>
          </mc:Fallback>
        </mc:AlternateContent>
      </w:r>
      <w:r w:rsidRPr="00185888">
        <w:rPr>
          <w:rFonts w:ascii="AbcPrint" w:hAnsi="AbcPrint"/>
          <w:color w:val="000000" w:themeColor="text1"/>
          <w:sz w:val="32"/>
          <w:szCs w:val="32"/>
        </w:rPr>
        <w:t>b)</w:t>
      </w:r>
    </w:p>
    <w:p w:rsidR="003340AB" w:rsidRPr="00185888" w:rsidRDefault="009B2CD4" w:rsidP="003340AB">
      <w:pPr>
        <w:pStyle w:val="NoSpacing"/>
        <w:spacing w:line="276" w:lineRule="auto"/>
        <w:ind w:left="4605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D557F" wp14:editId="0B75D569">
                <wp:simplePos x="0" y="0"/>
                <wp:positionH relativeFrom="column">
                  <wp:posOffset>3857625</wp:posOffset>
                </wp:positionH>
                <wp:positionV relativeFrom="paragraph">
                  <wp:posOffset>43815</wp:posOffset>
                </wp:positionV>
                <wp:extent cx="0" cy="254688"/>
                <wp:effectExtent l="76200" t="0" r="5715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2B97" id="Straight Arrow Connector 45" o:spid="_x0000_s1026" type="#_x0000_t32" style="position:absolute;margin-left:303.75pt;margin-top:3.45pt;width:0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3340AB" w:rsidRPr="00185888">
        <w:rPr>
          <w:rFonts w:ascii="AbcPrint" w:hAnsi="AbcPrint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8E2AE" wp14:editId="186CF645">
                <wp:simplePos x="0" y="0"/>
                <wp:positionH relativeFrom="column">
                  <wp:posOffset>1189990</wp:posOffset>
                </wp:positionH>
                <wp:positionV relativeFrom="paragraph">
                  <wp:posOffset>116205</wp:posOffset>
                </wp:positionV>
                <wp:extent cx="190956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5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3D40" id="Straight Arrow Connector 41" o:spid="_x0000_s1026" type="#_x0000_t32" style="position:absolute;margin-left:93.7pt;margin-top:9.15pt;width:15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" strokecolor="black [3040]" strokeweight="1.5pt">
                <v:stroke endarrow="block"/>
              </v:shape>
            </w:pict>
          </mc:Fallback>
        </mc:AlternateContent>
      </w:r>
    </w:p>
    <w:p w:rsidR="003340AB" w:rsidRPr="00185888" w:rsidRDefault="003340AB" w:rsidP="003340AB">
      <w:pPr>
        <w:pStyle w:val="NoSpacing"/>
        <w:spacing w:line="276" w:lineRule="auto"/>
        <w:ind w:left="4605"/>
        <w:rPr>
          <w:rFonts w:ascii="AbcPrint" w:hAnsi="AbcPrint"/>
          <w:color w:val="000000" w:themeColor="text1"/>
          <w:sz w:val="32"/>
          <w:szCs w:val="32"/>
        </w:rPr>
      </w:pPr>
    </w:p>
    <w:p w:rsidR="003340AB" w:rsidRPr="00185888" w:rsidRDefault="003340AB" w:rsidP="009C73A9">
      <w:pPr>
        <w:pStyle w:val="NoSpacing"/>
        <w:spacing w:line="276" w:lineRule="auto"/>
        <w:ind w:left="36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 xml:space="preserve">     It is _________ o’clock.                 It is _______ o’clock</w:t>
      </w:r>
    </w:p>
    <w:p w:rsidR="009C73A9" w:rsidRPr="00185888" w:rsidRDefault="009B2CD4" w:rsidP="00F15120">
      <w:pPr>
        <w:pStyle w:val="NoSpacing"/>
        <w:numPr>
          <w:ilvl w:val="0"/>
          <w:numId w:val="1"/>
        </w:numPr>
        <w:spacing w:line="276" w:lineRule="auto"/>
        <w:rPr>
          <w:rFonts w:ascii="AbcPrint" w:hAnsi="AbcPrint"/>
          <w:b/>
          <w:color w:val="000000" w:themeColor="text1"/>
          <w:sz w:val="32"/>
          <w:szCs w:val="32"/>
          <w:u w:val="thick"/>
        </w:rPr>
      </w:pPr>
      <w:r w:rsidRPr="00185888">
        <w:rPr>
          <w:rFonts w:ascii="AbcPrint" w:hAnsi="AbcPrint"/>
          <w:b/>
          <w:color w:val="000000" w:themeColor="text1"/>
          <w:sz w:val="32"/>
          <w:szCs w:val="32"/>
          <w:u w:val="thick"/>
        </w:rPr>
        <w:t>Re-write the sentences as instructed.</w:t>
      </w:r>
    </w:p>
    <w:p w:rsidR="009B2CD4" w:rsidRPr="00185888" w:rsidRDefault="009B2CD4" w:rsidP="009B2CD4">
      <w:pPr>
        <w:pStyle w:val="NoSpacing"/>
        <w:numPr>
          <w:ilvl w:val="0"/>
          <w:numId w:val="13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This is a tree. (Begin: These ……….)</w:t>
      </w:r>
    </w:p>
    <w:p w:rsidR="00D93E2C" w:rsidRPr="00185888" w:rsidRDefault="00D93E2C" w:rsidP="00D93E2C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</w:t>
      </w:r>
    </w:p>
    <w:p w:rsidR="009B2CD4" w:rsidRPr="00185888" w:rsidRDefault="009B2CD4" w:rsidP="009B2CD4">
      <w:pPr>
        <w:pStyle w:val="NoSpacing"/>
        <w:numPr>
          <w:ilvl w:val="0"/>
          <w:numId w:val="13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 xml:space="preserve">He is crying. His </w:t>
      </w:r>
      <w:r w:rsidR="00D93E2C" w:rsidRPr="00185888">
        <w:rPr>
          <w:rFonts w:ascii="AbcPrint" w:hAnsi="AbcPrint"/>
          <w:color w:val="000000" w:themeColor="text1"/>
          <w:sz w:val="32"/>
          <w:szCs w:val="32"/>
        </w:rPr>
        <w:t>pencil is lost</w:t>
      </w:r>
      <w:r w:rsidRPr="00185888">
        <w:rPr>
          <w:rFonts w:ascii="AbcPrint" w:hAnsi="AbcPrint"/>
          <w:color w:val="000000" w:themeColor="text1"/>
          <w:sz w:val="32"/>
          <w:szCs w:val="32"/>
        </w:rPr>
        <w:t>. (Use</w:t>
      </w:r>
      <w:r w:rsidR="00D93E2C" w:rsidRPr="00185888">
        <w:rPr>
          <w:rFonts w:ascii="AbcPrint" w:hAnsi="AbcPrint"/>
          <w:color w:val="000000" w:themeColor="text1"/>
          <w:sz w:val="32"/>
          <w:szCs w:val="32"/>
        </w:rPr>
        <w:t>: because)</w:t>
      </w:r>
    </w:p>
    <w:p w:rsidR="00D93E2C" w:rsidRPr="00185888" w:rsidRDefault="00D93E2C" w:rsidP="00D93E2C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_____________________________________________________________</w:t>
      </w:r>
    </w:p>
    <w:p w:rsidR="00D93E2C" w:rsidRPr="00185888" w:rsidRDefault="00D93E2C" w:rsidP="009B2CD4">
      <w:pPr>
        <w:pStyle w:val="NoSpacing"/>
        <w:numPr>
          <w:ilvl w:val="0"/>
          <w:numId w:val="13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The cat is running. The dog is running. (Use: and)</w:t>
      </w:r>
    </w:p>
    <w:p w:rsidR="001B5A64" w:rsidRPr="00185888" w:rsidRDefault="00D93E2C" w:rsidP="00185888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______________________________________________________________</w:t>
      </w:r>
    </w:p>
    <w:p w:rsidR="005B4EA0" w:rsidRPr="00185888" w:rsidRDefault="00687E45" w:rsidP="00F15120">
      <w:pPr>
        <w:pStyle w:val="NoSpacing"/>
        <w:numPr>
          <w:ilvl w:val="0"/>
          <w:numId w:val="1"/>
        </w:numPr>
        <w:spacing w:line="276" w:lineRule="auto"/>
        <w:rPr>
          <w:rFonts w:ascii="AbcPrint" w:hAnsi="AbcPrint"/>
          <w:b/>
          <w:color w:val="000000" w:themeColor="text1"/>
          <w:sz w:val="32"/>
          <w:szCs w:val="32"/>
          <w:u w:val="thick"/>
        </w:rPr>
      </w:pPr>
      <w:r w:rsidRPr="00185888">
        <w:rPr>
          <w:rFonts w:ascii="AbcPrint" w:hAnsi="AbcPrint"/>
          <w:b/>
          <w:color w:val="000000" w:themeColor="text1"/>
          <w:sz w:val="32"/>
          <w:szCs w:val="32"/>
          <w:u w:val="thick"/>
        </w:rPr>
        <w:t>Write these sentences correctly.</w:t>
      </w:r>
    </w:p>
    <w:p w:rsidR="00687E45" w:rsidRPr="00185888" w:rsidRDefault="00687E45" w:rsidP="00687E45">
      <w:pPr>
        <w:pStyle w:val="NoSpacing"/>
        <w:numPr>
          <w:ilvl w:val="0"/>
          <w:numId w:val="17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proofErr w:type="gramStart"/>
      <w:r w:rsidRPr="00185888">
        <w:rPr>
          <w:rFonts w:ascii="AbcPrint" w:hAnsi="AbcPrint"/>
          <w:color w:val="000000" w:themeColor="text1"/>
          <w:sz w:val="32"/>
          <w:szCs w:val="32"/>
        </w:rPr>
        <w:t>go</w:t>
      </w:r>
      <w:proofErr w:type="gramEnd"/>
      <w:r w:rsidRPr="00185888">
        <w:rPr>
          <w:rFonts w:ascii="AbcPrint" w:hAnsi="AbcPrint"/>
          <w:color w:val="000000" w:themeColor="text1"/>
          <w:sz w:val="32"/>
          <w:szCs w:val="32"/>
        </w:rPr>
        <w:t xml:space="preserve"> to school I every day.</w:t>
      </w:r>
    </w:p>
    <w:p w:rsidR="00687E45" w:rsidRPr="00185888" w:rsidRDefault="00687E45" w:rsidP="00687E45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_____________________________________________________________</w:t>
      </w:r>
    </w:p>
    <w:p w:rsidR="00687E45" w:rsidRPr="00185888" w:rsidRDefault="00687E45" w:rsidP="00687E45">
      <w:pPr>
        <w:pStyle w:val="NoSpacing"/>
        <w:numPr>
          <w:ilvl w:val="0"/>
          <w:numId w:val="17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I school will go to.</w:t>
      </w:r>
    </w:p>
    <w:p w:rsidR="00687E45" w:rsidRPr="00185888" w:rsidRDefault="00687E45" w:rsidP="00687E45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_______________________________________________________________</w:t>
      </w:r>
    </w:p>
    <w:p w:rsidR="00687E45" w:rsidRPr="00185888" w:rsidRDefault="00687E45" w:rsidP="00687E45">
      <w:pPr>
        <w:pStyle w:val="NoSpacing"/>
        <w:numPr>
          <w:ilvl w:val="0"/>
          <w:numId w:val="17"/>
        </w:numPr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  <w:proofErr w:type="gramStart"/>
      <w:r w:rsidRPr="00185888">
        <w:rPr>
          <w:rFonts w:ascii="AbcPrint" w:hAnsi="AbcPrint"/>
          <w:color w:val="000000" w:themeColor="text1"/>
          <w:sz w:val="32"/>
          <w:szCs w:val="32"/>
        </w:rPr>
        <w:t>skipping</w:t>
      </w:r>
      <w:proofErr w:type="gramEnd"/>
      <w:r w:rsidRPr="00185888">
        <w:rPr>
          <w:rFonts w:ascii="AbcPrint" w:hAnsi="AbcPrint"/>
          <w:color w:val="000000" w:themeColor="text1"/>
          <w:sz w:val="32"/>
          <w:szCs w:val="32"/>
        </w:rPr>
        <w:t xml:space="preserve"> a rope she is.</w:t>
      </w:r>
    </w:p>
    <w:p w:rsidR="00687E45" w:rsidRDefault="00687E45" w:rsidP="00687E45">
      <w:pPr>
        <w:pStyle w:val="NoSpacing"/>
        <w:spacing w:line="276" w:lineRule="auto"/>
        <w:ind w:left="720"/>
        <w:rPr>
          <w:rFonts w:ascii="AbcPrint" w:hAnsi="AbcPrint"/>
          <w:color w:val="000000" w:themeColor="text1"/>
          <w:sz w:val="32"/>
          <w:szCs w:val="32"/>
        </w:rPr>
      </w:pPr>
      <w:r w:rsidRPr="00185888">
        <w:rPr>
          <w:rFonts w:ascii="AbcPrint" w:hAnsi="AbcPrint"/>
          <w:color w:val="000000" w:themeColor="text1"/>
          <w:sz w:val="32"/>
          <w:szCs w:val="32"/>
        </w:rPr>
        <w:t>________________________________________________________________</w:t>
      </w:r>
    </w:p>
    <w:p w:rsidR="00F317FC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F317FC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F317FC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F317FC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F317FC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F317FC" w:rsidRPr="00E23A03" w:rsidRDefault="00F317FC" w:rsidP="00E23A03">
      <w:pPr>
        <w:pStyle w:val="NoSpacing"/>
        <w:spacing w:line="276" w:lineRule="auto"/>
        <w:jc w:val="center"/>
        <w:rPr>
          <w:rFonts w:ascii="Century Gothic" w:hAnsi="Century Gothic"/>
          <w:b/>
          <w:color w:val="000000" w:themeColor="text1"/>
          <w:sz w:val="36"/>
          <w:szCs w:val="36"/>
          <w:u w:val="single"/>
        </w:rPr>
      </w:pPr>
      <w:r w:rsidRPr="00E23A03">
        <w:rPr>
          <w:rFonts w:ascii="Century Gothic" w:hAnsi="Century Gothic"/>
          <w:b/>
          <w:color w:val="000000" w:themeColor="text1"/>
          <w:sz w:val="36"/>
          <w:szCs w:val="36"/>
          <w:u w:val="single"/>
        </w:rPr>
        <w:t>MATHEMATICS</w:t>
      </w: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7E319B">
        <w:rPr>
          <w:rFonts w:ascii="AbcPrint" w:hAnsi="AbcPrint"/>
          <w:b/>
          <w:sz w:val="32"/>
          <w:szCs w:val="32"/>
        </w:rPr>
        <w:t>Write these words in figure.</w:t>
      </w:r>
    </w:p>
    <w:p w:rsidR="00E23A03" w:rsidRPr="007E319B" w:rsidRDefault="00E23A03" w:rsidP="00E23A03">
      <w:pPr>
        <w:pStyle w:val="NoSpacing"/>
        <w:numPr>
          <w:ilvl w:val="0"/>
          <w:numId w:val="19"/>
        </w:numPr>
        <w:spacing w:line="276" w:lineRule="auto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Sixty eight = ___________</w:t>
      </w:r>
    </w:p>
    <w:p w:rsidR="00E23A03" w:rsidRPr="007E319B" w:rsidRDefault="00E23A03" w:rsidP="00E23A03">
      <w:pPr>
        <w:pStyle w:val="NoSpacing"/>
        <w:numPr>
          <w:ilvl w:val="0"/>
          <w:numId w:val="19"/>
        </w:numPr>
        <w:spacing w:line="276" w:lineRule="auto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Ninety = ____________</w:t>
      </w: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b/>
          <w:sz w:val="32"/>
          <w:szCs w:val="32"/>
        </w:rPr>
        <w:t>Multiply:</w:t>
      </w:r>
      <w:r w:rsidRPr="007E319B">
        <w:rPr>
          <w:rFonts w:ascii="AbcPrint" w:hAnsi="AbcPrint"/>
          <w:sz w:val="32"/>
          <w:szCs w:val="32"/>
        </w:rPr>
        <w:t xml:space="preserve"> 9 x 0 =</w:t>
      </w:r>
    </w:p>
    <w:p w:rsidR="00E23A03" w:rsidRDefault="00E23A03" w:rsidP="00E23A03">
      <w:pPr>
        <w:pStyle w:val="NoSpacing"/>
        <w:spacing w:line="276" w:lineRule="auto"/>
        <w:ind w:left="360"/>
        <w:rPr>
          <w:rFonts w:ascii="AbcPrint" w:hAnsi="AbcPrint"/>
          <w:b/>
          <w:sz w:val="32"/>
          <w:szCs w:val="32"/>
        </w:rPr>
      </w:pP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b/>
          <w:sz w:val="32"/>
          <w:szCs w:val="32"/>
        </w:rPr>
      </w:pP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7E319B">
        <w:rPr>
          <w:rFonts w:ascii="AbcPrint" w:hAnsi="AbcPrint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35A6C71" wp14:editId="4EFF03EA">
                <wp:simplePos x="0" y="0"/>
                <wp:positionH relativeFrom="column">
                  <wp:posOffset>200025</wp:posOffset>
                </wp:positionH>
                <wp:positionV relativeFrom="paragraph">
                  <wp:posOffset>240665</wp:posOffset>
                </wp:positionV>
                <wp:extent cx="1295400" cy="447675"/>
                <wp:effectExtent l="0" t="0" r="19050" b="2857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47675"/>
                          <a:chOff x="0" y="0"/>
                          <a:chExt cx="1295400" cy="447675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0" y="0"/>
                            <a:ext cx="323850" cy="447675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23850" y="0"/>
                            <a:ext cx="323850" cy="447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47700" y="0"/>
                            <a:ext cx="323850" cy="447675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71550" y="0"/>
                            <a:ext cx="323850" cy="447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AA40" id="Group 189" o:spid="_x0000_s1026" style="position:absolute;margin-left:15.75pt;margin-top:18.95pt;width:102pt;height:35.25pt;z-index:251667456" coordsize="12954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">
                <v:rect id="Rectangle 185" o:spid="_x0000_s1027" style="position:absolute;width:3238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4BcIA&#10;AADcAAAADwAAAGRycy9kb3ducmV2LnhtbERPS2sCMRC+C/6HMIK3mq32YbdGEWXRm9Ta+7CZbpZu&#10;JksS17W/3hQK3ubje85i1dtGdORD7VjB4yQDQVw6XXOl4PRZPMxBhIissXFMCq4UYLUcDhaYa3fh&#10;D+qOsRIphEOOCkyMbS5lKA1ZDBPXEifu23mLMUFfSe3xksJtI6dZ9iIt1pwaDLa0MVT+HM9WwdPJ&#10;/e72RV246aufdWYdD9uvN6XGo379DiJSH+/if/dep/nzZ/h7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7gFwgAAANwAAAAPAAAAAAAAAAAAAAAAAJgCAABkcnMvZG93&#10;bnJldi54bWxQSwUGAAAAAAQABAD1AAAAhwMAAAAA&#10;" fillcolor="black [3213]" strokecolor="black [3213]" strokeweight="1.5pt">
                  <v:fill r:id="rId7" o:title="" color2="white [3212]" type="pattern"/>
                </v:rect>
                <v:rect id="Rectangle 186" o:spid="_x0000_s1028" style="position:absolute;left:3238;width:323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6e8IA&#10;AADcAAAADwAAAGRycy9kb3ducmV2LnhtbERPS4vCMBC+C/6HMII3TVdBpGuUxRe7ixerF29jMzZl&#10;m0lpYu3++82C4G0+vucsVp2tREuNLx0reBsnIIhzp0suFJxPu9EchA/IGivHpOCXPKyW/d4CU+0e&#10;fKQ2C4WIIexTVGBCqFMpfW7Ioh+7mjhyN9dYDBE2hdQNPmK4reQkSWbSYsmxwWBNa0P5T3a3Cm71&#10;dXq4HC9Jdv36Xm/32shNa5QaDrqPdxCBuvASP92fOs6fz+D/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jp7wgAAANwAAAAPAAAAAAAAAAAAAAAAAJgCAABkcnMvZG93&#10;bnJldi54bWxQSwUGAAAAAAQABAD1AAAAhwMAAAAA&#10;" filled="f" strokecolor="black [3213]" strokeweight="1.5pt"/>
                <v:rect id="Rectangle 187" o:spid="_x0000_s1029" style="position:absolute;left:6477;width:3238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D6cIA&#10;AADcAAAADwAAAGRycy9kb3ducmV2LnhtbERPS2sCMRC+F/wPYYTeara2+FiNIi1LvYmr3ofNuFm6&#10;mSxJum7765tCwdt8fM9Zbwfbip58aBwreJ5kIIgrpxuuFZxPxdMCRIjIGlvHpOCbAmw3o4c15trd&#10;+Eh9GWuRQjjkqMDE2OVShsqQxTBxHXHirs5bjAn6WmqPtxRuWznNspm02HBqMNjRm6Hqs/yyCl7P&#10;7udjXzSFm879S2928fB+WSr1OB52KxCRhngX/7v3Os1fzOHv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nYPpwgAAANwAAAAPAAAAAAAAAAAAAAAAAJgCAABkcnMvZG93&#10;bnJldi54bWxQSwUGAAAAAAQABAD1AAAAhwMAAAAA&#10;" fillcolor="black [3213]" strokecolor="black [3213]" strokeweight="1.5pt">
                  <v:fill r:id="rId7" o:title="" color2="white [3212]" type="pattern"/>
                </v:rect>
                <v:rect id="Rectangle 188" o:spid="_x0000_s1030" style="position:absolute;left:9715;width:323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LksUA&#10;AADcAAAADwAAAGRycy9kb3ducmV2LnhtbESPQW/CMAyF70j7D5En7QbpmDShjoAQY9OGuFB24WYa&#10;01Q0TtVkpfv38wGJm633/N7n+XLwjeqpi3VgA8+TDBRxGWzNlYGfw8d4BiomZItNYDLwRxGWi4fR&#10;HHMbrrynvkiVkhCOORpwKbW51rF05DFOQkss2jl0HpOsXaVth1cJ942eZtmr9lizNDhsae2ovBS/&#10;3sC5Pb3sjvtjVpy+t+vNp3X6vXfGPD0OqzdQiYZ0N9+uv6zgz4RW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uSxQAAANwAAAAPAAAAAAAAAAAAAAAAAJgCAABkcnMv&#10;ZG93bnJldi54bWxQSwUGAAAAAAQABAD1AAAAigMAAAAA&#10;" filled="f" strokecolor="black [3213]" strokeweight="1.5pt"/>
              </v:group>
            </w:pict>
          </mc:Fallback>
        </mc:AlternateContent>
      </w:r>
      <w:r w:rsidRPr="007E319B">
        <w:rPr>
          <w:rFonts w:ascii="AbcPrint" w:hAnsi="AbcPrint"/>
          <w:b/>
          <w:sz w:val="32"/>
          <w:szCs w:val="32"/>
        </w:rPr>
        <w:t>Name the shaded fraction.</w:t>
      </w: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 xml:space="preserve">                            =</w:t>
      </w:r>
    </w:p>
    <w:p w:rsidR="00E23A03" w:rsidRPr="007E319B" w:rsidRDefault="00E23A03" w:rsidP="00E23A03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7E319B">
        <w:rPr>
          <w:rFonts w:ascii="AbcPrint" w:hAnsi="AbcPrint"/>
          <w:b/>
          <w:sz w:val="32"/>
          <w:szCs w:val="32"/>
        </w:rPr>
        <w:t>What is 10?</w:t>
      </w: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_____ + _____ = 10</w:t>
      </w: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7E319B">
        <w:rPr>
          <w:rFonts w:ascii="AbcPrint" w:hAnsi="AbcPrint"/>
          <w:b/>
          <w:sz w:val="32"/>
          <w:szCs w:val="32"/>
        </w:rPr>
        <w:t>Draw these shapes.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05"/>
        <w:gridCol w:w="2506"/>
      </w:tblGrid>
      <w:tr w:rsidR="00E23A03" w:rsidRPr="007E319B" w:rsidTr="008C5E66">
        <w:trPr>
          <w:trHeight w:val="472"/>
        </w:trPr>
        <w:tc>
          <w:tcPr>
            <w:tcW w:w="2505" w:type="dxa"/>
          </w:tcPr>
          <w:p w:rsidR="00E23A03" w:rsidRPr="007E319B" w:rsidRDefault="00E23A03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  <w:p w:rsidR="00E23A03" w:rsidRPr="007E319B" w:rsidRDefault="00E23A03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  <w:p w:rsidR="00E23A03" w:rsidRPr="007E319B" w:rsidRDefault="00E23A03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</w:tc>
        <w:tc>
          <w:tcPr>
            <w:tcW w:w="2506" w:type="dxa"/>
          </w:tcPr>
          <w:p w:rsidR="00E23A03" w:rsidRPr="007E319B" w:rsidRDefault="00E23A03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</w:tc>
      </w:tr>
      <w:tr w:rsidR="00E23A03" w:rsidRPr="007E319B" w:rsidTr="008C5E66">
        <w:trPr>
          <w:trHeight w:val="457"/>
        </w:trPr>
        <w:tc>
          <w:tcPr>
            <w:tcW w:w="2505" w:type="dxa"/>
          </w:tcPr>
          <w:p w:rsidR="00E23A03" w:rsidRPr="007E319B" w:rsidRDefault="00E23A03" w:rsidP="008C5E66">
            <w:pPr>
              <w:pStyle w:val="NoSpacing"/>
              <w:spacing w:line="276" w:lineRule="auto"/>
              <w:jc w:val="center"/>
              <w:rPr>
                <w:rFonts w:ascii="AbcPrint" w:hAnsi="AbcPrint"/>
                <w:sz w:val="32"/>
                <w:szCs w:val="32"/>
              </w:rPr>
            </w:pPr>
            <w:r w:rsidRPr="007E319B">
              <w:rPr>
                <w:rFonts w:ascii="AbcPrint" w:hAnsi="AbcPrint"/>
                <w:sz w:val="32"/>
                <w:szCs w:val="32"/>
              </w:rPr>
              <w:t>square</w:t>
            </w:r>
          </w:p>
        </w:tc>
        <w:tc>
          <w:tcPr>
            <w:tcW w:w="2506" w:type="dxa"/>
          </w:tcPr>
          <w:p w:rsidR="00E23A03" w:rsidRPr="007E319B" w:rsidRDefault="00E23A03" w:rsidP="008C5E66">
            <w:pPr>
              <w:pStyle w:val="NoSpacing"/>
              <w:spacing w:line="276" w:lineRule="auto"/>
              <w:jc w:val="center"/>
              <w:rPr>
                <w:rFonts w:ascii="AbcPrint" w:hAnsi="AbcPrint"/>
                <w:sz w:val="32"/>
                <w:szCs w:val="32"/>
              </w:rPr>
            </w:pPr>
            <w:r w:rsidRPr="007E319B">
              <w:rPr>
                <w:rFonts w:ascii="AbcPrint" w:hAnsi="AbcPrint"/>
                <w:sz w:val="32"/>
                <w:szCs w:val="32"/>
              </w:rPr>
              <w:t>cone</w:t>
            </w:r>
          </w:p>
        </w:tc>
      </w:tr>
    </w:tbl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a) A hen has two legs. How many legs do five hens have altogether?</w:t>
      </w: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__________________________________________________________________</w:t>
      </w: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 xml:space="preserve">b) </w:t>
      </w:r>
      <w:proofErr w:type="spellStart"/>
      <w:r w:rsidRPr="007E319B">
        <w:rPr>
          <w:rFonts w:ascii="AbcPrint" w:hAnsi="AbcPrint"/>
          <w:sz w:val="32"/>
          <w:szCs w:val="32"/>
        </w:rPr>
        <w:t>Jjaja</w:t>
      </w:r>
      <w:proofErr w:type="spellEnd"/>
      <w:r w:rsidRPr="007E319B">
        <w:rPr>
          <w:rFonts w:ascii="AbcPrint" w:hAnsi="AbcPrint"/>
          <w:sz w:val="32"/>
          <w:szCs w:val="32"/>
        </w:rPr>
        <w:t xml:space="preserve"> had twelve sweets. She gave ten sweets to </w:t>
      </w:r>
      <w:proofErr w:type="spellStart"/>
      <w:r w:rsidRPr="007E319B">
        <w:rPr>
          <w:rFonts w:ascii="AbcPrint" w:hAnsi="AbcPrint"/>
          <w:sz w:val="32"/>
          <w:szCs w:val="32"/>
        </w:rPr>
        <w:t>Juma</w:t>
      </w:r>
      <w:proofErr w:type="spellEnd"/>
      <w:r w:rsidRPr="007E319B">
        <w:rPr>
          <w:rFonts w:ascii="AbcPrint" w:hAnsi="AbcPrint"/>
          <w:sz w:val="32"/>
          <w:szCs w:val="32"/>
        </w:rPr>
        <w:t>. How many sweets did she remain with?</w:t>
      </w:r>
    </w:p>
    <w:p w:rsidR="00E23A03" w:rsidRPr="007E319B" w:rsidRDefault="00E23A03" w:rsidP="00E23A03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</w:p>
    <w:p w:rsidR="00E23A03" w:rsidRPr="007E319B" w:rsidRDefault="00E23A03" w:rsidP="00E23A03">
      <w:pPr>
        <w:pStyle w:val="NoSpacing"/>
        <w:ind w:left="360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________________________________________________________________</w:t>
      </w:r>
    </w:p>
    <w:p w:rsidR="00E23A03" w:rsidRPr="007E319B" w:rsidRDefault="00E23A03" w:rsidP="00E23A03">
      <w:pPr>
        <w:pStyle w:val="NoSpacing"/>
        <w:numPr>
          <w:ilvl w:val="0"/>
          <w:numId w:val="20"/>
        </w:numPr>
        <w:spacing w:line="276" w:lineRule="auto"/>
        <w:rPr>
          <w:rFonts w:ascii="AbcPrint" w:hAnsi="AbcPrint"/>
          <w:sz w:val="32"/>
          <w:szCs w:val="32"/>
        </w:rPr>
      </w:pPr>
      <w:r w:rsidRPr="007E319B">
        <w:rPr>
          <w:rFonts w:ascii="AbcPrint" w:hAnsi="AbcPrint"/>
          <w:sz w:val="32"/>
          <w:szCs w:val="32"/>
        </w:rPr>
        <w:t>Share 12 spoons equally between 2 children. How many spoons will each pupil get?</w:t>
      </w:r>
    </w:p>
    <w:p w:rsidR="00F317FC" w:rsidRPr="00185888" w:rsidRDefault="00F317FC" w:rsidP="00F317FC">
      <w:pPr>
        <w:pStyle w:val="NoSpacing"/>
        <w:spacing w:line="276" w:lineRule="auto"/>
        <w:rPr>
          <w:rFonts w:ascii="AbcPrint" w:hAnsi="AbcPrint"/>
          <w:color w:val="000000" w:themeColor="text1"/>
          <w:sz w:val="32"/>
          <w:szCs w:val="32"/>
        </w:rPr>
      </w:pPr>
    </w:p>
    <w:p w:rsidR="001B5A64" w:rsidRDefault="001B5A64" w:rsidP="00687E45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</w:p>
    <w:p w:rsidR="00FF0816" w:rsidRDefault="00FF0816" w:rsidP="00F15120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E23A03" w:rsidRDefault="00E23A03" w:rsidP="00F15120">
      <w:pPr>
        <w:pStyle w:val="NoSpacing"/>
        <w:spacing w:line="276" w:lineRule="auto"/>
        <w:rPr>
          <w:rFonts w:ascii="AbcPrint" w:hAnsi="AbcPrint"/>
          <w:sz w:val="32"/>
          <w:szCs w:val="32"/>
        </w:rPr>
      </w:pPr>
      <w:r>
        <w:rPr>
          <w:rFonts w:ascii="AbcPrint" w:hAnsi="AbcPrint"/>
          <w:sz w:val="32"/>
          <w:szCs w:val="32"/>
        </w:rPr>
        <w:t>__________________________________________________________________</w:t>
      </w:r>
    </w:p>
    <w:p w:rsidR="00E23A03" w:rsidRDefault="00E23A03" w:rsidP="00F15120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E23A03" w:rsidRPr="006D13F9" w:rsidRDefault="00E23A03" w:rsidP="006D13F9">
      <w:pPr>
        <w:pStyle w:val="NoSpacing"/>
        <w:spacing w:line="276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6D13F9">
        <w:rPr>
          <w:rFonts w:ascii="Century Gothic" w:hAnsi="Century Gothic"/>
          <w:b/>
          <w:sz w:val="36"/>
          <w:szCs w:val="32"/>
          <w:u w:val="single"/>
        </w:rPr>
        <w:t>LITERACY 1A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Name the two groups of living things.</w:t>
      </w:r>
    </w:p>
    <w:p w:rsidR="006D13F9" w:rsidRPr="0092673F" w:rsidRDefault="006D13F9" w:rsidP="00B9788B">
      <w:pPr>
        <w:pStyle w:val="NoSpacing"/>
        <w:numPr>
          <w:ilvl w:val="0"/>
          <w:numId w:val="21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    ii) 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Why do animals make sound? Give one reason.</w:t>
      </w:r>
    </w:p>
    <w:p w:rsidR="006D13F9" w:rsidRPr="0092673F" w:rsidRDefault="006D13F9" w:rsidP="00B9788B">
      <w:pPr>
        <w:pStyle w:val="NoSpacing"/>
        <w:spacing w:line="480" w:lineRule="auto"/>
        <w:ind w:left="360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An insect use</w:t>
      </w:r>
      <w:r>
        <w:rPr>
          <w:rFonts w:ascii="AbcPrint" w:hAnsi="AbcPrint"/>
          <w:sz w:val="32"/>
          <w:szCs w:val="32"/>
        </w:rPr>
        <w:t>s</w:t>
      </w:r>
      <w:r w:rsidRPr="0092673F">
        <w:rPr>
          <w:rFonts w:ascii="AbcPrint" w:hAnsi="AbcPrint"/>
          <w:sz w:val="32"/>
          <w:szCs w:val="32"/>
        </w:rPr>
        <w:t xml:space="preserve"> _________________________</w:t>
      </w:r>
      <w:proofErr w:type="gramStart"/>
      <w:r w:rsidRPr="0092673F">
        <w:rPr>
          <w:rFonts w:ascii="AbcPrint" w:hAnsi="AbcPrint"/>
          <w:sz w:val="32"/>
          <w:szCs w:val="32"/>
        </w:rPr>
        <w:t>_  for</w:t>
      </w:r>
      <w:proofErr w:type="gramEnd"/>
      <w:r w:rsidRPr="0092673F">
        <w:rPr>
          <w:rFonts w:ascii="AbcPrint" w:hAnsi="AbcPrint"/>
          <w:sz w:val="32"/>
          <w:szCs w:val="32"/>
        </w:rPr>
        <w:t xml:space="preserve"> breathing.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Mention any two uses of water at home.</w:t>
      </w:r>
    </w:p>
    <w:p w:rsidR="006D13F9" w:rsidRPr="0092673F" w:rsidRDefault="006D13F9" w:rsidP="00B9788B">
      <w:pPr>
        <w:pStyle w:val="NoSpacing"/>
        <w:numPr>
          <w:ilvl w:val="0"/>
          <w:numId w:val="22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2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 xml:space="preserve">Name </w:t>
      </w:r>
      <w:r>
        <w:rPr>
          <w:rFonts w:ascii="AbcPrint" w:hAnsi="AbcPrint"/>
          <w:sz w:val="32"/>
          <w:szCs w:val="32"/>
        </w:rPr>
        <w:t>any</w:t>
      </w:r>
      <w:r w:rsidRPr="0092673F">
        <w:rPr>
          <w:rFonts w:ascii="AbcPrint" w:hAnsi="AbcPrint"/>
          <w:sz w:val="32"/>
          <w:szCs w:val="32"/>
        </w:rPr>
        <w:t xml:space="preserve"> two examples of liquids.</w:t>
      </w:r>
    </w:p>
    <w:p w:rsidR="006D13F9" w:rsidRPr="0092673F" w:rsidRDefault="006D13F9" w:rsidP="00B9788B">
      <w:pPr>
        <w:pStyle w:val="NoSpacing"/>
        <w:numPr>
          <w:ilvl w:val="0"/>
          <w:numId w:val="23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3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Write down one danger of a dirty body.</w:t>
      </w:r>
    </w:p>
    <w:p w:rsidR="006D13F9" w:rsidRPr="0092673F" w:rsidRDefault="006D13F9" w:rsidP="00B9788B">
      <w:pPr>
        <w:pStyle w:val="NoSpacing"/>
        <w:spacing w:line="480" w:lineRule="auto"/>
        <w:ind w:left="360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_________________________________________________________________</w:t>
      </w:r>
    </w:p>
    <w:p w:rsidR="006D13F9" w:rsidRPr="0092673F" w:rsidRDefault="006D13F9" w:rsidP="00B9788B">
      <w:pPr>
        <w:pStyle w:val="NoSpacing"/>
        <w:numPr>
          <w:ilvl w:val="0"/>
          <w:numId w:val="24"/>
        </w:numPr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Name any one thing found in the First Aid box.</w:t>
      </w:r>
    </w:p>
    <w:p w:rsidR="00E23A03" w:rsidRDefault="006D13F9" w:rsidP="00B9788B">
      <w:pPr>
        <w:pStyle w:val="NoSpacing"/>
        <w:spacing w:line="480" w:lineRule="auto"/>
        <w:rPr>
          <w:rFonts w:ascii="AbcPrint" w:hAnsi="AbcPrint"/>
          <w:sz w:val="32"/>
          <w:szCs w:val="32"/>
        </w:rPr>
      </w:pPr>
      <w:r w:rsidRPr="0092673F">
        <w:rPr>
          <w:rFonts w:ascii="AbcPrint" w:hAnsi="AbcPrint"/>
          <w:sz w:val="32"/>
          <w:szCs w:val="32"/>
        </w:rPr>
        <w:t>__________________________________________________________________</w:t>
      </w:r>
    </w:p>
    <w:p w:rsidR="006D13F9" w:rsidRDefault="006D13F9" w:rsidP="006D13F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6D13F9" w:rsidRDefault="006D13F9" w:rsidP="006D13F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6D13F9" w:rsidRDefault="006D13F9" w:rsidP="006D13F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6D13F9" w:rsidRDefault="006D13F9" w:rsidP="006D13F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6D13F9" w:rsidRPr="00085A9C" w:rsidRDefault="006D13F9" w:rsidP="00085A9C">
      <w:pPr>
        <w:pStyle w:val="NoSpacing"/>
        <w:spacing w:line="276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085A9C">
        <w:rPr>
          <w:rFonts w:ascii="Century Gothic" w:hAnsi="Century Gothic"/>
          <w:b/>
          <w:sz w:val="36"/>
          <w:szCs w:val="32"/>
          <w:u w:val="single"/>
        </w:rPr>
        <w:t>LITERACY 1B</w:t>
      </w: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b/>
          <w:sz w:val="32"/>
          <w:szCs w:val="32"/>
        </w:rPr>
      </w:pPr>
      <w:r w:rsidRPr="001053D0">
        <w:rPr>
          <w:rFonts w:ascii="AbcPrint" w:hAnsi="AbcPrint"/>
          <w:b/>
          <w:sz w:val="32"/>
          <w:szCs w:val="32"/>
        </w:rPr>
        <w:t>Name these important places in the community.</w:t>
      </w:r>
    </w:p>
    <w:p w:rsidR="00085A9C" w:rsidRPr="001053D0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BB55B18" wp14:editId="67746CF3">
            <wp:simplePos x="0" y="0"/>
            <wp:positionH relativeFrom="column">
              <wp:posOffset>4448175</wp:posOffset>
            </wp:positionH>
            <wp:positionV relativeFrom="paragraph">
              <wp:posOffset>11430</wp:posOffset>
            </wp:positionV>
            <wp:extent cx="1641362" cy="1428750"/>
            <wp:effectExtent l="0" t="0" r="0" b="0"/>
            <wp:wrapNone/>
            <wp:docPr id="39" name="Picture 39" descr="D:\BECKY\images\kibuuka pic\chu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images\kibuuka pic\chu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18" cy="14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D0">
        <w:rPr>
          <w:rFonts w:ascii="AbcPrint" w:hAnsi="AbcPrint"/>
          <w:b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94FE0E8" wp14:editId="68740F6D">
            <wp:simplePos x="0" y="0"/>
            <wp:positionH relativeFrom="column">
              <wp:posOffset>352425</wp:posOffset>
            </wp:positionH>
            <wp:positionV relativeFrom="paragraph">
              <wp:posOffset>11429</wp:posOffset>
            </wp:positionV>
            <wp:extent cx="1636913" cy="1457325"/>
            <wp:effectExtent l="0" t="0" r="1905" b="0"/>
            <wp:wrapNone/>
            <wp:docPr id="43" name="Picture 43" descr="D:\BECKY\images\kibuuka pic\hospit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images\kibuuka pic\hospital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3" t="12858" r="8864" b="19124"/>
                    <a:stretch/>
                  </pic:blipFill>
                  <pic:spPr bwMode="auto">
                    <a:xfrm>
                      <a:off x="0" y="0"/>
                      <a:ext cx="1642805" cy="14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A9C" w:rsidRPr="001053D0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</w:p>
    <w:p w:rsidR="00085A9C" w:rsidRPr="001053D0" w:rsidRDefault="00085A9C" w:rsidP="00085A9C">
      <w:pPr>
        <w:pStyle w:val="NoSpacing"/>
        <w:spacing w:line="360" w:lineRule="auto"/>
        <w:rPr>
          <w:rFonts w:ascii="AbcPrint" w:hAnsi="AbcPrint"/>
          <w:sz w:val="32"/>
          <w:szCs w:val="32"/>
        </w:rPr>
      </w:pPr>
      <w:bookmarkStart w:id="0" w:name="_GoBack"/>
      <w:bookmarkEnd w:id="0"/>
    </w:p>
    <w:p w:rsidR="00085A9C" w:rsidRPr="001053D0" w:rsidRDefault="00085A9C" w:rsidP="00085A9C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085A9C" w:rsidRPr="001053D0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                       ________________________</w:t>
      </w: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Write down any two sources of food.</w:t>
      </w:r>
    </w:p>
    <w:p w:rsidR="00085A9C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 xml:space="preserve">____________________________ </w:t>
      </w:r>
      <w:proofErr w:type="gramStart"/>
      <w:r w:rsidRPr="001053D0">
        <w:rPr>
          <w:rFonts w:ascii="AbcPrint" w:hAnsi="AbcPrint"/>
          <w:sz w:val="32"/>
          <w:szCs w:val="32"/>
        </w:rPr>
        <w:t>and</w:t>
      </w:r>
      <w:proofErr w:type="gramEnd"/>
      <w:r w:rsidRPr="001053D0">
        <w:rPr>
          <w:rFonts w:ascii="AbcPrint" w:hAnsi="AbcPrint"/>
          <w:sz w:val="32"/>
          <w:szCs w:val="32"/>
        </w:rPr>
        <w:t xml:space="preserve"> ________________________________</w:t>
      </w:r>
    </w:p>
    <w:p w:rsidR="00085A9C" w:rsidRPr="001053D0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___________________________ is the movement of people and goods from one place to another.</w:t>
      </w:r>
    </w:p>
    <w:p w:rsidR="00085A9C" w:rsidRPr="001053D0" w:rsidRDefault="00085A9C" w:rsidP="00085A9C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Name any two bad habits.</w:t>
      </w:r>
    </w:p>
    <w:p w:rsidR="00085A9C" w:rsidRPr="001053D0" w:rsidRDefault="00085A9C" w:rsidP="00085A9C">
      <w:pPr>
        <w:pStyle w:val="NoSpacing"/>
        <w:numPr>
          <w:ilvl w:val="0"/>
          <w:numId w:val="25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_________________________________________________________</w:t>
      </w:r>
    </w:p>
    <w:p w:rsidR="00085A9C" w:rsidRPr="001053D0" w:rsidRDefault="00085A9C" w:rsidP="00085A9C">
      <w:pPr>
        <w:pStyle w:val="NoSpacing"/>
        <w:numPr>
          <w:ilvl w:val="0"/>
          <w:numId w:val="25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__________________________________________________________</w:t>
      </w: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Name any two examples of ceremonies.</w:t>
      </w:r>
    </w:p>
    <w:p w:rsidR="00085A9C" w:rsidRPr="001053D0" w:rsidRDefault="00085A9C" w:rsidP="00085A9C">
      <w:pPr>
        <w:pStyle w:val="NoSpacing"/>
        <w:numPr>
          <w:ilvl w:val="0"/>
          <w:numId w:val="26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____________________________   ii) ____________________________</w:t>
      </w:r>
    </w:p>
    <w:p w:rsidR="00085A9C" w:rsidRPr="001053D0" w:rsidRDefault="00085A9C" w:rsidP="00085A9C">
      <w:pPr>
        <w:pStyle w:val="NoSpacing"/>
        <w:numPr>
          <w:ilvl w:val="0"/>
          <w:numId w:val="27"/>
        </w:numPr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 xml:space="preserve">How many </w:t>
      </w:r>
      <w:proofErr w:type="spellStart"/>
      <w:r w:rsidRPr="001053D0">
        <w:rPr>
          <w:rFonts w:ascii="AbcPrint" w:hAnsi="AbcPrint"/>
          <w:sz w:val="32"/>
          <w:szCs w:val="32"/>
        </w:rPr>
        <w:t>colours</w:t>
      </w:r>
      <w:proofErr w:type="spellEnd"/>
      <w:r w:rsidRPr="001053D0">
        <w:rPr>
          <w:rFonts w:ascii="AbcPrint" w:hAnsi="AbcPrint"/>
          <w:sz w:val="32"/>
          <w:szCs w:val="32"/>
        </w:rPr>
        <w:t xml:space="preserve"> does the Uganda flag have?</w:t>
      </w:r>
    </w:p>
    <w:p w:rsidR="00B9788B" w:rsidRDefault="00085A9C" w:rsidP="00085A9C">
      <w:pPr>
        <w:pStyle w:val="NoSpacing"/>
        <w:spacing w:line="360" w:lineRule="auto"/>
        <w:rPr>
          <w:rFonts w:ascii="AbcPrint" w:hAnsi="AbcPrint"/>
          <w:sz w:val="32"/>
          <w:szCs w:val="32"/>
        </w:rPr>
      </w:pPr>
      <w:r w:rsidRPr="001053D0">
        <w:rPr>
          <w:rFonts w:ascii="AbcPrint" w:hAnsi="AbcPrint"/>
          <w:sz w:val="32"/>
          <w:szCs w:val="32"/>
        </w:rPr>
        <w:t>_________________________________________________________________</w:t>
      </w:r>
    </w:p>
    <w:p w:rsidR="006D13F9" w:rsidRPr="00386E30" w:rsidRDefault="006D13F9" w:rsidP="006D13F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7F155E" w:rsidRPr="006D1770" w:rsidRDefault="009D7B9C" w:rsidP="006D1770">
      <w:pPr>
        <w:tabs>
          <w:tab w:val="left" w:pos="3495"/>
        </w:tabs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***Good Luck***</w:t>
      </w:r>
    </w:p>
    <w:sectPr w:rsidR="007F155E" w:rsidRPr="006D1770" w:rsidSect="00856EE2">
      <w:footerReference w:type="default" r:id="rId10"/>
      <w:pgSz w:w="12240" w:h="15840"/>
      <w:pgMar w:top="90" w:right="450" w:bottom="90" w:left="99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30" w:rsidRDefault="008D3930" w:rsidP="00856EE2">
      <w:pPr>
        <w:spacing w:after="0" w:line="240" w:lineRule="auto"/>
      </w:pPr>
      <w:r>
        <w:separator/>
      </w:r>
    </w:p>
  </w:endnote>
  <w:endnote w:type="continuationSeparator" w:id="0">
    <w:p w:rsidR="008D3930" w:rsidRDefault="008D3930" w:rsidP="0085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131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EE2" w:rsidRDefault="00856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A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6EE2" w:rsidRDefault="00856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30" w:rsidRDefault="008D3930" w:rsidP="00856EE2">
      <w:pPr>
        <w:spacing w:after="0" w:line="240" w:lineRule="auto"/>
      </w:pPr>
      <w:r>
        <w:separator/>
      </w:r>
    </w:p>
  </w:footnote>
  <w:footnote w:type="continuationSeparator" w:id="0">
    <w:p w:rsidR="008D3930" w:rsidRDefault="008D3930" w:rsidP="0085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1535"/>
    <w:multiLevelType w:val="hybridMultilevel"/>
    <w:tmpl w:val="42F03FE2"/>
    <w:lvl w:ilvl="0" w:tplc="91FC1C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65892"/>
    <w:multiLevelType w:val="hybridMultilevel"/>
    <w:tmpl w:val="165AD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33E66"/>
    <w:multiLevelType w:val="hybridMultilevel"/>
    <w:tmpl w:val="B9F43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29F8"/>
    <w:multiLevelType w:val="hybridMultilevel"/>
    <w:tmpl w:val="87787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37486"/>
    <w:multiLevelType w:val="hybridMultilevel"/>
    <w:tmpl w:val="32984D18"/>
    <w:lvl w:ilvl="0" w:tplc="DABE5F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F1F0A"/>
    <w:multiLevelType w:val="hybridMultilevel"/>
    <w:tmpl w:val="03F64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E76A6"/>
    <w:multiLevelType w:val="hybridMultilevel"/>
    <w:tmpl w:val="DBBEA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619F"/>
    <w:multiLevelType w:val="hybridMultilevel"/>
    <w:tmpl w:val="856CD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523DC"/>
    <w:multiLevelType w:val="hybridMultilevel"/>
    <w:tmpl w:val="09709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2334"/>
    <w:multiLevelType w:val="hybridMultilevel"/>
    <w:tmpl w:val="A1A02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230BD1"/>
    <w:multiLevelType w:val="hybridMultilevel"/>
    <w:tmpl w:val="C2EC6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E6188"/>
    <w:multiLevelType w:val="hybridMultilevel"/>
    <w:tmpl w:val="B10A7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85400"/>
    <w:multiLevelType w:val="hybridMultilevel"/>
    <w:tmpl w:val="2F96F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8083E"/>
    <w:multiLevelType w:val="hybridMultilevel"/>
    <w:tmpl w:val="6F8CE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75FA9"/>
    <w:multiLevelType w:val="hybridMultilevel"/>
    <w:tmpl w:val="3A7AE40E"/>
    <w:lvl w:ilvl="0" w:tplc="437C4E46">
      <w:start w:val="1"/>
      <w:numFmt w:val="lowerLetter"/>
      <w:lvlText w:val="%1)"/>
      <w:lvlJc w:val="left"/>
      <w:pPr>
        <w:ind w:left="4605" w:hanging="42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F3D73"/>
    <w:multiLevelType w:val="hybridMultilevel"/>
    <w:tmpl w:val="59BA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9468B"/>
    <w:multiLevelType w:val="hybridMultilevel"/>
    <w:tmpl w:val="51243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9C5380"/>
    <w:multiLevelType w:val="hybridMultilevel"/>
    <w:tmpl w:val="A51EEB12"/>
    <w:lvl w:ilvl="0" w:tplc="02C49C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A43962"/>
    <w:multiLevelType w:val="hybridMultilevel"/>
    <w:tmpl w:val="D2604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F0CCD"/>
    <w:multiLevelType w:val="hybridMultilevel"/>
    <w:tmpl w:val="2662E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36D36"/>
    <w:multiLevelType w:val="hybridMultilevel"/>
    <w:tmpl w:val="CD781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867793"/>
    <w:multiLevelType w:val="hybridMultilevel"/>
    <w:tmpl w:val="4C248628"/>
    <w:lvl w:ilvl="0" w:tplc="E52A1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2B33AC"/>
    <w:multiLevelType w:val="hybridMultilevel"/>
    <w:tmpl w:val="CD221E74"/>
    <w:lvl w:ilvl="0" w:tplc="B68823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37E16"/>
    <w:multiLevelType w:val="hybridMultilevel"/>
    <w:tmpl w:val="6158E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F6CB8"/>
    <w:multiLevelType w:val="hybridMultilevel"/>
    <w:tmpl w:val="C1241D48"/>
    <w:lvl w:ilvl="0" w:tplc="17F0A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8586E"/>
    <w:multiLevelType w:val="hybridMultilevel"/>
    <w:tmpl w:val="73B8D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F0E2A"/>
    <w:multiLevelType w:val="hybridMultilevel"/>
    <w:tmpl w:val="CC7C4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6"/>
  </w:num>
  <w:num w:numId="4">
    <w:abstractNumId w:val="18"/>
  </w:num>
  <w:num w:numId="5">
    <w:abstractNumId w:val="23"/>
  </w:num>
  <w:num w:numId="6">
    <w:abstractNumId w:val="13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19"/>
  </w:num>
  <w:num w:numId="14">
    <w:abstractNumId w:val="6"/>
  </w:num>
  <w:num w:numId="15">
    <w:abstractNumId w:val="3"/>
  </w:num>
  <w:num w:numId="16">
    <w:abstractNumId w:val="11"/>
  </w:num>
  <w:num w:numId="17">
    <w:abstractNumId w:val="25"/>
  </w:num>
  <w:num w:numId="18">
    <w:abstractNumId w:val="15"/>
  </w:num>
  <w:num w:numId="19">
    <w:abstractNumId w:val="2"/>
  </w:num>
  <w:num w:numId="20">
    <w:abstractNumId w:val="9"/>
  </w:num>
  <w:num w:numId="21">
    <w:abstractNumId w:val="24"/>
  </w:num>
  <w:num w:numId="22">
    <w:abstractNumId w:val="22"/>
  </w:num>
  <w:num w:numId="23">
    <w:abstractNumId w:val="21"/>
  </w:num>
  <w:num w:numId="24">
    <w:abstractNumId w:val="20"/>
  </w:num>
  <w:num w:numId="25">
    <w:abstractNumId w:val="4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B"/>
    <w:rsid w:val="000703B3"/>
    <w:rsid w:val="00085A9C"/>
    <w:rsid w:val="000C2F22"/>
    <w:rsid w:val="000F207C"/>
    <w:rsid w:val="001215BD"/>
    <w:rsid w:val="00125D9C"/>
    <w:rsid w:val="001367BD"/>
    <w:rsid w:val="0015158E"/>
    <w:rsid w:val="00176E15"/>
    <w:rsid w:val="00185888"/>
    <w:rsid w:val="001A3F6F"/>
    <w:rsid w:val="001B5A64"/>
    <w:rsid w:val="0020546C"/>
    <w:rsid w:val="0024528F"/>
    <w:rsid w:val="002B271D"/>
    <w:rsid w:val="002E4D5E"/>
    <w:rsid w:val="002F016F"/>
    <w:rsid w:val="002F0D29"/>
    <w:rsid w:val="003007B9"/>
    <w:rsid w:val="00317A77"/>
    <w:rsid w:val="00320EB3"/>
    <w:rsid w:val="00322D78"/>
    <w:rsid w:val="0033233E"/>
    <w:rsid w:val="003340AB"/>
    <w:rsid w:val="00386E30"/>
    <w:rsid w:val="003C1FD7"/>
    <w:rsid w:val="003F68BE"/>
    <w:rsid w:val="00401AEE"/>
    <w:rsid w:val="00412237"/>
    <w:rsid w:val="004C7455"/>
    <w:rsid w:val="004D25E6"/>
    <w:rsid w:val="004F4198"/>
    <w:rsid w:val="005156B6"/>
    <w:rsid w:val="00524922"/>
    <w:rsid w:val="00585148"/>
    <w:rsid w:val="005B4EA0"/>
    <w:rsid w:val="005F44D9"/>
    <w:rsid w:val="00623116"/>
    <w:rsid w:val="006239FF"/>
    <w:rsid w:val="006452EF"/>
    <w:rsid w:val="006503B0"/>
    <w:rsid w:val="00662BF2"/>
    <w:rsid w:val="00687E45"/>
    <w:rsid w:val="006A658A"/>
    <w:rsid w:val="006D13F9"/>
    <w:rsid w:val="006D1770"/>
    <w:rsid w:val="006E72B9"/>
    <w:rsid w:val="0071150B"/>
    <w:rsid w:val="00721F91"/>
    <w:rsid w:val="00770FD2"/>
    <w:rsid w:val="00780D34"/>
    <w:rsid w:val="007B5F6E"/>
    <w:rsid w:val="007B63E2"/>
    <w:rsid w:val="007C79AE"/>
    <w:rsid w:val="007E4225"/>
    <w:rsid w:val="007F155E"/>
    <w:rsid w:val="0080030C"/>
    <w:rsid w:val="00802F96"/>
    <w:rsid w:val="00816948"/>
    <w:rsid w:val="00843242"/>
    <w:rsid w:val="00851F37"/>
    <w:rsid w:val="00856EE2"/>
    <w:rsid w:val="008907AE"/>
    <w:rsid w:val="008C026A"/>
    <w:rsid w:val="008D3930"/>
    <w:rsid w:val="00954C26"/>
    <w:rsid w:val="009649D6"/>
    <w:rsid w:val="00990398"/>
    <w:rsid w:val="009B2CD4"/>
    <w:rsid w:val="009C73A9"/>
    <w:rsid w:val="009D7B9C"/>
    <w:rsid w:val="00A4569C"/>
    <w:rsid w:val="00A8506E"/>
    <w:rsid w:val="00AC3D8A"/>
    <w:rsid w:val="00AD21A7"/>
    <w:rsid w:val="00AE5619"/>
    <w:rsid w:val="00B107EE"/>
    <w:rsid w:val="00B85B96"/>
    <w:rsid w:val="00B9788B"/>
    <w:rsid w:val="00C02E59"/>
    <w:rsid w:val="00C2759C"/>
    <w:rsid w:val="00C65E5E"/>
    <w:rsid w:val="00C75D95"/>
    <w:rsid w:val="00C83BE1"/>
    <w:rsid w:val="00C85A96"/>
    <w:rsid w:val="00C91AF5"/>
    <w:rsid w:val="00D03937"/>
    <w:rsid w:val="00D03F77"/>
    <w:rsid w:val="00D87068"/>
    <w:rsid w:val="00D93E2C"/>
    <w:rsid w:val="00DC4D40"/>
    <w:rsid w:val="00E171AD"/>
    <w:rsid w:val="00E23A03"/>
    <w:rsid w:val="00E3519B"/>
    <w:rsid w:val="00E44773"/>
    <w:rsid w:val="00E92010"/>
    <w:rsid w:val="00E93EF5"/>
    <w:rsid w:val="00F15120"/>
    <w:rsid w:val="00F249DB"/>
    <w:rsid w:val="00F317FC"/>
    <w:rsid w:val="00F53420"/>
    <w:rsid w:val="00F6589A"/>
    <w:rsid w:val="00F74D6D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647B2-D4E3-4885-9FEF-0E81FE3E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7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2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0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5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E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386E3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5B4EA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CKY\EXAMS%202022\MID%20TERM%20II%20EXTERNAL\P.1\P.1%20ENGLISH%20%20edited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P.1 ENGLISH  edited 2</Template>
  <TotalTime>114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77</cp:revision>
  <dcterms:created xsi:type="dcterms:W3CDTF">2022-06-30T16:47:00Z</dcterms:created>
  <dcterms:modified xsi:type="dcterms:W3CDTF">2023-01-25T23:35:00Z</dcterms:modified>
</cp:coreProperties>
</file>